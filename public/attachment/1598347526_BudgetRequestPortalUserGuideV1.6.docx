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1003" w:type="dxa"/>
        <w:tblInd w:w="-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ook w:val="00A0" w:firstRow="1" w:lastRow="0" w:firstColumn="1" w:lastColumn="0" w:noHBand="0" w:noVBand="0"/>
      </w:tblPr>
      <w:tblGrid>
        <w:gridCol w:w="2921"/>
        <w:gridCol w:w="8082"/>
      </w:tblGrid>
      <w:tr w:rsidR="00FE639E" w:rsidRPr="00C84D08" w14:paraId="5A429BAB" w14:textId="77777777" w:rsidTr="00905307">
        <w:tc>
          <w:tcPr>
            <w:tcW w:w="2921" w:type="dxa"/>
            <w:shd w:val="clear" w:color="auto" w:fill="BFBFBF"/>
          </w:tcPr>
          <w:p w14:paraId="16B86293" w14:textId="089A3E30" w:rsidR="00FE639E" w:rsidRPr="00C84D08" w:rsidRDefault="00383C87" w:rsidP="00C84D08">
            <w:pPr>
              <w:spacing w:before="40" w:after="40"/>
              <w:rPr>
                <w:rFonts w:ascii="Arial" w:hAnsi="Arial" w:cs="Arial"/>
                <w:b/>
                <w:szCs w:val="22"/>
              </w:rPr>
            </w:pPr>
            <w:r>
              <w:rPr>
                <w:rFonts w:ascii="Arial" w:hAnsi="Arial" w:cs="Arial"/>
                <w:b/>
                <w:szCs w:val="22"/>
              </w:rPr>
              <w:t xml:space="preserve">Portal </w:t>
            </w:r>
            <w:r w:rsidR="00FE639E" w:rsidRPr="00C84D08">
              <w:rPr>
                <w:rFonts w:ascii="Arial" w:hAnsi="Arial" w:cs="Arial"/>
                <w:b/>
                <w:szCs w:val="22"/>
              </w:rPr>
              <w:t xml:space="preserve">Name </w:t>
            </w:r>
          </w:p>
        </w:tc>
        <w:tc>
          <w:tcPr>
            <w:tcW w:w="8082" w:type="dxa"/>
          </w:tcPr>
          <w:p w14:paraId="70B40695" w14:textId="52EE07D3" w:rsidR="00FE639E" w:rsidRPr="009E42E3" w:rsidRDefault="00224497" w:rsidP="00224497">
            <w:pPr>
              <w:spacing w:before="40" w:after="4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Budget Request</w:t>
            </w:r>
            <w:r w:rsidR="00B0446B">
              <w:rPr>
                <w:rFonts w:ascii="Arial" w:hAnsi="Arial" w:cs="Arial"/>
              </w:rPr>
              <w:t xml:space="preserve"> Portal</w:t>
            </w:r>
          </w:p>
        </w:tc>
      </w:tr>
    </w:tbl>
    <w:p w14:paraId="3C0DB36D" w14:textId="54D30EFB" w:rsidR="00462ACE" w:rsidRDefault="00462ACE">
      <w:pPr>
        <w:rPr>
          <w:rFonts w:ascii="Arial" w:hAnsi="Arial" w:cs="Arial"/>
          <w:b/>
          <w:sz w:val="1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57"/>
      </w:tblGrid>
      <w:tr w:rsidR="00462ACE" w14:paraId="76BC7909" w14:textId="77777777" w:rsidTr="00B930F3">
        <w:trPr>
          <w:trHeight w:val="226"/>
        </w:trPr>
        <w:tc>
          <w:tcPr>
            <w:tcW w:w="10857" w:type="dxa"/>
          </w:tcPr>
          <w:p w14:paraId="5E40CB19" w14:textId="22264B36" w:rsidR="00462ACE" w:rsidRDefault="00462ACE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Enhancements</w:t>
            </w:r>
          </w:p>
        </w:tc>
      </w:tr>
      <w:tr w:rsidR="00462ACE" w14:paraId="3745A4D8" w14:textId="77777777" w:rsidTr="00B930F3">
        <w:trPr>
          <w:trHeight w:val="9827"/>
        </w:trPr>
        <w:tc>
          <w:tcPr>
            <w:tcW w:w="10857" w:type="dxa"/>
          </w:tcPr>
          <w:p w14:paraId="618068C7" w14:textId="2393296A" w:rsidR="004B434B" w:rsidRDefault="004B434B" w:rsidP="00B930F3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Version 1.1</w:t>
            </w:r>
          </w:p>
          <w:p w14:paraId="5FA89D86" w14:textId="374F226A" w:rsidR="004B434B" w:rsidRDefault="004B434B" w:rsidP="00B930F3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>Released date: Augu</w:t>
            </w:r>
            <w:r>
              <w:rPr>
                <w:rFonts w:ascii="Arial" w:hAnsi="Arial" w:cs="Arial"/>
                <w:i/>
                <w:sz w:val="16"/>
              </w:rPr>
              <w:t>st 4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09D9B479" w14:textId="6ED53B6E" w:rsidR="009B20BF" w:rsidRPr="00B930F3" w:rsidRDefault="009B20BF" w:rsidP="009B20B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Additional button for BU heads: Review Again and reason selection.</w:t>
            </w:r>
          </w:p>
          <w:p w14:paraId="0E64CBBD" w14:textId="77777777" w:rsidR="004B434B" w:rsidRDefault="004B434B" w:rsidP="00B930F3">
            <w:pPr>
              <w:rPr>
                <w:rFonts w:ascii="Arial" w:hAnsi="Arial" w:cs="Arial"/>
                <w:b/>
                <w:sz w:val="18"/>
              </w:rPr>
            </w:pPr>
          </w:p>
          <w:p w14:paraId="7F7B315A" w14:textId="645E3D5C" w:rsidR="00B930F3" w:rsidRDefault="00B930F3" w:rsidP="00B930F3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</w:t>
            </w:r>
            <w:r w:rsidRPr="00B930F3">
              <w:rPr>
                <w:rFonts w:ascii="Arial" w:hAnsi="Arial" w:cs="Arial"/>
                <w:b/>
                <w:sz w:val="18"/>
              </w:rPr>
              <w:t>ersion 1.2</w:t>
            </w:r>
          </w:p>
          <w:p w14:paraId="6359F318" w14:textId="4C7951BF" w:rsidR="00C873C9" w:rsidRPr="00C873C9" w:rsidRDefault="00C873C9" w:rsidP="00B930F3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>Released date: Augu</w:t>
            </w:r>
            <w:r w:rsidR="001E6C1A">
              <w:rPr>
                <w:rFonts w:ascii="Arial" w:hAnsi="Arial" w:cs="Arial"/>
                <w:i/>
                <w:sz w:val="16"/>
              </w:rPr>
              <w:t>st 5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34213D3C" w14:textId="77777777" w:rsidR="00B930F3" w:rsidRPr="00B930F3" w:rsidRDefault="00B930F3" w:rsidP="00B930F3">
            <w:pPr>
              <w:rPr>
                <w:rFonts w:ascii="Arial" w:hAnsi="Arial" w:cs="Arial"/>
                <w:b/>
                <w:sz w:val="18"/>
              </w:rPr>
            </w:pPr>
          </w:p>
          <w:p w14:paraId="7A37043B" w14:textId="5D5AE746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Viewing of ROI attachment in approver view. </w:t>
            </w:r>
          </w:p>
          <w:p w14:paraId="2BAA38AE" w14:textId="65E81245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Can now close the pop up window in VDI.</w:t>
            </w:r>
          </w:p>
          <w:p w14:paraId="3C4D3EC2" w14:textId="3FC3F8BA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Additional approver for </w:t>
            </w:r>
            <w:r w:rsidR="001E6C1A">
              <w:rPr>
                <w:rFonts w:ascii="Arial" w:hAnsi="Arial" w:cs="Arial"/>
                <w:sz w:val="18"/>
              </w:rPr>
              <w:t>r</w:t>
            </w:r>
            <w:r w:rsidRPr="00B930F3">
              <w:rPr>
                <w:rFonts w:ascii="Arial" w:hAnsi="Arial" w:cs="Arial"/>
                <w:sz w:val="18"/>
              </w:rPr>
              <w:t>e-allocation request.</w:t>
            </w:r>
          </w:p>
          <w:p w14:paraId="51129E44" w14:textId="458FD504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Email notification alignment.</w:t>
            </w:r>
          </w:p>
          <w:p w14:paraId="258E1E30" w14:textId="591883A8" w:rsid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Viewing of reason in re-allocation request.</w:t>
            </w:r>
          </w:p>
          <w:p w14:paraId="5828E3CA" w14:textId="3CB4E784" w:rsidR="00B930F3" w:rsidRPr="00B930F3" w:rsidRDefault="00B930F3" w:rsidP="00B930F3">
            <w:pPr>
              <w:rPr>
                <w:rFonts w:ascii="Arial" w:hAnsi="Arial" w:cs="Arial"/>
                <w:b/>
                <w:sz w:val="18"/>
              </w:rPr>
            </w:pPr>
          </w:p>
          <w:p w14:paraId="33B799BF" w14:textId="62B06C9D" w:rsidR="00B930F3" w:rsidRDefault="00B930F3" w:rsidP="00B930F3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</w:t>
            </w:r>
            <w:r w:rsidRPr="00B930F3">
              <w:rPr>
                <w:rFonts w:ascii="Arial" w:hAnsi="Arial" w:cs="Arial"/>
                <w:b/>
                <w:sz w:val="18"/>
              </w:rPr>
              <w:t xml:space="preserve">ersion 1.3  </w:t>
            </w:r>
          </w:p>
          <w:p w14:paraId="2543BFF1" w14:textId="2BF0F15A" w:rsidR="00C873C9" w:rsidRPr="00C873C9" w:rsidRDefault="00C873C9" w:rsidP="00B930F3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>Released date: August 6, 2020</w:t>
            </w:r>
          </w:p>
          <w:p w14:paraId="45DEB2F8" w14:textId="77777777" w:rsidR="00B930F3" w:rsidRPr="00B930F3" w:rsidRDefault="00B930F3" w:rsidP="00B930F3">
            <w:pPr>
              <w:rPr>
                <w:rFonts w:ascii="Arial" w:hAnsi="Arial" w:cs="Arial"/>
                <w:b/>
                <w:sz w:val="18"/>
              </w:rPr>
            </w:pPr>
          </w:p>
          <w:p w14:paraId="2591F44D" w14:textId="7BA6B6D2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b/>
                <w:sz w:val="18"/>
              </w:rPr>
              <w:t xml:space="preserve"> </w:t>
            </w:r>
            <w:r w:rsidRPr="00B930F3">
              <w:rPr>
                <w:rFonts w:ascii="Arial" w:hAnsi="Arial" w:cs="Arial"/>
                <w:sz w:val="18"/>
              </w:rPr>
              <w:t>- Refile in reallocation request.</w:t>
            </w:r>
          </w:p>
          <w:p w14:paraId="6B56057D" w14:textId="2A1523E1" w:rsidR="00B930F3" w:rsidRPr="00B930F3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Remarks alignment upon viewing of request.</w:t>
            </w:r>
          </w:p>
          <w:p w14:paraId="6CE18B7C" w14:textId="77777777" w:rsidR="00462ACE" w:rsidRDefault="00B930F3" w:rsidP="00B930F3">
            <w:pPr>
              <w:rPr>
                <w:rFonts w:ascii="Arial" w:hAnsi="Arial" w:cs="Arial"/>
                <w:sz w:val="18"/>
              </w:rPr>
            </w:pPr>
            <w:r w:rsidRPr="00B930F3">
              <w:rPr>
                <w:rFonts w:ascii="Arial" w:hAnsi="Arial" w:cs="Arial"/>
                <w:sz w:val="18"/>
              </w:rPr>
              <w:t xml:space="preserve"> - Remove button for every add row.</w:t>
            </w:r>
          </w:p>
          <w:p w14:paraId="1D736777" w14:textId="77777777" w:rsidR="00787FB6" w:rsidRDefault="00787FB6" w:rsidP="00B930F3">
            <w:pPr>
              <w:rPr>
                <w:rFonts w:ascii="Arial" w:hAnsi="Arial" w:cs="Arial"/>
                <w:sz w:val="18"/>
              </w:rPr>
            </w:pPr>
          </w:p>
          <w:p w14:paraId="18244B3F" w14:textId="5147263A" w:rsidR="00787FB6" w:rsidRDefault="00787FB6" w:rsidP="00787FB6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</w:t>
            </w:r>
            <w:r w:rsidRPr="00B930F3">
              <w:rPr>
                <w:rFonts w:ascii="Arial" w:hAnsi="Arial" w:cs="Arial"/>
                <w:b/>
                <w:sz w:val="18"/>
              </w:rPr>
              <w:t>ersion 1.</w:t>
            </w:r>
            <w:r>
              <w:rPr>
                <w:rFonts w:ascii="Arial" w:hAnsi="Arial" w:cs="Arial"/>
                <w:b/>
                <w:sz w:val="18"/>
              </w:rPr>
              <w:t>4</w:t>
            </w:r>
            <w:r w:rsidRPr="00B930F3">
              <w:rPr>
                <w:rFonts w:ascii="Arial" w:hAnsi="Arial" w:cs="Arial"/>
                <w:b/>
                <w:sz w:val="18"/>
              </w:rPr>
              <w:t xml:space="preserve">  </w:t>
            </w:r>
          </w:p>
          <w:p w14:paraId="794C11AD" w14:textId="67B64B90" w:rsidR="00787FB6" w:rsidRDefault="00787FB6" w:rsidP="00787FB6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 xml:space="preserve">Released date: August </w:t>
            </w:r>
            <w:r>
              <w:rPr>
                <w:rFonts w:ascii="Arial" w:hAnsi="Arial" w:cs="Arial"/>
                <w:i/>
                <w:sz w:val="16"/>
              </w:rPr>
              <w:t>7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577DB5B1" w14:textId="41EDBCF5" w:rsidR="00787FB6" w:rsidRDefault="00787FB6" w:rsidP="00787FB6">
            <w:pPr>
              <w:rPr>
                <w:rFonts w:ascii="Arial" w:hAnsi="Arial" w:cs="Arial"/>
                <w:sz w:val="16"/>
              </w:rPr>
            </w:pPr>
            <w:r w:rsidRPr="00787FB6">
              <w:rPr>
                <w:rFonts w:ascii="Arial" w:hAnsi="Arial" w:cs="Arial"/>
                <w:sz w:val="16"/>
              </w:rPr>
              <w:t xml:space="preserve"> </w:t>
            </w:r>
            <w:r>
              <w:rPr>
                <w:rFonts w:ascii="Arial" w:hAnsi="Arial" w:cs="Arial"/>
                <w:sz w:val="16"/>
              </w:rPr>
              <w:t>- Fixed issue receive notification for Non SAP finance approval but not shown in the dashboard.</w:t>
            </w:r>
          </w:p>
          <w:p w14:paraId="5876DF3D" w14:textId="031BF4AC" w:rsidR="00787FB6" w:rsidRDefault="00787FB6" w:rsidP="00787FB6">
            <w:pPr>
              <w:rPr>
                <w:rFonts w:ascii="Arial" w:hAnsi="Arial" w:cs="Arial"/>
                <w:sz w:val="16"/>
              </w:rPr>
            </w:pPr>
            <w:r>
              <w:rPr>
                <w:rFonts w:ascii="Arial" w:hAnsi="Arial" w:cs="Arial"/>
                <w:sz w:val="16"/>
              </w:rPr>
              <w:t xml:space="preserve"> - Additional remarks field for finance approval.</w:t>
            </w:r>
            <w:r w:rsidR="004B611A">
              <w:rPr>
                <w:rFonts w:ascii="Arial" w:hAnsi="Arial" w:cs="Arial"/>
                <w:sz w:val="16"/>
              </w:rPr>
              <w:t xml:space="preserve"> </w:t>
            </w:r>
          </w:p>
          <w:p w14:paraId="13836ED5" w14:textId="7449F28B" w:rsidR="00787FB6" w:rsidRDefault="00787FB6" w:rsidP="00787FB6">
            <w:pPr>
              <w:rPr>
                <w:rFonts w:ascii="Arial" w:hAnsi="Arial" w:cs="Arial"/>
                <w:sz w:val="16"/>
              </w:rPr>
            </w:pPr>
            <w:r>
              <w:rPr>
                <w:rFonts w:ascii="Arial" w:hAnsi="Arial" w:cs="Arial"/>
                <w:sz w:val="16"/>
              </w:rPr>
              <w:t xml:space="preserve"> - Can now input in alphabet in sequence number.</w:t>
            </w:r>
            <w:r w:rsidR="004B611A">
              <w:rPr>
                <w:rFonts w:ascii="Arial" w:hAnsi="Arial" w:cs="Arial"/>
                <w:sz w:val="16"/>
              </w:rPr>
              <w:t xml:space="preserve"> </w:t>
            </w:r>
          </w:p>
          <w:p w14:paraId="4F913D31" w14:textId="061C5652" w:rsidR="00787FB6" w:rsidRPr="00787FB6" w:rsidRDefault="00787FB6" w:rsidP="00787FB6">
            <w:pPr>
              <w:rPr>
                <w:rFonts w:ascii="Arial" w:hAnsi="Arial" w:cs="Arial"/>
                <w:sz w:val="16"/>
              </w:rPr>
            </w:pPr>
            <w:r>
              <w:rPr>
                <w:rFonts w:ascii="Arial" w:hAnsi="Arial" w:cs="Arial"/>
                <w:sz w:val="16"/>
              </w:rPr>
              <w:t xml:space="preserve"> </w:t>
            </w:r>
            <w:r w:rsidR="00793040">
              <w:rPr>
                <w:rFonts w:ascii="Arial" w:hAnsi="Arial" w:cs="Arial"/>
                <w:sz w:val="16"/>
              </w:rPr>
              <w:t>- Cancel button for</w:t>
            </w:r>
            <w:r w:rsidR="00793040" w:rsidRPr="00793040">
              <w:rPr>
                <w:rFonts w:ascii="Arial" w:hAnsi="Arial" w:cs="Arial"/>
                <w:sz w:val="16"/>
              </w:rPr>
              <w:t xml:space="preserve"> Review Again </w:t>
            </w:r>
            <w:r w:rsidR="00793040">
              <w:rPr>
                <w:rFonts w:ascii="Arial" w:hAnsi="Arial" w:cs="Arial"/>
                <w:sz w:val="16"/>
              </w:rPr>
              <w:t>Request</w:t>
            </w:r>
            <w:r w:rsidR="004B611A">
              <w:rPr>
                <w:rFonts w:ascii="Arial" w:hAnsi="Arial" w:cs="Arial"/>
                <w:sz w:val="16"/>
              </w:rPr>
              <w:t xml:space="preserve">. </w:t>
            </w:r>
          </w:p>
          <w:p w14:paraId="3192619A" w14:textId="36513EC9" w:rsidR="00787FB6" w:rsidRDefault="00787FB6" w:rsidP="00787FB6">
            <w:pPr>
              <w:rPr>
                <w:rFonts w:ascii="Arial" w:hAnsi="Arial" w:cs="Arial"/>
                <w:b/>
                <w:sz w:val="18"/>
              </w:rPr>
            </w:pPr>
          </w:p>
          <w:p w14:paraId="28421E6A" w14:textId="77777777" w:rsidR="00787FB6" w:rsidRDefault="0065336F" w:rsidP="00B930F3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Version 1.5</w:t>
            </w:r>
          </w:p>
          <w:p w14:paraId="03A3DA14" w14:textId="77777777" w:rsidR="0065336F" w:rsidRDefault="0065336F" w:rsidP="00B930F3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 xml:space="preserve">Released date: August </w:t>
            </w:r>
            <w:r>
              <w:rPr>
                <w:rFonts w:ascii="Arial" w:hAnsi="Arial" w:cs="Arial"/>
                <w:i/>
                <w:sz w:val="16"/>
              </w:rPr>
              <w:t>7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08B0B40E" w14:textId="3D26B9C8" w:rsidR="0065336F" w:rsidRDefault="0065336F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</w:t>
            </w:r>
            <w:r w:rsidRPr="0065336F">
              <w:rPr>
                <w:rFonts w:ascii="Arial" w:hAnsi="Arial" w:cs="Arial"/>
                <w:sz w:val="18"/>
              </w:rPr>
              <w:t xml:space="preserve">- </w:t>
            </w:r>
            <w:r w:rsidR="001A494F">
              <w:rPr>
                <w:rFonts w:ascii="Arial" w:hAnsi="Arial" w:cs="Arial"/>
                <w:sz w:val="18"/>
              </w:rPr>
              <w:t>Reply button for review again request.</w:t>
            </w:r>
          </w:p>
          <w:p w14:paraId="16E9A971" w14:textId="77777777" w:rsidR="0065336F" w:rsidRDefault="0065336F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Fixed bug issue for hierarchy with additional approver. </w:t>
            </w:r>
          </w:p>
          <w:p w14:paraId="1666AD2C" w14:textId="77777777" w:rsidR="0065336F" w:rsidRDefault="0065336F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</w:t>
            </w:r>
            <w:r w:rsidR="00357CE7">
              <w:rPr>
                <w:rFonts w:ascii="Arial" w:hAnsi="Arial" w:cs="Arial"/>
                <w:sz w:val="18"/>
              </w:rPr>
              <w:t>Alignment of material code and material description.</w:t>
            </w:r>
          </w:p>
          <w:p w14:paraId="5F67B04F" w14:textId="77777777" w:rsidR="00357CE7" w:rsidRDefault="00357CE7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History of transaction for tagging as review again.</w:t>
            </w:r>
          </w:p>
          <w:p w14:paraId="7BF2BDAF" w14:textId="77777777" w:rsidR="00357CE7" w:rsidRDefault="00357CE7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</w:t>
            </w:r>
            <w:r w:rsidR="00B74FE2">
              <w:rPr>
                <w:rFonts w:ascii="Arial" w:hAnsi="Arial" w:cs="Arial"/>
                <w:sz w:val="18"/>
              </w:rPr>
              <w:t>Decimal places in quantity field.</w:t>
            </w:r>
          </w:p>
          <w:p w14:paraId="7E4B81D2" w14:textId="77777777" w:rsidR="00B74FE2" w:rsidRDefault="00B74FE2" w:rsidP="0065336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Place VAT Inclusive in Non-SAP reports.</w:t>
            </w:r>
          </w:p>
          <w:p w14:paraId="75B71942" w14:textId="77777777" w:rsidR="00ED2525" w:rsidRDefault="00ED2525" w:rsidP="0065336F">
            <w:pPr>
              <w:rPr>
                <w:rFonts w:ascii="Arial" w:hAnsi="Arial" w:cs="Arial"/>
                <w:sz w:val="18"/>
              </w:rPr>
            </w:pPr>
          </w:p>
          <w:p w14:paraId="76FCA7B6" w14:textId="77777777" w:rsidR="00ED2525" w:rsidRDefault="00ED2525" w:rsidP="0065336F">
            <w:pPr>
              <w:rPr>
                <w:rFonts w:ascii="Arial" w:hAnsi="Arial" w:cs="Arial"/>
                <w:b/>
                <w:sz w:val="18"/>
              </w:rPr>
            </w:pPr>
            <w:r w:rsidRPr="00ED2525">
              <w:rPr>
                <w:rFonts w:ascii="Arial" w:hAnsi="Arial" w:cs="Arial"/>
                <w:b/>
                <w:sz w:val="18"/>
              </w:rPr>
              <w:t>Version 1.6</w:t>
            </w:r>
          </w:p>
          <w:p w14:paraId="0134A0B2" w14:textId="77777777" w:rsidR="00ED2525" w:rsidRDefault="00ED2525" w:rsidP="00ED2525">
            <w:pPr>
              <w:rPr>
                <w:rFonts w:ascii="Arial" w:hAnsi="Arial" w:cs="Arial"/>
                <w:sz w:val="18"/>
              </w:rPr>
            </w:pPr>
            <w:r w:rsidRPr="00ED2525">
              <w:rPr>
                <w:rFonts w:ascii="Arial" w:hAnsi="Arial" w:cs="Arial"/>
                <w:b/>
                <w:sz w:val="18"/>
              </w:rPr>
              <w:t xml:space="preserve"> </w:t>
            </w:r>
            <w:r w:rsidRPr="00ED2525">
              <w:rPr>
                <w:rFonts w:ascii="Arial" w:hAnsi="Arial" w:cs="Arial"/>
                <w:sz w:val="18"/>
              </w:rPr>
              <w:t xml:space="preserve">- </w:t>
            </w:r>
            <w:r>
              <w:rPr>
                <w:rFonts w:ascii="Arial" w:hAnsi="Arial" w:cs="Arial"/>
                <w:sz w:val="18"/>
              </w:rPr>
              <w:t>Fixed error VAT I</w:t>
            </w:r>
            <w:r w:rsidRPr="00ED2525">
              <w:rPr>
                <w:rFonts w:ascii="Arial" w:hAnsi="Arial" w:cs="Arial"/>
                <w:sz w:val="18"/>
              </w:rPr>
              <w:t>nc. not the same with VAT ex. amount CSCI is non VAT</w:t>
            </w:r>
            <w:r>
              <w:rPr>
                <w:rFonts w:ascii="Arial" w:hAnsi="Arial" w:cs="Arial"/>
                <w:sz w:val="18"/>
              </w:rPr>
              <w:t>.</w:t>
            </w:r>
          </w:p>
          <w:p w14:paraId="1383A26C" w14:textId="77777777" w:rsidR="00ED2525" w:rsidRDefault="00ED2525" w:rsidP="00ED2525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Fixed bug m</w:t>
            </w:r>
            <w:r w:rsidRPr="00ED2525">
              <w:rPr>
                <w:rFonts w:ascii="Arial" w:hAnsi="Arial" w:cs="Arial"/>
                <w:sz w:val="18"/>
              </w:rPr>
              <w:t>issing business area column on budget report download</w:t>
            </w:r>
            <w:r>
              <w:rPr>
                <w:rFonts w:ascii="Arial" w:hAnsi="Arial" w:cs="Arial"/>
                <w:sz w:val="18"/>
              </w:rPr>
              <w:t>.</w:t>
            </w:r>
          </w:p>
          <w:p w14:paraId="446D020C" w14:textId="77777777" w:rsidR="00ED2525" w:rsidRDefault="00ED2525" w:rsidP="00ED2525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</w:t>
            </w:r>
            <w:r w:rsidRPr="00ED2525">
              <w:rPr>
                <w:rFonts w:ascii="Arial" w:hAnsi="Arial" w:cs="Arial"/>
                <w:sz w:val="18"/>
              </w:rPr>
              <w:t>Change label of button (verify to approve)</w:t>
            </w:r>
            <w:r>
              <w:rPr>
                <w:rFonts w:ascii="Arial" w:hAnsi="Arial" w:cs="Arial"/>
                <w:sz w:val="18"/>
              </w:rPr>
              <w:t>.</w:t>
            </w:r>
          </w:p>
          <w:p w14:paraId="65882EBE" w14:textId="77777777" w:rsidR="00ED2525" w:rsidRDefault="00ED2525" w:rsidP="00ED2525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</w:t>
            </w:r>
            <w:r w:rsidRPr="00ED2525">
              <w:rPr>
                <w:rFonts w:ascii="Arial" w:hAnsi="Arial" w:cs="Arial"/>
                <w:sz w:val="18"/>
              </w:rPr>
              <w:t>Place IO description in viewing of request.</w:t>
            </w:r>
          </w:p>
          <w:p w14:paraId="42279C0A" w14:textId="77777777" w:rsidR="007751AC" w:rsidRDefault="007751AC" w:rsidP="00ED2525">
            <w:pPr>
              <w:rPr>
                <w:rFonts w:ascii="Arial" w:hAnsi="Arial" w:cs="Arial"/>
                <w:sz w:val="18"/>
              </w:rPr>
            </w:pPr>
          </w:p>
          <w:p w14:paraId="0569BA87" w14:textId="496DBF81" w:rsidR="00E067C6" w:rsidRDefault="00E067C6" w:rsidP="00E067C6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Version 1.7</w:t>
            </w:r>
          </w:p>
          <w:p w14:paraId="125889FD" w14:textId="202C983C" w:rsidR="00E067C6" w:rsidRPr="00E067C6" w:rsidRDefault="00E067C6" w:rsidP="00E067C6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 xml:space="preserve">Released date: August </w:t>
            </w:r>
            <w:r>
              <w:rPr>
                <w:rFonts w:ascii="Arial" w:hAnsi="Arial" w:cs="Arial"/>
                <w:i/>
                <w:sz w:val="16"/>
              </w:rPr>
              <w:t>17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63B5CCC3" w14:textId="2D49AC65" w:rsidR="00E067C6" w:rsidRPr="00E067C6" w:rsidRDefault="00E067C6" w:rsidP="00E067C6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 w:rsidRPr="00E067C6">
              <w:rPr>
                <w:rFonts w:ascii="Arial" w:hAnsi="Arial" w:cs="Arial"/>
                <w:b/>
                <w:sz w:val="18"/>
                <w:szCs w:val="18"/>
              </w:rPr>
              <w:t xml:space="preserve"> - </w:t>
            </w:r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 xml:space="preserve">Fixed issue saving cost </w:t>
            </w:r>
            <w:proofErr w:type="spellStart"/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>center</w:t>
            </w:r>
            <w:proofErr w:type="spellEnd"/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 xml:space="preserve"> when refile</w:t>
            </w:r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>.</w:t>
            </w:r>
          </w:p>
          <w:p w14:paraId="7E677262" w14:textId="22513B66" w:rsidR="00E067C6" w:rsidRPr="00E067C6" w:rsidRDefault="00E067C6" w:rsidP="00E067C6">
            <w:pPr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</w:pPr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 xml:space="preserve"> - </w:t>
            </w:r>
            <w:r w:rsidRPr="00E067C6">
              <w:rPr>
                <w:rFonts w:ascii="Arial" w:hAnsi="Arial" w:cs="Arial"/>
                <w:color w:val="000000"/>
                <w:sz w:val="18"/>
                <w:szCs w:val="18"/>
                <w:shd w:val="clear" w:color="auto" w:fill="FFFFFF"/>
              </w:rPr>
              <w:t>Optional upload of attachment when approving and declining request</w:t>
            </w:r>
          </w:p>
          <w:p w14:paraId="21608036" w14:textId="6DCBA084" w:rsidR="00E067C6" w:rsidRDefault="00E067C6" w:rsidP="00E067C6">
            <w:pPr>
              <w:rPr>
                <w:rFonts w:ascii="Segoe UI" w:hAnsi="Segoe UI" w:cs="Segoe UI"/>
                <w:color w:val="000000"/>
                <w:sz w:val="21"/>
                <w:szCs w:val="21"/>
                <w:shd w:val="clear" w:color="auto" w:fill="FFFFFF"/>
              </w:rPr>
            </w:pPr>
          </w:p>
          <w:p w14:paraId="37D9D918" w14:textId="153C36E1" w:rsidR="00E067C6" w:rsidRDefault="00E067C6" w:rsidP="00E067C6">
            <w:pPr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b/>
                <w:sz w:val="18"/>
              </w:rPr>
              <w:t>Version 1.8</w:t>
            </w:r>
          </w:p>
          <w:p w14:paraId="0B3A1198" w14:textId="058E0E10" w:rsidR="00E067C6" w:rsidRDefault="00E067C6" w:rsidP="00E067C6">
            <w:pPr>
              <w:rPr>
                <w:rFonts w:ascii="Arial" w:hAnsi="Arial" w:cs="Arial"/>
                <w:i/>
                <w:sz w:val="16"/>
              </w:rPr>
            </w:pPr>
            <w:r w:rsidRPr="00C873C9">
              <w:rPr>
                <w:rFonts w:ascii="Arial" w:hAnsi="Arial" w:cs="Arial"/>
                <w:i/>
                <w:sz w:val="16"/>
              </w:rPr>
              <w:t xml:space="preserve">Released date: August </w:t>
            </w:r>
            <w:r>
              <w:rPr>
                <w:rFonts w:ascii="Arial" w:hAnsi="Arial" w:cs="Arial"/>
                <w:i/>
                <w:sz w:val="16"/>
              </w:rPr>
              <w:t>19</w:t>
            </w:r>
            <w:r w:rsidRPr="00C873C9">
              <w:rPr>
                <w:rFonts w:ascii="Arial" w:hAnsi="Arial" w:cs="Arial"/>
                <w:i/>
                <w:sz w:val="16"/>
              </w:rPr>
              <w:t>, 2020</w:t>
            </w:r>
          </w:p>
          <w:p w14:paraId="3ECB8782" w14:textId="5BFE988B" w:rsidR="00E067C6" w:rsidRDefault="00E067C6" w:rsidP="00E067C6">
            <w:pPr>
              <w:rPr>
                <w:rFonts w:ascii="Arial" w:hAnsi="Arial" w:cs="Arial"/>
                <w:sz w:val="18"/>
              </w:rPr>
            </w:pPr>
            <w:r w:rsidRPr="00E067C6">
              <w:rPr>
                <w:rFonts w:ascii="Arial" w:hAnsi="Arial" w:cs="Arial"/>
                <w:b/>
                <w:sz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</w:rPr>
              <w:t xml:space="preserve">- </w:t>
            </w:r>
            <w:r>
              <w:rPr>
                <w:rFonts w:ascii="Arial" w:hAnsi="Arial" w:cs="Arial"/>
                <w:sz w:val="18"/>
              </w:rPr>
              <w:t>Fixed issue cannot edit Unit of Measure when refile.</w:t>
            </w:r>
          </w:p>
          <w:p w14:paraId="512EED87" w14:textId="1C26EAF3" w:rsidR="00E067C6" w:rsidRDefault="00E067C6" w:rsidP="00E067C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- Filtering of the request for two different company code which is under one Finance </w:t>
            </w:r>
          </w:p>
          <w:p w14:paraId="1C102497" w14:textId="3AE99861" w:rsidR="00E067C6" w:rsidRDefault="00E067C6" w:rsidP="00E067C6">
            <w:pPr>
              <w:rPr>
                <w:rFonts w:ascii="Arial" w:hAnsi="Arial" w:cs="Arial"/>
                <w:sz w:val="18"/>
              </w:rPr>
            </w:pPr>
          </w:p>
          <w:p w14:paraId="2E87A126" w14:textId="22E91411" w:rsidR="00E067C6" w:rsidRDefault="00E067C6" w:rsidP="00E067C6">
            <w:pPr>
              <w:rPr>
                <w:rFonts w:ascii="Arial" w:hAnsi="Arial" w:cs="Arial"/>
                <w:sz w:val="18"/>
              </w:rPr>
            </w:pPr>
          </w:p>
          <w:p w14:paraId="62B38BE4" w14:textId="39EA18EA" w:rsidR="00E067C6" w:rsidRDefault="00E067C6" w:rsidP="00E067C6">
            <w:pPr>
              <w:rPr>
                <w:rFonts w:ascii="Arial" w:hAnsi="Arial" w:cs="Arial"/>
                <w:sz w:val="18"/>
              </w:rPr>
            </w:pPr>
          </w:p>
          <w:p w14:paraId="67ABD0C7" w14:textId="77777777" w:rsidR="00E067C6" w:rsidRDefault="00E067C6" w:rsidP="00ED2525">
            <w:pPr>
              <w:rPr>
                <w:rFonts w:ascii="Arial" w:hAnsi="Arial" w:cs="Arial"/>
                <w:sz w:val="18"/>
              </w:rPr>
            </w:pPr>
          </w:p>
          <w:p w14:paraId="61AB82C4" w14:textId="77777777" w:rsidR="00E067C6" w:rsidRDefault="00E067C6" w:rsidP="00ED2525">
            <w:pPr>
              <w:rPr>
                <w:rFonts w:ascii="Arial" w:hAnsi="Arial" w:cs="Arial"/>
                <w:sz w:val="18"/>
              </w:rPr>
            </w:pPr>
          </w:p>
          <w:p w14:paraId="377C513F" w14:textId="0531C6FD" w:rsidR="00E067C6" w:rsidRPr="00ED2525" w:rsidRDefault="00E067C6" w:rsidP="00ED2525">
            <w:pPr>
              <w:rPr>
                <w:rFonts w:ascii="Arial" w:hAnsi="Arial" w:cs="Arial"/>
                <w:sz w:val="18"/>
              </w:rPr>
            </w:pPr>
          </w:p>
        </w:tc>
      </w:tr>
    </w:tbl>
    <w:tbl>
      <w:tblPr>
        <w:tblW w:w="11098" w:type="dxa"/>
        <w:tblInd w:w="-5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A0" w:firstRow="1" w:lastRow="0" w:firstColumn="1" w:lastColumn="0" w:noHBand="0" w:noVBand="0"/>
      </w:tblPr>
      <w:tblGrid>
        <w:gridCol w:w="2610"/>
        <w:gridCol w:w="3960"/>
        <w:gridCol w:w="1620"/>
        <w:gridCol w:w="2880"/>
        <w:gridCol w:w="28"/>
      </w:tblGrid>
      <w:tr w:rsidR="00B930F3" w:rsidRPr="00C84D08" w14:paraId="7DC7B0B3" w14:textId="77777777" w:rsidTr="00B930F3">
        <w:trPr>
          <w:tblHeader/>
        </w:trPr>
        <w:tc>
          <w:tcPr>
            <w:tcW w:w="11098" w:type="dxa"/>
            <w:gridSpan w:val="5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BFBFBF" w:themeFill="background1" w:themeFillShade="BF"/>
            <w:vAlign w:val="center"/>
          </w:tcPr>
          <w:p w14:paraId="25A31E21" w14:textId="77777777" w:rsidR="00B930F3" w:rsidRPr="00B930F3" w:rsidRDefault="00B930F3" w:rsidP="00B930F3">
            <w:pPr>
              <w:spacing w:before="60" w:after="60"/>
              <w:ind w:right="487"/>
              <w:rPr>
                <w:rFonts w:ascii="Arial" w:hAnsi="Arial" w:cs="Arial"/>
                <w:b/>
                <w:sz w:val="18"/>
                <w:szCs w:val="18"/>
              </w:rPr>
            </w:pPr>
            <w:r w:rsidRPr="00B930F3">
              <w:rPr>
                <w:rFonts w:ascii="Arial" w:hAnsi="Arial" w:cs="Arial"/>
                <w:b/>
                <w:sz w:val="18"/>
                <w:szCs w:val="18"/>
              </w:rPr>
              <w:lastRenderedPageBreak/>
              <w:t xml:space="preserve">Scenario </w:t>
            </w:r>
          </w:p>
        </w:tc>
      </w:tr>
      <w:tr w:rsidR="00B930F3" w:rsidRPr="00C84D08" w14:paraId="5B8014C4" w14:textId="77777777" w:rsidTr="00B930F3">
        <w:trPr>
          <w:gridAfter w:val="1"/>
          <w:wAfter w:w="28" w:type="dxa"/>
        </w:trPr>
        <w:tc>
          <w:tcPr>
            <w:tcW w:w="2610" w:type="dxa"/>
            <w:shd w:val="clear" w:color="auto" w:fill="DBE5F1"/>
            <w:vAlign w:val="center"/>
          </w:tcPr>
          <w:p w14:paraId="70D2C5A0" w14:textId="77777777" w:rsidR="00B930F3" w:rsidRPr="00C84D08" w:rsidRDefault="00B930F3" w:rsidP="00787A36">
            <w:pPr>
              <w:spacing w:before="60" w:after="60"/>
              <w:rPr>
                <w:rFonts w:ascii="Arial" w:hAnsi="Arial" w:cs="Arial"/>
                <w:b/>
                <w:sz w:val="18"/>
                <w:szCs w:val="22"/>
              </w:rPr>
            </w:pPr>
            <w:r w:rsidRPr="00C84D08">
              <w:rPr>
                <w:rFonts w:ascii="Arial" w:hAnsi="Arial" w:cs="Arial"/>
                <w:b/>
                <w:sz w:val="18"/>
                <w:szCs w:val="22"/>
              </w:rPr>
              <w:t>Description</w:t>
            </w:r>
          </w:p>
        </w:tc>
        <w:tc>
          <w:tcPr>
            <w:tcW w:w="3960" w:type="dxa"/>
            <w:vAlign w:val="center"/>
          </w:tcPr>
          <w:p w14:paraId="60F47C0A" w14:textId="77777777" w:rsidR="00B930F3" w:rsidRPr="00BE5725" w:rsidRDefault="00B930F3" w:rsidP="00787A36">
            <w:pPr>
              <w:spacing w:before="60" w:after="60"/>
              <w:rPr>
                <w:rFonts w:ascii="Arial" w:hAnsi="Arial" w:cs="Arial"/>
                <w:sz w:val="18"/>
                <w:szCs w:val="22"/>
                <w:lang w:val="sv-SE"/>
              </w:rPr>
            </w:pPr>
            <w:r>
              <w:rPr>
                <w:rFonts w:ascii="Arial" w:hAnsi="Arial" w:cs="Arial"/>
                <w:sz w:val="18"/>
                <w:szCs w:val="22"/>
                <w:lang w:val="sv-SE"/>
              </w:rPr>
              <w:t>Supplemental Budget Request (All employee)</w:t>
            </w:r>
          </w:p>
        </w:tc>
        <w:tc>
          <w:tcPr>
            <w:tcW w:w="1620" w:type="dxa"/>
            <w:shd w:val="clear" w:color="auto" w:fill="DBE5F1"/>
            <w:vAlign w:val="center"/>
          </w:tcPr>
          <w:p w14:paraId="1E4781A6" w14:textId="77777777" w:rsidR="00B930F3" w:rsidRPr="00C84D08" w:rsidRDefault="00B930F3" w:rsidP="00787A36">
            <w:pPr>
              <w:spacing w:before="60" w:after="60"/>
              <w:rPr>
                <w:rFonts w:ascii="Arial" w:hAnsi="Arial" w:cs="Arial"/>
                <w:b/>
                <w:sz w:val="18"/>
                <w:szCs w:val="22"/>
              </w:rPr>
            </w:pPr>
            <w:r w:rsidRPr="00C84D08">
              <w:rPr>
                <w:rFonts w:ascii="Arial" w:hAnsi="Arial" w:cs="Arial"/>
                <w:b/>
                <w:sz w:val="18"/>
                <w:szCs w:val="22"/>
              </w:rPr>
              <w:t>Scenario No.</w:t>
            </w:r>
          </w:p>
        </w:tc>
        <w:tc>
          <w:tcPr>
            <w:tcW w:w="2880" w:type="dxa"/>
            <w:vAlign w:val="center"/>
          </w:tcPr>
          <w:p w14:paraId="38457401" w14:textId="77777777" w:rsidR="00B930F3" w:rsidRPr="00C84D08" w:rsidRDefault="00B930F3" w:rsidP="00787A36">
            <w:pPr>
              <w:spacing w:before="60" w:after="60"/>
              <w:rPr>
                <w:rFonts w:ascii="Arial" w:hAnsi="Arial" w:cs="Arial"/>
                <w:sz w:val="18"/>
                <w:szCs w:val="22"/>
              </w:rPr>
            </w:pPr>
            <w:r w:rsidRPr="00C84D08">
              <w:rPr>
                <w:rFonts w:ascii="Arial" w:hAnsi="Arial" w:cs="Arial"/>
                <w:sz w:val="18"/>
                <w:szCs w:val="22"/>
              </w:rPr>
              <w:t>1</w:t>
            </w:r>
          </w:p>
        </w:tc>
      </w:tr>
      <w:tr w:rsidR="00FE639E" w:rsidRPr="00FF7971" w14:paraId="6B5AB5D5" w14:textId="77777777" w:rsidTr="00B930F3">
        <w:trPr>
          <w:tblHeader/>
        </w:trPr>
        <w:tc>
          <w:tcPr>
            <w:tcW w:w="11098" w:type="dxa"/>
            <w:gridSpan w:val="5"/>
            <w:shd w:val="clear" w:color="auto" w:fill="BFBFBF" w:themeFill="background1" w:themeFillShade="BF"/>
            <w:vAlign w:val="center"/>
          </w:tcPr>
          <w:p w14:paraId="04235287" w14:textId="35EC83C5" w:rsidR="00FE639E" w:rsidRPr="00FF7971" w:rsidRDefault="009A09EA" w:rsidP="001B66CB">
            <w:pPr>
              <w:spacing w:before="60" w:after="60"/>
              <w:ind w:right="487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System </w:t>
            </w:r>
            <w:r w:rsidR="00FE639E" w:rsidRPr="00FF7971">
              <w:rPr>
                <w:rFonts w:ascii="Arial" w:hAnsi="Arial" w:cs="Arial"/>
                <w:b/>
                <w:sz w:val="18"/>
                <w:szCs w:val="18"/>
              </w:rPr>
              <w:t>Procedure</w:t>
            </w:r>
          </w:p>
        </w:tc>
      </w:tr>
      <w:tr w:rsidR="00FE639E" w:rsidRPr="00FF7971" w14:paraId="4A50CFA1" w14:textId="77777777" w:rsidTr="00B930F3">
        <w:trPr>
          <w:trHeight w:val="9406"/>
        </w:trPr>
        <w:tc>
          <w:tcPr>
            <w:tcW w:w="11098" w:type="dxa"/>
            <w:gridSpan w:val="5"/>
            <w:tcBorders>
              <w:bottom w:val="nil"/>
            </w:tcBorders>
            <w:vAlign w:val="center"/>
          </w:tcPr>
          <w:p w14:paraId="2E1F8B84" w14:textId="71331293" w:rsidR="00475AE5" w:rsidRPr="00475AE5" w:rsidRDefault="00475AE5" w:rsidP="0008237A">
            <w:pPr>
              <w:pStyle w:val="ListParagraph"/>
              <w:numPr>
                <w:ilvl w:val="0"/>
                <w:numId w:val="3"/>
              </w:numPr>
              <w:spacing w:before="60" w:after="60"/>
              <w:ind w:left="247" w:hanging="270"/>
              <w:rPr>
                <w:rFonts w:ascii="Arial" w:hAnsi="Arial" w:cs="Arial"/>
              </w:rPr>
            </w:pPr>
            <w:r w:rsidRPr="00651272">
              <w:rPr>
                <w:rFonts w:ascii="Arial" w:hAnsi="Arial" w:cs="Arial"/>
                <w:lang w:val="en-PH"/>
              </w:rPr>
              <w:t>Go to link:</w:t>
            </w:r>
            <w:r>
              <w:t xml:space="preserve"> </w:t>
            </w:r>
            <w:hyperlink r:id="rId8" w:history="1">
              <w:r w:rsidR="00AB6AD2">
                <w:rPr>
                  <w:rStyle w:val="Hyperlink"/>
                </w:rPr>
                <w:t>http://10.96.4.138:8668/login</w:t>
              </w:r>
            </w:hyperlink>
          </w:p>
          <w:p w14:paraId="2C7F3E97" w14:textId="77777777" w:rsidR="00475AE5" w:rsidRPr="00475AE5" w:rsidRDefault="00475AE5" w:rsidP="0008237A">
            <w:pPr>
              <w:spacing w:before="60" w:after="60"/>
              <w:ind w:left="247"/>
              <w:rPr>
                <w:rFonts w:ascii="Arial" w:hAnsi="Arial" w:cs="Arial"/>
                <w:i/>
                <w:color w:val="FF0000"/>
                <w:sz w:val="18"/>
                <w:lang w:val="en-PH"/>
              </w:rPr>
            </w:pPr>
            <w:r w:rsidRPr="00475AE5">
              <w:rPr>
                <w:rStyle w:val="Hyperlink"/>
                <w:rFonts w:ascii="Arial" w:hAnsi="Arial" w:cs="Arial"/>
                <w:i/>
                <w:color w:val="FF0000"/>
                <w:sz w:val="18"/>
                <w:lang w:val="en-PH"/>
              </w:rPr>
              <w:t xml:space="preserve">Note: URL must be copied completely. </w:t>
            </w:r>
          </w:p>
          <w:p w14:paraId="58077F84" w14:textId="49FE5665" w:rsidR="00EE1542" w:rsidRPr="00475AE5" w:rsidRDefault="00475AE5" w:rsidP="0008237A">
            <w:pPr>
              <w:pStyle w:val="ListParagraph"/>
              <w:numPr>
                <w:ilvl w:val="0"/>
                <w:numId w:val="3"/>
              </w:numPr>
              <w:spacing w:before="60" w:after="60"/>
              <w:ind w:left="247" w:hanging="270"/>
              <w:rPr>
                <w:rFonts w:ascii="Arial" w:hAnsi="Arial" w:cs="Arial"/>
              </w:rPr>
            </w:pPr>
            <w:r w:rsidRPr="00475AE5">
              <w:rPr>
                <w:rFonts w:ascii="Arial" w:hAnsi="Arial" w:cs="Arial"/>
              </w:rPr>
              <w:t xml:space="preserve">Input email and password used in </w:t>
            </w:r>
            <w:proofErr w:type="spellStart"/>
            <w:r w:rsidRPr="00475AE5">
              <w:rPr>
                <w:rFonts w:ascii="Arial" w:hAnsi="Arial" w:cs="Arial"/>
              </w:rPr>
              <w:t>MyPortal</w:t>
            </w:r>
            <w:proofErr w:type="spellEnd"/>
            <w:r w:rsidRPr="00475AE5">
              <w:rPr>
                <w:rFonts w:ascii="Arial" w:hAnsi="Arial" w:cs="Arial"/>
              </w:rPr>
              <w:t xml:space="preserve"> system. </w:t>
            </w:r>
          </w:p>
          <w:p w14:paraId="175F71FD" w14:textId="77777777" w:rsidR="003E1C75" w:rsidRPr="003E1C75" w:rsidRDefault="003E1C75" w:rsidP="003E1C75">
            <w:pPr>
              <w:spacing w:before="60" w:after="60"/>
              <w:ind w:left="720"/>
              <w:rPr>
                <w:rFonts w:ascii="Arial" w:hAnsi="Arial" w:cs="Arial"/>
                <w:sz w:val="18"/>
                <w:lang w:val="en-PH"/>
              </w:rPr>
            </w:pPr>
          </w:p>
          <w:p w14:paraId="148350E0" w14:textId="3AFF029F" w:rsidR="007A3B4D" w:rsidRPr="000D2693" w:rsidRDefault="00225764" w:rsidP="009A09EA">
            <w:pPr>
              <w:spacing w:before="60" w:after="60"/>
              <w:jc w:val="center"/>
              <w:rPr>
                <w:rFonts w:asciiTheme="minorHAnsi" w:hAnsiTheme="minorHAnsi" w:cstheme="minorHAnsi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1466D9" wp14:editId="423E6D52">
                  <wp:extent cx="2255273" cy="252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273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4AB95" w14:textId="384CCCB8" w:rsidR="00B358E6" w:rsidRDefault="002B1362" w:rsidP="0008237A">
            <w:pPr>
              <w:pStyle w:val="List"/>
              <w:numPr>
                <w:ilvl w:val="0"/>
                <w:numId w:val="2"/>
              </w:numPr>
              <w:spacing w:before="240" w:after="0"/>
              <w:ind w:left="247" w:right="199" w:hanging="247"/>
            </w:pPr>
            <w:r>
              <w:rPr>
                <w:rFonts w:cs="Arial"/>
              </w:rPr>
              <w:t xml:space="preserve">On the </w:t>
            </w:r>
            <w:r w:rsidR="00475AE5">
              <w:rPr>
                <w:rFonts w:cs="Arial"/>
              </w:rPr>
              <w:t xml:space="preserve">side </w:t>
            </w:r>
            <w:r>
              <w:rPr>
                <w:rFonts w:cs="Arial"/>
              </w:rPr>
              <w:t xml:space="preserve">bar menu, choose </w:t>
            </w:r>
            <w:r w:rsidR="009075E3">
              <w:rPr>
                <w:rFonts w:cs="Arial"/>
                <w:b/>
              </w:rPr>
              <w:t>“</w:t>
            </w:r>
            <w:r w:rsidR="00475AE5">
              <w:rPr>
                <w:rFonts w:cs="Arial"/>
                <w:b/>
              </w:rPr>
              <w:t>Supp</w:t>
            </w:r>
            <w:r w:rsidR="009A09EA">
              <w:rPr>
                <w:rFonts w:cs="Arial"/>
                <w:b/>
              </w:rPr>
              <w:t>le</w:t>
            </w:r>
            <w:r w:rsidR="00B358E6">
              <w:rPr>
                <w:rFonts w:cs="Arial"/>
                <w:b/>
              </w:rPr>
              <w:t xml:space="preserve">mental Budget </w:t>
            </w:r>
            <w:r w:rsidR="009A09EA" w:rsidRPr="00051D13">
              <w:rPr>
                <w:rFonts w:cs="Arial"/>
                <w:b/>
              </w:rPr>
              <w:sym w:font="Wingdings" w:char="F0E0"/>
            </w:r>
            <w:r w:rsidR="00B358E6">
              <w:rPr>
                <w:rFonts w:cs="Arial"/>
                <w:b/>
              </w:rPr>
              <w:t xml:space="preserve"> Request</w:t>
            </w:r>
            <w:r w:rsidR="009075E3">
              <w:rPr>
                <w:rFonts w:cs="Arial"/>
                <w:b/>
              </w:rPr>
              <w:t>”</w:t>
            </w:r>
            <w:r w:rsidR="00571B55" w:rsidRPr="00571B55">
              <w:rPr>
                <w:rFonts w:cs="Arial"/>
              </w:rPr>
              <w:t xml:space="preserve">. </w:t>
            </w:r>
          </w:p>
          <w:p w14:paraId="12B54541" w14:textId="6D402BAE" w:rsidR="000D2693" w:rsidRDefault="009A09EA" w:rsidP="00E736E7">
            <w:pPr>
              <w:pStyle w:val="List"/>
              <w:spacing w:before="240" w:after="0"/>
              <w:ind w:right="199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51D8B2F0" wp14:editId="0F1650D1">
                      <wp:simplePos x="0" y="0"/>
                      <wp:positionH relativeFrom="column">
                        <wp:posOffset>894467</wp:posOffset>
                      </wp:positionH>
                      <wp:positionV relativeFrom="paragraph">
                        <wp:posOffset>858410</wp:posOffset>
                      </wp:positionV>
                      <wp:extent cx="294198" cy="127220"/>
                      <wp:effectExtent l="0" t="0" r="10795" b="25400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98" cy="1272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8FED497" id="Rectangle 9" o:spid="_x0000_s1026" style="position:absolute;margin-left:70.45pt;margin-top:67.6pt;width:23.15pt;height:10pt;z-index:2517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" filled="f" strokecolor="red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13204CA0" wp14:editId="6EC64957">
                  <wp:extent cx="5208104" cy="207759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018" cy="208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58E6">
              <w:rPr>
                <w:noProof/>
              </w:rPr>
              <w:t xml:space="preserve"> </w:t>
            </w:r>
          </w:p>
          <w:p w14:paraId="7A9DC5BE" w14:textId="2DD160D6" w:rsidR="009A09EA" w:rsidRDefault="009A09EA" w:rsidP="00E736E7">
            <w:pPr>
              <w:pStyle w:val="List"/>
              <w:spacing w:before="240" w:after="0"/>
              <w:ind w:right="199"/>
              <w:jc w:val="center"/>
              <w:rPr>
                <w:rFonts w:asciiTheme="minorHAnsi" w:hAnsiTheme="minorHAnsi" w:cstheme="minorHAnsi"/>
              </w:rPr>
            </w:pPr>
          </w:p>
          <w:p w14:paraId="547CB40E" w14:textId="77777777" w:rsidR="00383C87" w:rsidRDefault="00383C87" w:rsidP="00E736E7">
            <w:pPr>
              <w:pStyle w:val="List"/>
              <w:spacing w:before="240" w:after="0"/>
              <w:ind w:right="199"/>
              <w:jc w:val="center"/>
              <w:rPr>
                <w:rFonts w:asciiTheme="minorHAnsi" w:hAnsiTheme="minorHAnsi" w:cstheme="minorHAnsi"/>
              </w:rPr>
            </w:pPr>
          </w:p>
          <w:p w14:paraId="72A3D3EC" w14:textId="31D392FC" w:rsidR="002E37AC" w:rsidRDefault="002E37AC" w:rsidP="005B6BDB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41A488D9" w14:textId="6FCA7CE0" w:rsidR="00736782" w:rsidRPr="006072B0" w:rsidRDefault="00736782" w:rsidP="00B977A0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67C8947B" w14:textId="22D545E9" w:rsidR="006072B0" w:rsidRDefault="006072B0" w:rsidP="006072B0">
            <w:pPr>
              <w:pStyle w:val="ListParagraph"/>
              <w:ind w:right="199"/>
              <w:rPr>
                <w:rFonts w:ascii="Arial" w:hAnsi="Arial" w:cs="Arial"/>
                <w:lang w:val="en-US"/>
              </w:rPr>
            </w:pPr>
          </w:p>
          <w:p w14:paraId="3B3564A2" w14:textId="30A391DC" w:rsidR="00B33694" w:rsidRDefault="00B358E6" w:rsidP="0008237A">
            <w:pPr>
              <w:pStyle w:val="ListParagraph"/>
              <w:numPr>
                <w:ilvl w:val="0"/>
                <w:numId w:val="2"/>
              </w:numPr>
              <w:ind w:left="247" w:right="199" w:hanging="247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Click </w:t>
            </w:r>
            <w:r w:rsidR="009A09EA">
              <w:rPr>
                <w:rFonts w:ascii="Arial" w:hAnsi="Arial" w:cs="Arial"/>
                <w:lang w:val="en-US"/>
              </w:rPr>
              <w:t>“New R</w:t>
            </w:r>
            <w:r>
              <w:rPr>
                <w:rFonts w:ascii="Arial" w:hAnsi="Arial" w:cs="Arial"/>
                <w:lang w:val="en-US"/>
              </w:rPr>
              <w:t>equest” button to file supplemental budget.</w:t>
            </w:r>
            <w:r w:rsidR="000B7EB5">
              <w:rPr>
                <w:rFonts w:ascii="Arial" w:hAnsi="Arial" w:cs="Arial"/>
                <w:lang w:val="en-US"/>
              </w:rPr>
              <w:t xml:space="preserve"> Also in this tab you can view all pending requests.</w:t>
            </w:r>
          </w:p>
          <w:p w14:paraId="659CD633" w14:textId="276E19B5" w:rsidR="00224497" w:rsidRPr="0008237A" w:rsidRDefault="0008237A" w:rsidP="0008237A">
            <w:pPr>
              <w:ind w:left="337" w:right="199" w:hanging="9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 xml:space="preserve">a. </w:t>
            </w:r>
            <w:r w:rsidR="00224497" w:rsidRPr="0008237A">
              <w:rPr>
                <w:rFonts w:ascii="Arial" w:hAnsi="Arial" w:cs="Arial"/>
                <w:lang w:val="en-US"/>
              </w:rPr>
              <w:t>Type of Request</w:t>
            </w:r>
            <w:r w:rsidR="00224497" w:rsidRPr="0008237A">
              <w:rPr>
                <w:rFonts w:ascii="Arial" w:hAnsi="Arial" w:cs="Arial"/>
                <w:lang w:val="en-US"/>
              </w:rPr>
              <w:br/>
              <w:t xml:space="preserve">- </w:t>
            </w:r>
            <w:r>
              <w:rPr>
                <w:rFonts w:ascii="Arial" w:hAnsi="Arial" w:cs="Arial"/>
                <w:lang w:val="en-US"/>
              </w:rPr>
              <w:t>No endorsement needed</w:t>
            </w:r>
            <w:r w:rsidR="00224497" w:rsidRPr="0008237A">
              <w:rPr>
                <w:rFonts w:ascii="Arial" w:hAnsi="Arial" w:cs="Arial"/>
                <w:lang w:val="en-US"/>
              </w:rPr>
              <w:br/>
              <w:t>- Need endorsement</w:t>
            </w:r>
          </w:p>
          <w:p w14:paraId="7F13D4DA" w14:textId="38C0CB5E" w:rsidR="00121BBD" w:rsidRPr="00121BBD" w:rsidRDefault="009A09EA" w:rsidP="0008237A">
            <w:pPr>
              <w:ind w:left="1440" w:right="199" w:hanging="1103"/>
              <w:rPr>
                <w:rFonts w:ascii="Arial" w:hAnsi="Arial" w:cs="Arial"/>
                <w:i/>
                <w:color w:val="FF0000"/>
                <w:sz w:val="16"/>
                <w:lang w:val="en-US"/>
              </w:rPr>
            </w:pPr>
            <w:r>
              <w:rPr>
                <w:rFonts w:ascii="Arial" w:hAnsi="Arial" w:cs="Arial"/>
                <w:i/>
                <w:color w:val="FF0000"/>
                <w:sz w:val="16"/>
                <w:lang w:val="en-US"/>
              </w:rPr>
              <w:t>Note: T</w:t>
            </w:r>
            <w:r w:rsidR="00121BBD" w:rsidRPr="00121BBD">
              <w:rPr>
                <w:rFonts w:ascii="Arial" w:hAnsi="Arial" w:cs="Arial"/>
                <w:i/>
                <w:color w:val="FF0000"/>
                <w:sz w:val="16"/>
                <w:lang w:val="en-US"/>
              </w:rPr>
              <w:t>he syste</w:t>
            </w:r>
            <w:r>
              <w:rPr>
                <w:rFonts w:ascii="Arial" w:hAnsi="Arial" w:cs="Arial"/>
                <w:i/>
                <w:color w:val="FF0000"/>
                <w:sz w:val="16"/>
                <w:lang w:val="en-US"/>
              </w:rPr>
              <w:t>m will automatically determine i</w:t>
            </w:r>
            <w:r w:rsidR="00121BBD" w:rsidRPr="00121BBD">
              <w:rPr>
                <w:rFonts w:ascii="Arial" w:hAnsi="Arial" w:cs="Arial"/>
                <w:i/>
                <w:color w:val="FF0000"/>
                <w:sz w:val="16"/>
                <w:lang w:val="en-US"/>
              </w:rPr>
              <w:t>f the co</w:t>
            </w:r>
            <w:r>
              <w:rPr>
                <w:rFonts w:ascii="Arial" w:hAnsi="Arial" w:cs="Arial"/>
                <w:i/>
                <w:color w:val="FF0000"/>
                <w:sz w:val="16"/>
                <w:lang w:val="en-US"/>
              </w:rPr>
              <w:t>mpany selected is SAP based or n</w:t>
            </w:r>
            <w:r w:rsidR="00121BBD" w:rsidRPr="00121BBD">
              <w:rPr>
                <w:rFonts w:ascii="Arial" w:hAnsi="Arial" w:cs="Arial"/>
                <w:i/>
                <w:color w:val="FF0000"/>
                <w:sz w:val="16"/>
                <w:lang w:val="en-US"/>
              </w:rPr>
              <w:t>ot.</w:t>
            </w:r>
          </w:p>
          <w:p w14:paraId="7D3C9841" w14:textId="17BAF46A" w:rsidR="000B7EB5" w:rsidRDefault="000B7EB5" w:rsidP="000B7EB5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455BFBBC" w14:textId="180CC0AB" w:rsidR="000B7EB5" w:rsidRPr="000B7EB5" w:rsidRDefault="009A09EA" w:rsidP="0008237A">
            <w:pPr>
              <w:ind w:right="199"/>
              <w:jc w:val="center"/>
              <w:rPr>
                <w:rFonts w:ascii="Arial" w:hAnsi="Arial" w:cs="Arial"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08928" behindDoc="0" locked="0" layoutInCell="1" allowOverlap="1" wp14:anchorId="0944B2D0" wp14:editId="3A323E2C">
                      <wp:simplePos x="0" y="0"/>
                      <wp:positionH relativeFrom="column">
                        <wp:posOffset>1631950</wp:posOffset>
                      </wp:positionH>
                      <wp:positionV relativeFrom="paragraph">
                        <wp:posOffset>657225</wp:posOffset>
                      </wp:positionV>
                      <wp:extent cx="397510" cy="118745"/>
                      <wp:effectExtent l="0" t="0" r="21590" b="1460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510" cy="1187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C8356C" id="Rectangle 7" o:spid="_x0000_s1026" style="position:absolute;margin-left:128.5pt;margin-top:51.75pt;width:31.3pt;height:9.3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" filled="f" strokecolor="red" strokeweight="1pt"/>
                  </w:pict>
                </mc:Fallback>
              </mc:AlternateContent>
            </w:r>
            <w:r w:rsidR="00224497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4048" behindDoc="0" locked="0" layoutInCell="1" allowOverlap="1" wp14:anchorId="73F19AB8" wp14:editId="72789463">
                      <wp:simplePos x="0" y="0"/>
                      <wp:positionH relativeFrom="column">
                        <wp:posOffset>1887855</wp:posOffset>
                      </wp:positionH>
                      <wp:positionV relativeFrom="paragraph">
                        <wp:posOffset>821055</wp:posOffset>
                      </wp:positionV>
                      <wp:extent cx="221615" cy="615950"/>
                      <wp:effectExtent l="0" t="0" r="64135" b="50800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1615" cy="6159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155690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" o:spid="_x0000_s1026" type="#_x0000_t32" style="position:absolute;margin-left:148.65pt;margin-top:64.65pt;width:17.45pt;height:48.5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224497">
              <w:rPr>
                <w:noProof/>
                <w:lang w:val="en-US"/>
              </w:rPr>
              <w:drawing>
                <wp:anchor distT="0" distB="0" distL="114300" distR="114300" simplePos="0" relativeHeight="251713024" behindDoc="0" locked="0" layoutInCell="1" allowOverlap="1" wp14:anchorId="0DA56399" wp14:editId="6259BCD9">
                  <wp:simplePos x="0" y="0"/>
                  <wp:positionH relativeFrom="column">
                    <wp:posOffset>2128520</wp:posOffset>
                  </wp:positionH>
                  <wp:positionV relativeFrom="paragraph">
                    <wp:posOffset>814705</wp:posOffset>
                  </wp:positionV>
                  <wp:extent cx="3390900" cy="1238250"/>
                  <wp:effectExtent l="76200" t="76200" r="133350" b="13335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900" cy="12382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B7EB5">
              <w:rPr>
                <w:noProof/>
                <w:lang w:val="en-US"/>
              </w:rPr>
              <w:drawing>
                <wp:inline distT="0" distB="0" distL="0" distR="0" wp14:anchorId="4A8E204A" wp14:editId="1837EB30">
                  <wp:extent cx="5335325" cy="2144760"/>
                  <wp:effectExtent l="0" t="0" r="0" b="825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1131" cy="2155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F5FC5" w14:textId="3073ABC8" w:rsidR="009A09EA" w:rsidRPr="0008237A" w:rsidRDefault="009A09EA" w:rsidP="0008237A">
            <w:pPr>
              <w:pStyle w:val="ListParagraph"/>
              <w:numPr>
                <w:ilvl w:val="0"/>
                <w:numId w:val="2"/>
              </w:numPr>
              <w:ind w:left="247" w:right="199" w:hanging="27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No endorsement needed.</w:t>
            </w:r>
          </w:p>
          <w:p w14:paraId="7C194AD0" w14:textId="2CED1E62" w:rsidR="009A09EA" w:rsidRPr="0008237A" w:rsidRDefault="009A09EA" w:rsidP="0008237A">
            <w:pPr>
              <w:pStyle w:val="ListParagraph"/>
              <w:ind w:left="1080" w:right="199" w:hanging="833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5.1 </w:t>
            </w:r>
            <w:r w:rsidR="00226C43">
              <w:rPr>
                <w:rFonts w:ascii="Arial" w:hAnsi="Arial" w:cs="Arial"/>
                <w:lang w:val="en-US"/>
              </w:rPr>
              <w:t>SAP</w:t>
            </w:r>
            <w:r w:rsidR="00885AFD">
              <w:rPr>
                <w:rFonts w:ascii="Arial" w:hAnsi="Arial" w:cs="Arial"/>
                <w:lang w:val="en-US"/>
              </w:rPr>
              <w:t xml:space="preserve"> </w:t>
            </w:r>
            <w:r w:rsidR="00224497">
              <w:rPr>
                <w:rFonts w:ascii="Arial" w:hAnsi="Arial" w:cs="Arial"/>
                <w:lang w:val="en-US"/>
              </w:rPr>
              <w:br/>
            </w:r>
            <w:r w:rsidR="00E76223">
              <w:rPr>
                <w:noProof/>
                <w:lang w:val="en-US"/>
              </w:rPr>
              <w:drawing>
                <wp:inline distT="0" distB="0" distL="0" distR="0" wp14:anchorId="1FB35E49" wp14:editId="35C3A1A8">
                  <wp:extent cx="5247861" cy="2445980"/>
                  <wp:effectExtent l="76200" t="76200" r="124460" b="12636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932" cy="24660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124A6D2" w14:textId="372BB7DB" w:rsid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2339293F" w14:textId="445570E5" w:rsid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1CD8EAB1" w14:textId="58F00F12" w:rsid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0C7EFF62" w14:textId="6E470DF1" w:rsid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36EED1CF" w14:textId="29FA3B7E" w:rsid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7FC92BBC" w14:textId="1D621D02" w:rsidR="0008237A" w:rsidRDefault="0008237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57FF8AED" w14:textId="33790C70" w:rsidR="0008237A" w:rsidRDefault="0008237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45DEE1D4" w14:textId="14A1D479" w:rsidR="0008237A" w:rsidRDefault="0008237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68E2ADA0" w14:textId="3FA29233" w:rsidR="009A09EA" w:rsidRPr="009A09EA" w:rsidRDefault="009A09EA" w:rsidP="009A09EA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748539E7" w14:textId="1E2E1F39" w:rsidR="00226C43" w:rsidRPr="009A09EA" w:rsidRDefault="00BC5CC3" w:rsidP="0008237A">
            <w:pPr>
              <w:pStyle w:val="ListParagraph"/>
              <w:ind w:left="1080" w:right="199" w:hanging="833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lastRenderedPageBreak/>
              <w:t>5.2</w:t>
            </w:r>
            <w:r w:rsidR="00885AFD">
              <w:rPr>
                <w:rFonts w:ascii="Arial" w:hAnsi="Arial" w:cs="Arial"/>
                <w:lang w:val="en-US"/>
              </w:rPr>
              <w:t xml:space="preserve"> Non SAP</w:t>
            </w:r>
            <w:r w:rsidR="0008237A">
              <w:rPr>
                <w:rFonts w:ascii="Arial" w:hAnsi="Arial" w:cs="Arial"/>
                <w:lang w:val="en-US"/>
              </w:rPr>
              <w:br/>
            </w:r>
            <w:r w:rsidR="00A2228D">
              <w:rPr>
                <w:noProof/>
                <w:lang w:val="en-US"/>
              </w:rPr>
              <w:drawing>
                <wp:inline distT="0" distB="0" distL="0" distR="0" wp14:anchorId="6A708694" wp14:editId="2C4D9C99">
                  <wp:extent cx="5054611" cy="2353586"/>
                  <wp:effectExtent l="76200" t="76200" r="127000" b="1422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045" cy="237287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885AFD">
              <w:rPr>
                <w:rFonts w:ascii="Arial" w:hAnsi="Arial" w:cs="Arial"/>
                <w:lang w:val="en-US"/>
              </w:rPr>
              <w:t xml:space="preserve"> </w:t>
            </w:r>
          </w:p>
          <w:p w14:paraId="032BF492" w14:textId="00E09474" w:rsidR="00226C43" w:rsidRPr="00280E5F" w:rsidRDefault="00226C43" w:rsidP="00280E5F">
            <w:pPr>
              <w:pStyle w:val="ListParagraph"/>
              <w:numPr>
                <w:ilvl w:val="0"/>
                <w:numId w:val="2"/>
              </w:numPr>
              <w:ind w:left="166" w:right="199" w:hanging="18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Need endorsement</w:t>
            </w:r>
            <w:r>
              <w:rPr>
                <w:rFonts w:ascii="Arial" w:hAnsi="Arial" w:cs="Arial"/>
                <w:lang w:val="en-US"/>
              </w:rPr>
              <w:br/>
            </w:r>
            <w:r w:rsidR="009A09EA">
              <w:rPr>
                <w:rFonts w:ascii="Arial" w:hAnsi="Arial" w:cs="Arial"/>
                <w:i/>
                <w:color w:val="FF0000"/>
                <w:sz w:val="18"/>
                <w:lang w:val="en-US"/>
              </w:rPr>
              <w:t>Note : Additional Approver</w:t>
            </w:r>
            <w:r w:rsidRPr="00226C43">
              <w:rPr>
                <w:rFonts w:ascii="Arial" w:hAnsi="Arial" w:cs="Arial"/>
                <w:i/>
                <w:color w:val="FF0000"/>
                <w:sz w:val="18"/>
                <w:lang w:val="en-US"/>
              </w:rPr>
              <w:t xml:space="preserve"> will be required</w:t>
            </w:r>
          </w:p>
          <w:p w14:paraId="47248DE4" w14:textId="0A731907" w:rsidR="00226C43" w:rsidRDefault="00BC5CC3" w:rsidP="00280E5F">
            <w:pPr>
              <w:pStyle w:val="ListParagraph"/>
              <w:ind w:left="1080" w:right="199" w:hanging="82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6.1</w:t>
            </w:r>
            <w:r w:rsidR="009A09EA">
              <w:rPr>
                <w:rFonts w:ascii="Arial" w:hAnsi="Arial" w:cs="Arial"/>
                <w:lang w:val="en-US"/>
              </w:rPr>
              <w:t xml:space="preserve"> </w:t>
            </w:r>
            <w:r w:rsidR="00226C43">
              <w:rPr>
                <w:rFonts w:ascii="Arial" w:hAnsi="Arial" w:cs="Arial"/>
                <w:lang w:val="en-US"/>
              </w:rPr>
              <w:t>SAP</w:t>
            </w:r>
            <w:r w:rsidR="00885AFD">
              <w:rPr>
                <w:rFonts w:ascii="Arial" w:hAnsi="Arial" w:cs="Arial"/>
                <w:lang w:val="en-US"/>
              </w:rPr>
              <w:t xml:space="preserve"> </w:t>
            </w:r>
          </w:p>
          <w:p w14:paraId="1B1B452C" w14:textId="1AD165DB" w:rsidR="00885AFD" w:rsidRDefault="008E6481" w:rsidP="008E6481">
            <w:pPr>
              <w:pStyle w:val="ListParagraph"/>
              <w:ind w:left="1080" w:right="199" w:hanging="554"/>
              <w:rPr>
                <w:rFonts w:ascii="Arial" w:hAnsi="Arial" w:cs="Arial"/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15072" behindDoc="0" locked="0" layoutInCell="1" allowOverlap="1" wp14:anchorId="378238AB" wp14:editId="6922558E">
                      <wp:simplePos x="0" y="0"/>
                      <wp:positionH relativeFrom="column">
                        <wp:posOffset>480695</wp:posOffset>
                      </wp:positionH>
                      <wp:positionV relativeFrom="paragraph">
                        <wp:posOffset>335280</wp:posOffset>
                      </wp:positionV>
                      <wp:extent cx="2238375" cy="182880"/>
                      <wp:effectExtent l="0" t="0" r="28575" b="2667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38375" cy="182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33AB69" id="Rectangle 12" o:spid="_x0000_s1026" style="position:absolute;margin-left:37.85pt;margin-top:26.4pt;width:176.25pt;height:14.4pt;z-index:25171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3EF0CFBB" wp14:editId="526700B1">
                  <wp:extent cx="4554575" cy="2504137"/>
                  <wp:effectExtent l="76200" t="76200" r="132080" b="12509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029" cy="251648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E3D4D56" w14:textId="13535C96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0013A669" w14:textId="083367BC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371F3A97" w14:textId="28159FAE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609BABC7" w14:textId="21CA4F78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6957685C" w14:textId="2E745566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3FFCF582" w14:textId="74431A28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4D4F62B9" w14:textId="0C457E98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61164DCE" w14:textId="009BF0B8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796E6BD4" w14:textId="1BA606E4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4B631AB1" w14:textId="2F437B3A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4ADB32F1" w14:textId="187B5D10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4FADE86F" w14:textId="666AA5C0" w:rsidR="008E6481" w:rsidRDefault="008E6481" w:rsidP="008E6481">
            <w:pPr>
              <w:pStyle w:val="ListParagraph"/>
              <w:ind w:left="1080" w:right="199"/>
              <w:rPr>
                <w:rFonts w:ascii="Arial" w:hAnsi="Arial" w:cs="Arial"/>
                <w:lang w:val="en-US"/>
              </w:rPr>
            </w:pPr>
          </w:p>
          <w:p w14:paraId="4257C3DC" w14:textId="6806FCDF" w:rsidR="008E6481" w:rsidRPr="008E6481" w:rsidRDefault="008E6481" w:rsidP="008E6481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2307D4E8" w14:textId="1FE6AC7E" w:rsidR="00B33694" w:rsidRDefault="008E6481" w:rsidP="00280E5F">
            <w:pPr>
              <w:pStyle w:val="ListParagraph"/>
              <w:ind w:left="526" w:right="199" w:hanging="27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7536" behindDoc="0" locked="0" layoutInCell="1" allowOverlap="1" wp14:anchorId="6F74100C" wp14:editId="2C7A2B84">
                      <wp:simplePos x="0" y="0"/>
                      <wp:positionH relativeFrom="column">
                        <wp:posOffset>449193</wp:posOffset>
                      </wp:positionH>
                      <wp:positionV relativeFrom="paragraph">
                        <wp:posOffset>481937</wp:posOffset>
                      </wp:positionV>
                      <wp:extent cx="2083242" cy="230588"/>
                      <wp:effectExtent l="0" t="0" r="12700" b="17145"/>
                      <wp:wrapNone/>
                      <wp:docPr id="57" name="Rectangle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83242" cy="2305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EF4A34A" id="Rectangle 57" o:spid="_x0000_s1026" style="position:absolute;margin-left:35.35pt;margin-top:37.95pt;width:164.05pt;height:18.15pt;z-index:2517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" filled="f" strokecolor="red" strokeweight="1pt"/>
                  </w:pict>
                </mc:Fallback>
              </mc:AlternateContent>
            </w:r>
            <w:r w:rsidR="00BC5CC3">
              <w:rPr>
                <w:rFonts w:ascii="Arial" w:hAnsi="Arial" w:cs="Arial"/>
                <w:lang w:val="en-US"/>
              </w:rPr>
              <w:t>6.2</w:t>
            </w:r>
            <w:r w:rsidR="00885AFD">
              <w:rPr>
                <w:rFonts w:ascii="Arial" w:hAnsi="Arial" w:cs="Arial"/>
                <w:lang w:val="en-US"/>
              </w:rPr>
              <w:t xml:space="preserve"> </w:t>
            </w:r>
            <w:r w:rsidR="00226C43">
              <w:rPr>
                <w:rFonts w:ascii="Arial" w:hAnsi="Arial" w:cs="Arial"/>
                <w:lang w:val="en-US"/>
              </w:rPr>
              <w:t>Non SAP</w:t>
            </w:r>
            <w:r w:rsidR="00885AFD">
              <w:rPr>
                <w:rFonts w:ascii="Arial" w:hAnsi="Arial" w:cs="Arial"/>
                <w:lang w:val="en-US"/>
              </w:rPr>
              <w:t xml:space="preserve"> </w:t>
            </w:r>
            <w:r w:rsidR="00226C43">
              <w:rPr>
                <w:rFonts w:ascii="Arial" w:hAnsi="Arial" w:cs="Arial"/>
                <w:lang w:val="en-US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09BBACC0" wp14:editId="47FF3D28">
                  <wp:extent cx="4579952" cy="2542499"/>
                  <wp:effectExtent l="76200" t="76200" r="125730" b="12509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115" cy="257978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259F2FA" w14:textId="3659590B" w:rsidR="00226C43" w:rsidRDefault="00226C43" w:rsidP="00280E5F">
            <w:pPr>
              <w:pStyle w:val="ListParagraph"/>
              <w:numPr>
                <w:ilvl w:val="0"/>
                <w:numId w:val="2"/>
              </w:numPr>
              <w:ind w:left="256" w:right="199" w:hanging="256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Requ</w:t>
            </w:r>
            <w:r w:rsidR="00885AFD">
              <w:rPr>
                <w:rFonts w:ascii="Arial" w:hAnsi="Arial" w:cs="Arial"/>
                <w:lang w:val="en-US"/>
              </w:rPr>
              <w:t>est Supplemental Budget for SAP</w:t>
            </w:r>
          </w:p>
          <w:p w14:paraId="669A730A" w14:textId="3FCE4C93" w:rsidR="005D2912" w:rsidRDefault="00885AFD" w:rsidP="00280E5F">
            <w:pPr>
              <w:pStyle w:val="ListParagraph"/>
              <w:ind w:left="526" w:right="199" w:hanging="27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7.1 </w:t>
            </w:r>
            <w:r w:rsidR="00121BBD">
              <w:rPr>
                <w:rFonts w:ascii="Arial" w:hAnsi="Arial" w:cs="Arial"/>
                <w:lang w:val="en-US"/>
              </w:rPr>
              <w:t>Existing IO</w:t>
            </w:r>
            <w:r w:rsidR="00121BBD" w:rsidRPr="00752BA7">
              <w:rPr>
                <w:rFonts w:ascii="Arial" w:hAnsi="Arial" w:cs="Arial"/>
                <w:lang w:val="en-US"/>
              </w:rPr>
              <w:br/>
            </w:r>
            <w:r w:rsidR="00A2228D">
              <w:rPr>
                <w:noProof/>
                <w:lang w:val="en-US"/>
              </w:rPr>
              <w:drawing>
                <wp:inline distT="0" distB="0" distL="0" distR="0" wp14:anchorId="685C8794" wp14:editId="08B93BB1">
                  <wp:extent cx="5184637" cy="1387398"/>
                  <wp:effectExtent l="76200" t="76200" r="130810" b="13716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535" cy="139299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752BA7">
              <w:rPr>
                <w:rFonts w:ascii="Arial" w:hAnsi="Arial" w:cs="Arial"/>
                <w:lang w:val="en-US"/>
              </w:rPr>
              <w:br/>
              <w:t xml:space="preserve">   E</w:t>
            </w:r>
            <w:r w:rsidR="00121BBD" w:rsidRPr="00752BA7">
              <w:rPr>
                <w:rFonts w:ascii="Arial" w:hAnsi="Arial" w:cs="Arial"/>
                <w:lang w:val="en-US"/>
              </w:rPr>
              <w:t xml:space="preserve">nter budget </w:t>
            </w:r>
            <w:r w:rsidR="00752BA7">
              <w:rPr>
                <w:rFonts w:ascii="Arial" w:hAnsi="Arial" w:cs="Arial"/>
                <w:lang w:val="en-US"/>
              </w:rPr>
              <w:t>code(IO</w:t>
            </w:r>
            <w:r w:rsidR="00121BBD" w:rsidRPr="00752BA7">
              <w:rPr>
                <w:rFonts w:ascii="Arial" w:hAnsi="Arial" w:cs="Arial"/>
                <w:lang w:val="en-US"/>
              </w:rPr>
              <w:t>)</w:t>
            </w:r>
            <w:r w:rsidR="00121BBD" w:rsidRPr="00752BA7">
              <w:rPr>
                <w:rFonts w:ascii="Arial" w:hAnsi="Arial" w:cs="Arial"/>
                <w:lang w:val="en-US"/>
              </w:rPr>
              <w:br/>
            </w:r>
            <w:r w:rsidR="00752BA7">
              <w:rPr>
                <w:rFonts w:ascii="Arial" w:hAnsi="Arial" w:cs="Arial"/>
                <w:lang w:val="en-US"/>
              </w:rPr>
              <w:t xml:space="preserve">   </w:t>
            </w:r>
            <w:r w:rsidR="001060E8" w:rsidRPr="001060E8">
              <w:rPr>
                <w:rFonts w:ascii="Arial" w:hAnsi="Arial" w:cs="Arial"/>
                <w:lang w:val="en-US"/>
              </w:rPr>
              <w:sym w:font="Wingdings" w:char="F0E0"/>
            </w:r>
            <w:r w:rsidR="001060E8">
              <w:rPr>
                <w:rFonts w:ascii="Arial" w:hAnsi="Arial" w:cs="Arial"/>
                <w:lang w:val="en-US"/>
              </w:rPr>
              <w:t xml:space="preserve"> </w:t>
            </w:r>
            <w:r w:rsidR="00121BBD" w:rsidRPr="00752BA7">
              <w:rPr>
                <w:rFonts w:ascii="Arial" w:hAnsi="Arial" w:cs="Arial"/>
                <w:lang w:val="en-US"/>
              </w:rPr>
              <w:t>the system will automatically get if the request type is direct exp</w:t>
            </w:r>
            <w:r w:rsidR="00752BA7">
              <w:rPr>
                <w:rFonts w:ascii="Arial" w:hAnsi="Arial" w:cs="Arial"/>
                <w:lang w:val="en-US"/>
              </w:rPr>
              <w:t xml:space="preserve">ense, asset or </w:t>
            </w:r>
            <w:proofErr w:type="spellStart"/>
            <w:r w:rsidR="00752BA7">
              <w:rPr>
                <w:rFonts w:ascii="Arial" w:hAnsi="Arial" w:cs="Arial"/>
                <w:lang w:val="en-US"/>
              </w:rPr>
              <w:t>inventoriable</w:t>
            </w:r>
            <w:proofErr w:type="spellEnd"/>
            <w:r w:rsidR="00752BA7">
              <w:rPr>
                <w:rFonts w:ascii="Arial" w:hAnsi="Arial" w:cs="Arial"/>
                <w:lang w:val="en-US"/>
              </w:rPr>
              <w:t>.</w:t>
            </w:r>
            <w:r w:rsidR="00752BA7">
              <w:rPr>
                <w:rFonts w:ascii="Arial" w:hAnsi="Arial" w:cs="Arial"/>
                <w:lang w:val="en-US"/>
              </w:rPr>
              <w:br/>
              <w:t xml:space="preserve">   a. If d</w:t>
            </w:r>
            <w:r w:rsidR="00121BBD" w:rsidRPr="00752BA7">
              <w:rPr>
                <w:rFonts w:ascii="Arial" w:hAnsi="Arial" w:cs="Arial"/>
                <w:lang w:val="en-US"/>
              </w:rPr>
              <w:t>irect expense</w:t>
            </w:r>
            <w:r w:rsidR="00752BA7">
              <w:rPr>
                <w:rFonts w:ascii="Arial" w:hAnsi="Arial" w:cs="Arial"/>
                <w:lang w:val="en-US"/>
              </w:rPr>
              <w:t>, the following are the required fields: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  - total amount</w:t>
            </w:r>
            <w:r w:rsidR="005C227E" w:rsidRPr="00752BA7">
              <w:rPr>
                <w:rFonts w:ascii="Arial" w:hAnsi="Arial" w:cs="Arial"/>
                <w:lang w:val="en-US"/>
              </w:rPr>
              <w:t xml:space="preserve"> </w:t>
            </w:r>
          </w:p>
          <w:p w14:paraId="413A8AC5" w14:textId="280056AB" w:rsidR="005D2912" w:rsidRPr="001E6C1A" w:rsidRDefault="005D2912" w:rsidP="005D2912">
            <w:pPr>
              <w:pStyle w:val="ListParagraph"/>
              <w:ind w:left="526" w:right="199" w:firstLine="532"/>
              <w:rPr>
                <w:rFonts w:ascii="Arial" w:hAnsi="Arial" w:cs="Arial"/>
                <w:color w:val="FF0000"/>
                <w:sz w:val="18"/>
                <w:lang w:val="en-US"/>
              </w:rPr>
            </w:pPr>
            <w:r w:rsidRPr="001E6C1A">
              <w:rPr>
                <w:rFonts w:ascii="Arial" w:hAnsi="Arial" w:cs="Arial"/>
                <w:color w:val="FF0000"/>
                <w:sz w:val="18"/>
                <w:lang w:val="en-US"/>
              </w:rPr>
              <w:t>Note</w:t>
            </w:r>
            <w:r w:rsidR="001E6C1A" w:rsidRPr="001E6C1A">
              <w:rPr>
                <w:rFonts w:ascii="Arial" w:hAnsi="Arial" w:cs="Arial"/>
                <w:color w:val="FF0000"/>
                <w:sz w:val="18"/>
                <w:lang w:val="en-US"/>
              </w:rPr>
              <w:t>s</w:t>
            </w:r>
            <w:r w:rsidRPr="001E6C1A">
              <w:rPr>
                <w:rFonts w:ascii="Arial" w:hAnsi="Arial" w:cs="Arial"/>
                <w:color w:val="FF0000"/>
                <w:sz w:val="18"/>
                <w:lang w:val="en-US"/>
              </w:rPr>
              <w:t xml:space="preserve">: </w:t>
            </w:r>
          </w:p>
          <w:p w14:paraId="375269B5" w14:textId="3A17F2E3" w:rsidR="005D2912" w:rsidRPr="001E6C1A" w:rsidRDefault="0016236A" w:rsidP="001E6C1A">
            <w:pPr>
              <w:pStyle w:val="ListParagraph"/>
              <w:numPr>
                <w:ilvl w:val="0"/>
                <w:numId w:val="21"/>
              </w:numPr>
              <w:ind w:right="199"/>
              <w:rPr>
                <w:rFonts w:ascii="Arial" w:hAnsi="Arial" w:cs="Arial"/>
                <w:sz w:val="18"/>
                <w:lang w:val="en-US"/>
              </w:rPr>
            </w:pPr>
            <w:r w:rsidRPr="001E6C1A">
              <w:rPr>
                <w:rFonts w:ascii="Arial" w:hAnsi="Arial" w:cs="Arial"/>
                <w:sz w:val="18"/>
                <w:lang w:val="en-US"/>
              </w:rPr>
              <w:t>VAT exclusive amount</w:t>
            </w:r>
            <w:r w:rsidR="005D2912" w:rsidRPr="001E6C1A">
              <w:rPr>
                <w:rFonts w:ascii="Arial" w:hAnsi="Arial" w:cs="Arial"/>
                <w:sz w:val="18"/>
                <w:lang w:val="en-US"/>
              </w:rPr>
              <w:t xml:space="preserve"> will be auto</w:t>
            </w:r>
            <w:r w:rsidRPr="001E6C1A">
              <w:rPr>
                <w:rFonts w:ascii="Arial" w:hAnsi="Arial" w:cs="Arial"/>
                <w:sz w:val="18"/>
                <w:lang w:val="en-US"/>
              </w:rPr>
              <w:t>matically</w:t>
            </w:r>
            <w:r w:rsidR="005D2912" w:rsidRPr="001E6C1A">
              <w:rPr>
                <w:rFonts w:ascii="Arial" w:hAnsi="Arial" w:cs="Arial"/>
                <w:sz w:val="18"/>
                <w:lang w:val="en-US"/>
              </w:rPr>
              <w:t xml:space="preserve"> compute</w:t>
            </w:r>
            <w:r w:rsidRPr="001E6C1A">
              <w:rPr>
                <w:rFonts w:ascii="Arial" w:hAnsi="Arial" w:cs="Arial"/>
                <w:sz w:val="18"/>
                <w:lang w:val="en-US"/>
              </w:rPr>
              <w:t>d</w:t>
            </w:r>
            <w:r w:rsidR="005D2912" w:rsidRPr="001E6C1A">
              <w:rPr>
                <w:rFonts w:ascii="Arial" w:hAnsi="Arial" w:cs="Arial"/>
                <w:sz w:val="18"/>
                <w:lang w:val="en-US"/>
              </w:rPr>
              <w:t xml:space="preserve"> based on</w:t>
            </w:r>
            <w:r w:rsidRPr="001E6C1A">
              <w:rPr>
                <w:rFonts w:ascii="Arial" w:hAnsi="Arial" w:cs="Arial"/>
                <w:sz w:val="18"/>
                <w:lang w:val="en-US"/>
              </w:rPr>
              <w:t xml:space="preserve"> the inputted VAT Inclusive amount</w:t>
            </w:r>
            <w:r w:rsidR="005D2912" w:rsidRPr="001E6C1A">
              <w:rPr>
                <w:rFonts w:ascii="Arial" w:hAnsi="Arial" w:cs="Arial"/>
                <w:sz w:val="18"/>
                <w:lang w:val="en-US"/>
              </w:rPr>
              <w:t>.</w:t>
            </w:r>
          </w:p>
          <w:p w14:paraId="72783F51" w14:textId="2EAE58B9" w:rsidR="00A2228D" w:rsidRPr="001E6C1A" w:rsidRDefault="005D2912" w:rsidP="001E6C1A">
            <w:pPr>
              <w:pStyle w:val="ListParagraph"/>
              <w:numPr>
                <w:ilvl w:val="0"/>
                <w:numId w:val="21"/>
              </w:numPr>
              <w:ind w:right="199"/>
              <w:rPr>
                <w:rFonts w:ascii="Arial" w:hAnsi="Arial" w:cs="Arial"/>
                <w:sz w:val="18"/>
                <w:lang w:val="en-US"/>
              </w:rPr>
            </w:pPr>
            <w:r w:rsidRPr="001E6C1A">
              <w:rPr>
                <w:rFonts w:ascii="Arial" w:hAnsi="Arial" w:cs="Arial"/>
                <w:sz w:val="18"/>
                <w:lang w:val="en-US"/>
              </w:rPr>
              <w:t xml:space="preserve">If the plant </w:t>
            </w:r>
            <w:r w:rsidR="0016236A" w:rsidRPr="001E6C1A">
              <w:rPr>
                <w:rFonts w:ascii="Arial" w:hAnsi="Arial" w:cs="Arial"/>
                <w:sz w:val="18"/>
                <w:lang w:val="en-US"/>
              </w:rPr>
              <w:t>code is non vatable, VAT Inclusive</w:t>
            </w:r>
            <w:r w:rsidRPr="001E6C1A">
              <w:rPr>
                <w:rFonts w:ascii="Arial" w:hAnsi="Arial" w:cs="Arial"/>
                <w:sz w:val="18"/>
                <w:lang w:val="en-US"/>
              </w:rPr>
              <w:t xml:space="preserve"> will be </w:t>
            </w:r>
            <w:r w:rsidR="001E6C1A">
              <w:rPr>
                <w:rFonts w:ascii="Arial" w:hAnsi="Arial" w:cs="Arial"/>
                <w:sz w:val="18"/>
                <w:lang w:val="en-US"/>
              </w:rPr>
              <w:t>the same as VAT Exclusive amount</w:t>
            </w:r>
            <w:r w:rsidRPr="001E6C1A">
              <w:rPr>
                <w:rFonts w:ascii="Arial" w:hAnsi="Arial" w:cs="Arial"/>
                <w:sz w:val="18"/>
                <w:lang w:val="en-US"/>
              </w:rPr>
              <w:t>.</w:t>
            </w:r>
          </w:p>
          <w:p w14:paraId="30D03AA5" w14:textId="1A714DB5" w:rsidR="001E6C1A" w:rsidRDefault="001E6C1A" w:rsidP="001E6C1A">
            <w:pPr>
              <w:pStyle w:val="ListParagraph"/>
              <w:numPr>
                <w:ilvl w:val="0"/>
                <w:numId w:val="21"/>
              </w:numPr>
              <w:ind w:right="199"/>
              <w:rPr>
                <w:rFonts w:ascii="Arial" w:hAnsi="Arial" w:cs="Arial"/>
                <w:sz w:val="18"/>
                <w:lang w:val="en-US"/>
              </w:rPr>
            </w:pPr>
            <w:r>
              <w:rPr>
                <w:rFonts w:ascii="Arial" w:hAnsi="Arial" w:cs="Arial"/>
                <w:sz w:val="18"/>
                <w:lang w:val="en-US"/>
              </w:rPr>
              <w:t xml:space="preserve">If checkbox: </w:t>
            </w:r>
            <w:r w:rsidRPr="001E6C1A">
              <w:rPr>
                <w:rFonts w:ascii="Arial" w:hAnsi="Arial" w:cs="Arial"/>
                <w:i/>
                <w:sz w:val="18"/>
                <w:lang w:val="en-US"/>
              </w:rPr>
              <w:t>Select if Non VAT Vendor</w:t>
            </w:r>
            <w:r>
              <w:rPr>
                <w:rFonts w:ascii="Arial" w:hAnsi="Arial" w:cs="Arial"/>
                <w:sz w:val="18"/>
                <w:lang w:val="en-US"/>
              </w:rPr>
              <w:t xml:space="preserve"> was selected, </w:t>
            </w:r>
            <w:r w:rsidRPr="001E6C1A">
              <w:rPr>
                <w:rFonts w:ascii="Arial" w:hAnsi="Arial" w:cs="Arial"/>
                <w:sz w:val="18"/>
                <w:lang w:val="en-US"/>
              </w:rPr>
              <w:t xml:space="preserve">VAT Inclusive will be </w:t>
            </w:r>
            <w:r>
              <w:rPr>
                <w:rFonts w:ascii="Arial" w:hAnsi="Arial" w:cs="Arial"/>
                <w:sz w:val="18"/>
                <w:lang w:val="en-US"/>
              </w:rPr>
              <w:t>the same as VAT Exclusive amount</w:t>
            </w:r>
            <w:r w:rsidRPr="001E6C1A">
              <w:rPr>
                <w:rFonts w:ascii="Arial" w:hAnsi="Arial" w:cs="Arial"/>
                <w:sz w:val="18"/>
                <w:lang w:val="en-US"/>
              </w:rPr>
              <w:t>.</w:t>
            </w:r>
          </w:p>
          <w:p w14:paraId="43CEDF91" w14:textId="1462E3F7" w:rsidR="00AB6AD2" w:rsidRPr="00752BA7" w:rsidRDefault="005C227E" w:rsidP="005D2912">
            <w:pPr>
              <w:pStyle w:val="ListParagraph"/>
              <w:ind w:left="526" w:right="199" w:firstLine="532"/>
              <w:rPr>
                <w:rFonts w:ascii="Arial" w:hAnsi="Arial" w:cs="Arial"/>
                <w:lang w:val="en-US"/>
              </w:rPr>
            </w:pP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 remaining balance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</w:t>
            </w:r>
            <w:r w:rsidR="00AB3E31">
              <w:rPr>
                <w:rFonts w:ascii="Arial" w:hAnsi="Arial" w:cs="Arial"/>
                <w:lang w:val="en-US"/>
              </w:rPr>
              <w:t xml:space="preserve"> date needed (year and month)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b. If as</w:t>
            </w:r>
            <w:r w:rsidRPr="00752BA7">
              <w:rPr>
                <w:rFonts w:ascii="Arial" w:hAnsi="Arial" w:cs="Arial"/>
                <w:lang w:val="en-US"/>
              </w:rPr>
              <w:t>set</w:t>
            </w:r>
            <w:r w:rsidR="00AB3E31">
              <w:rPr>
                <w:rFonts w:ascii="Arial" w:hAnsi="Arial" w:cs="Arial"/>
                <w:lang w:val="en-US"/>
              </w:rPr>
              <w:t>,</w:t>
            </w:r>
            <w:r w:rsidRPr="00752BA7">
              <w:rPr>
                <w:rFonts w:ascii="Arial" w:hAnsi="Arial" w:cs="Arial"/>
                <w:lang w:val="en-US"/>
              </w:rPr>
              <w:t xml:space="preserve"> </w:t>
            </w:r>
            <w:r w:rsidR="00AB3E31">
              <w:rPr>
                <w:rFonts w:ascii="Arial" w:hAnsi="Arial" w:cs="Arial"/>
                <w:lang w:val="en-US"/>
              </w:rPr>
              <w:t>the following are the required fields: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  - quantity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 unit of measure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 xml:space="preserve">- </w:t>
            </w:r>
            <w:r w:rsidR="005D2912">
              <w:rPr>
                <w:rFonts w:ascii="Arial" w:hAnsi="Arial" w:cs="Arial"/>
                <w:lang w:val="en-US"/>
              </w:rPr>
              <w:t>total amount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 remaining balance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 date needed (year and month)</w:t>
            </w:r>
            <w:r w:rsidRPr="00752BA7">
              <w:rPr>
                <w:rFonts w:ascii="Arial" w:hAnsi="Arial" w:cs="Arial"/>
                <w:lang w:val="en-US"/>
              </w:rPr>
              <w:br/>
              <w:t xml:space="preserve">   </w:t>
            </w:r>
            <w:r w:rsidR="00AB3E31">
              <w:rPr>
                <w:rFonts w:ascii="Arial" w:hAnsi="Arial" w:cs="Arial"/>
                <w:lang w:val="en-US"/>
              </w:rPr>
              <w:t xml:space="preserve">  </w:t>
            </w:r>
            <w:r w:rsidRPr="00752BA7">
              <w:rPr>
                <w:rFonts w:ascii="Arial" w:hAnsi="Arial" w:cs="Arial"/>
                <w:lang w:val="en-US"/>
              </w:rPr>
              <w:t>- ROI</w:t>
            </w:r>
            <w:r w:rsidR="00AB3E31">
              <w:rPr>
                <w:rFonts w:ascii="Arial" w:hAnsi="Arial" w:cs="Arial"/>
                <w:lang w:val="en-US"/>
              </w:rPr>
              <w:t xml:space="preserve"> attachment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c. If </w:t>
            </w:r>
            <w:proofErr w:type="spellStart"/>
            <w:r w:rsidR="00AB3E31">
              <w:rPr>
                <w:rFonts w:ascii="Arial" w:hAnsi="Arial" w:cs="Arial"/>
                <w:lang w:val="en-US"/>
              </w:rPr>
              <w:t>i</w:t>
            </w:r>
            <w:r w:rsidRPr="00752BA7">
              <w:rPr>
                <w:rFonts w:ascii="Arial" w:hAnsi="Arial" w:cs="Arial"/>
                <w:lang w:val="en-US"/>
              </w:rPr>
              <w:t>nventoriable</w:t>
            </w:r>
            <w:proofErr w:type="spellEnd"/>
            <w:r w:rsidR="00AB3E31">
              <w:rPr>
                <w:rFonts w:ascii="Arial" w:hAnsi="Arial" w:cs="Arial"/>
                <w:lang w:val="en-US"/>
              </w:rPr>
              <w:t>, the following are the required fields:</w:t>
            </w:r>
            <w:r w:rsidR="00AB3E31">
              <w:rPr>
                <w:rFonts w:ascii="Arial" w:hAnsi="Arial" w:cs="Arial"/>
                <w:lang w:val="en-US"/>
              </w:rPr>
              <w:br/>
            </w:r>
            <w:r w:rsidR="00AB3E31">
              <w:rPr>
                <w:rFonts w:ascii="Arial" w:hAnsi="Arial" w:cs="Arial"/>
                <w:lang w:val="en-US"/>
              </w:rPr>
              <w:lastRenderedPageBreak/>
              <w:t xml:space="preserve">     - quantity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  - total amount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  - remaining balance</w:t>
            </w:r>
            <w:r w:rsidR="00AB3E31">
              <w:rPr>
                <w:rFonts w:ascii="Arial" w:hAnsi="Arial" w:cs="Arial"/>
                <w:lang w:val="en-US"/>
              </w:rPr>
              <w:br/>
              <w:t xml:space="preserve">     - </w:t>
            </w:r>
            <w:r w:rsidRPr="00752BA7">
              <w:rPr>
                <w:rFonts w:ascii="Arial" w:hAnsi="Arial" w:cs="Arial"/>
                <w:lang w:val="en-US"/>
              </w:rPr>
              <w:t xml:space="preserve">date needed (year and month) </w:t>
            </w:r>
          </w:p>
          <w:p w14:paraId="1E2860DD" w14:textId="58D7E68B" w:rsidR="00AB6AD2" w:rsidRPr="005C227E" w:rsidRDefault="00AB6AD2" w:rsidP="005C227E">
            <w:pPr>
              <w:ind w:right="199"/>
              <w:rPr>
                <w:rFonts w:ascii="Arial" w:hAnsi="Arial" w:cs="Arial"/>
                <w:lang w:val="en-US"/>
              </w:rPr>
            </w:pPr>
          </w:p>
          <w:p w14:paraId="3733E8D5" w14:textId="4721C156" w:rsidR="005C227E" w:rsidRPr="005C227E" w:rsidRDefault="00AB3E31" w:rsidP="00280E5F">
            <w:pPr>
              <w:pStyle w:val="ListParagraph"/>
              <w:ind w:left="526" w:right="199" w:hanging="27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7.2 </w:t>
            </w:r>
            <w:r w:rsidR="00121BBD">
              <w:rPr>
                <w:rFonts w:ascii="Arial" w:hAnsi="Arial" w:cs="Arial"/>
                <w:lang w:val="en-US"/>
              </w:rPr>
              <w:t>New IO</w:t>
            </w:r>
            <w:r w:rsidR="00121BBD">
              <w:rPr>
                <w:rFonts w:ascii="Arial" w:hAnsi="Arial" w:cs="Arial"/>
                <w:lang w:val="en-US"/>
              </w:rPr>
              <w:br/>
            </w:r>
            <w:r w:rsidR="00121BBD">
              <w:rPr>
                <w:rFonts w:ascii="Arial" w:hAnsi="Arial" w:cs="Arial"/>
                <w:lang w:val="en-US"/>
              </w:rPr>
              <w:br/>
            </w:r>
            <w:r w:rsidR="00A2228D">
              <w:rPr>
                <w:noProof/>
                <w:lang w:val="en-US"/>
              </w:rPr>
              <w:drawing>
                <wp:inline distT="0" distB="0" distL="0" distR="0" wp14:anchorId="7502CA6B" wp14:editId="1ABF0388">
                  <wp:extent cx="5080884" cy="1200886"/>
                  <wp:effectExtent l="76200" t="76200" r="139065" b="132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486" cy="122064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6F0370F" w14:textId="4B473294" w:rsidR="00DB1E12" w:rsidRDefault="00AB3E31" w:rsidP="00280E5F">
            <w:pPr>
              <w:pStyle w:val="ListParagraph"/>
              <w:ind w:left="1080" w:right="199" w:hanging="73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    a. Select cost center, entry required.</w:t>
            </w:r>
          </w:p>
          <w:p w14:paraId="7BB00020" w14:textId="58A29E69" w:rsidR="00AB3E31" w:rsidRDefault="00AB3E31" w:rsidP="00280E5F">
            <w:pPr>
              <w:pStyle w:val="ListParagraph"/>
              <w:ind w:left="346" w:right="199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    b. Select plant, entry required.</w:t>
            </w:r>
            <w:r w:rsidR="00121BBD">
              <w:rPr>
                <w:rFonts w:ascii="Arial" w:hAnsi="Arial" w:cs="Arial"/>
                <w:lang w:val="en-US"/>
              </w:rPr>
              <w:br/>
            </w:r>
            <w:r>
              <w:rPr>
                <w:rFonts w:ascii="Arial" w:hAnsi="Arial" w:cs="Arial"/>
                <w:lang w:val="en-US"/>
              </w:rPr>
              <w:t xml:space="preserve">      c. R</w:t>
            </w:r>
            <w:r w:rsidR="005C227E">
              <w:rPr>
                <w:rFonts w:ascii="Arial" w:hAnsi="Arial" w:cs="Arial"/>
                <w:lang w:val="en-US"/>
              </w:rPr>
              <w:t>equest type</w:t>
            </w:r>
            <w:r>
              <w:rPr>
                <w:rFonts w:ascii="Arial" w:hAnsi="Arial" w:cs="Arial"/>
                <w:lang w:val="en-US"/>
              </w:rPr>
              <w:t xml:space="preserve">, entry required: if direct expense or asset or </w:t>
            </w:r>
            <w:proofErr w:type="spellStart"/>
            <w:r>
              <w:rPr>
                <w:rFonts w:ascii="Arial" w:hAnsi="Arial" w:cs="Arial"/>
                <w:lang w:val="en-US"/>
              </w:rPr>
              <w:t>inventoriable</w:t>
            </w:r>
            <w:proofErr w:type="spellEnd"/>
            <w:r>
              <w:rPr>
                <w:rFonts w:ascii="Arial" w:hAnsi="Arial" w:cs="Arial"/>
                <w:lang w:val="en-US"/>
              </w:rPr>
              <w:t>.</w:t>
            </w:r>
            <w:r w:rsidR="005C227E">
              <w:rPr>
                <w:rFonts w:ascii="Arial" w:hAnsi="Arial" w:cs="Arial"/>
                <w:lang w:val="en-US"/>
              </w:rPr>
              <w:br/>
            </w:r>
            <w:r>
              <w:rPr>
                <w:rFonts w:ascii="Arial" w:hAnsi="Arial" w:cs="Arial"/>
                <w:lang w:val="en-US"/>
              </w:rPr>
              <w:t xml:space="preserve">      d. If direct expense, the following are</w:t>
            </w:r>
            <w:r w:rsidR="00F13CDD">
              <w:rPr>
                <w:rFonts w:ascii="Arial" w:hAnsi="Arial" w:cs="Arial"/>
                <w:lang w:val="en-US"/>
              </w:rPr>
              <w:t xml:space="preserve"> the</w:t>
            </w:r>
            <w:r>
              <w:rPr>
                <w:rFonts w:ascii="Arial" w:hAnsi="Arial" w:cs="Arial"/>
                <w:lang w:val="en-US"/>
              </w:rPr>
              <w:t xml:space="preserve"> fields to be filled out:</w:t>
            </w:r>
            <w:r>
              <w:rPr>
                <w:rFonts w:ascii="Arial" w:hAnsi="Arial" w:cs="Arial"/>
                <w:lang w:val="en-US"/>
              </w:rPr>
              <w:br/>
              <w:t xml:space="preserve">        - quantity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5C227E">
              <w:rPr>
                <w:rFonts w:ascii="Arial" w:hAnsi="Arial" w:cs="Arial"/>
                <w:lang w:val="en-US"/>
              </w:rPr>
              <w:t xml:space="preserve"> (optional)</w:t>
            </w:r>
          </w:p>
          <w:p w14:paraId="4C7EAD34" w14:textId="77777777" w:rsidR="00AB3E31" w:rsidRDefault="00AB3E31" w:rsidP="00280E5F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unit of measure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</w:p>
          <w:p w14:paraId="19F106A1" w14:textId="77777777" w:rsidR="00AB3E31" w:rsidRDefault="00AB3E31" w:rsidP="00280E5F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total amount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495C20B7" w14:textId="77777777" w:rsidR="00F13CDD" w:rsidRDefault="00AB3E31" w:rsidP="00280E5F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</w:t>
            </w:r>
            <w:r w:rsidR="00F13CDD">
              <w:rPr>
                <w:rFonts w:ascii="Arial" w:hAnsi="Arial" w:cs="Arial"/>
                <w:lang w:val="en-US"/>
              </w:rPr>
              <w:t xml:space="preserve">date needed </w:t>
            </w:r>
            <w:r w:rsidR="00F13CDD"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F13CDD"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53D8A48C" w14:textId="77777777" w:rsidR="00F13CDD" w:rsidRDefault="00F13CDD" w:rsidP="00280E5F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ROI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</w:p>
          <w:p w14:paraId="72CAE17C" w14:textId="77777777" w:rsidR="00F13CDD" w:rsidRDefault="00F13CDD" w:rsidP="00280E5F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remarks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</w:p>
          <w:p w14:paraId="70FB55E7" w14:textId="77777777" w:rsidR="00F13CDD" w:rsidRDefault="00F13CDD" w:rsidP="00922054">
            <w:pPr>
              <w:pStyle w:val="ListParagraph"/>
              <w:ind w:left="346" w:right="199" w:firstLine="450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IO description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  <w:r>
              <w:rPr>
                <w:rFonts w:ascii="Arial" w:hAnsi="Arial" w:cs="Arial"/>
                <w:lang w:val="en-US"/>
              </w:rPr>
              <w:br/>
              <w:t xml:space="preserve">      e. If a</w:t>
            </w:r>
            <w:r w:rsidR="005C227E">
              <w:rPr>
                <w:rFonts w:ascii="Arial" w:hAnsi="Arial" w:cs="Arial"/>
                <w:lang w:val="en-US"/>
              </w:rPr>
              <w:t>sset</w:t>
            </w:r>
            <w:r>
              <w:rPr>
                <w:rFonts w:ascii="Arial" w:hAnsi="Arial" w:cs="Arial"/>
                <w:lang w:val="en-US"/>
              </w:rPr>
              <w:t>, the following are fields to be filled out:</w:t>
            </w:r>
            <w:r>
              <w:rPr>
                <w:rFonts w:ascii="Arial" w:hAnsi="Arial" w:cs="Arial"/>
                <w:lang w:val="en-US"/>
              </w:rPr>
              <w:br/>
              <w:t xml:space="preserve">        - quantity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6F7455A6" w14:textId="77777777" w:rsidR="00F13CDD" w:rsidRDefault="00F13CDD" w:rsidP="00922054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unit of measure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32073344" w14:textId="77777777" w:rsidR="00F13CDD" w:rsidRDefault="00F13CDD" w:rsidP="00922054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total amount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726CEE5B" w14:textId="77777777" w:rsidR="00F13CDD" w:rsidRDefault="00F13CDD" w:rsidP="00922054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date needed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160859BC" w14:textId="77777777" w:rsidR="00F13CDD" w:rsidRDefault="00F13CDD" w:rsidP="00922054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ROI attachment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</w:p>
          <w:p w14:paraId="06835EC3" w14:textId="77777777" w:rsidR="00F13CDD" w:rsidRDefault="00F13CDD" w:rsidP="00922054">
            <w:pPr>
              <w:pStyle w:val="ListParagraph"/>
              <w:ind w:left="1080" w:right="199" w:hanging="284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- remarks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</w:p>
          <w:p w14:paraId="572B8F3B" w14:textId="4E96CC92" w:rsidR="00202522" w:rsidRDefault="00202522" w:rsidP="00922054">
            <w:pPr>
              <w:pStyle w:val="ListParagraph"/>
              <w:ind w:left="706" w:right="199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</w:t>
            </w:r>
            <w:r w:rsidR="00F13CDD">
              <w:rPr>
                <w:rFonts w:ascii="Arial" w:hAnsi="Arial" w:cs="Arial"/>
                <w:lang w:val="en-US"/>
              </w:rPr>
              <w:t xml:space="preserve">- IO description </w:t>
            </w:r>
            <w:r w:rsidR="00F13CDD"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F13CDD">
              <w:rPr>
                <w:rFonts w:ascii="Arial" w:hAnsi="Arial" w:cs="Arial"/>
                <w:lang w:val="en-US"/>
              </w:rPr>
              <w:t xml:space="preserve"> (required) </w:t>
            </w:r>
            <w:r w:rsidR="00F13CDD">
              <w:rPr>
                <w:rFonts w:ascii="Arial" w:hAnsi="Arial" w:cs="Arial"/>
                <w:lang w:val="en-US"/>
              </w:rPr>
              <w:br/>
              <w:t xml:space="preserve">f. </w:t>
            </w:r>
            <w:r>
              <w:rPr>
                <w:rFonts w:ascii="Arial" w:hAnsi="Arial" w:cs="Arial"/>
                <w:lang w:val="en-US"/>
              </w:rPr>
              <w:t xml:space="preserve">If </w:t>
            </w:r>
            <w:proofErr w:type="spellStart"/>
            <w:r>
              <w:rPr>
                <w:rFonts w:ascii="Arial" w:hAnsi="Arial" w:cs="Arial"/>
                <w:lang w:val="en-US"/>
              </w:rPr>
              <w:t>i</w:t>
            </w:r>
            <w:r w:rsidR="00DA7853">
              <w:rPr>
                <w:rFonts w:ascii="Arial" w:hAnsi="Arial" w:cs="Arial"/>
                <w:lang w:val="en-US"/>
              </w:rPr>
              <w:t>nventoriable</w:t>
            </w:r>
            <w:proofErr w:type="spellEnd"/>
            <w:r>
              <w:rPr>
                <w:rFonts w:ascii="Arial" w:hAnsi="Arial" w:cs="Arial"/>
                <w:lang w:val="en-US"/>
              </w:rPr>
              <w:t>, the following are the fields to be filled out:</w:t>
            </w:r>
            <w:r w:rsidR="00DA7853">
              <w:rPr>
                <w:rFonts w:ascii="Arial" w:hAnsi="Arial" w:cs="Arial"/>
                <w:lang w:val="en-US"/>
              </w:rPr>
              <w:br/>
              <w:t xml:space="preserve">  - q</w:t>
            </w:r>
            <w:r>
              <w:rPr>
                <w:rFonts w:ascii="Arial" w:hAnsi="Arial" w:cs="Arial"/>
                <w:lang w:val="en-US"/>
              </w:rPr>
              <w:t>uanti</w:t>
            </w:r>
            <w:r w:rsidR="00DA7853">
              <w:rPr>
                <w:rFonts w:ascii="Arial" w:hAnsi="Arial" w:cs="Arial"/>
                <w:lang w:val="en-US"/>
              </w:rPr>
              <w:t xml:space="preserve">ty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 </w:t>
            </w:r>
          </w:p>
          <w:p w14:paraId="5997CC1D" w14:textId="1FC47F83" w:rsidR="00DB1E12" w:rsidRPr="00DB1E12" w:rsidRDefault="00202522" w:rsidP="00922054">
            <w:pPr>
              <w:pStyle w:val="ListParagraph"/>
              <w:ind w:left="706" w:right="199"/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>- unit of measure</w:t>
            </w:r>
            <w:r>
              <w:rPr>
                <w:rFonts w:ascii="Arial" w:hAnsi="Arial" w:cs="Arial"/>
                <w:lang w:val="en-US"/>
              </w:rPr>
              <w:t xml:space="preserve">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 xml:space="preserve">- </w:t>
            </w:r>
            <w:r>
              <w:rPr>
                <w:rFonts w:ascii="Arial" w:hAnsi="Arial" w:cs="Arial"/>
                <w:lang w:val="en-US"/>
              </w:rPr>
              <w:t>total amount</w:t>
            </w:r>
            <w:r w:rsidR="00DA7853">
              <w:rPr>
                <w:rFonts w:ascii="Arial" w:hAnsi="Arial" w:cs="Arial"/>
                <w:lang w:val="en-US"/>
              </w:rPr>
              <w:t xml:space="preserve">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 xml:space="preserve">- </w:t>
            </w:r>
            <w:r>
              <w:rPr>
                <w:rFonts w:ascii="Arial" w:hAnsi="Arial" w:cs="Arial"/>
                <w:lang w:val="en-US"/>
              </w:rPr>
              <w:t xml:space="preserve">material code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 xml:space="preserve">- material </w:t>
            </w:r>
            <w:r>
              <w:rPr>
                <w:rFonts w:ascii="Arial" w:hAnsi="Arial" w:cs="Arial"/>
                <w:lang w:val="en-US"/>
              </w:rPr>
              <w:t xml:space="preserve">description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>- date needed</w:t>
            </w:r>
            <w:r>
              <w:rPr>
                <w:rFonts w:ascii="Arial" w:hAnsi="Arial" w:cs="Arial"/>
                <w:lang w:val="en-US"/>
              </w:rPr>
              <w:t xml:space="preserve">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(required)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>- R</w:t>
            </w:r>
            <w:r>
              <w:rPr>
                <w:rFonts w:ascii="Arial" w:hAnsi="Arial" w:cs="Arial"/>
                <w:lang w:val="en-US"/>
              </w:rPr>
              <w:t>IO attachment</w:t>
            </w:r>
            <w:r w:rsidR="00DA7853">
              <w:rPr>
                <w:rFonts w:ascii="Arial" w:hAnsi="Arial" w:cs="Arial"/>
                <w:lang w:val="en-US"/>
              </w:rPr>
              <w:t xml:space="preserve">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 xml:space="preserve">- remarks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  <w:r>
              <w:rPr>
                <w:rFonts w:ascii="Arial" w:hAnsi="Arial" w:cs="Arial"/>
                <w:lang w:val="en-US"/>
              </w:rPr>
              <w:br/>
              <w:t xml:space="preserve">  </w:t>
            </w:r>
            <w:r w:rsidR="00DA7853">
              <w:rPr>
                <w:rFonts w:ascii="Arial" w:hAnsi="Arial" w:cs="Arial"/>
                <w:lang w:val="en-US"/>
              </w:rPr>
              <w:t xml:space="preserve">- </w:t>
            </w:r>
            <w:r>
              <w:rPr>
                <w:rFonts w:ascii="Arial" w:hAnsi="Arial" w:cs="Arial"/>
                <w:lang w:val="en-US"/>
              </w:rPr>
              <w:t>IO</w:t>
            </w:r>
            <w:r w:rsidR="00DA7853">
              <w:rPr>
                <w:rFonts w:ascii="Arial" w:hAnsi="Arial" w:cs="Arial"/>
                <w:lang w:val="en-US"/>
              </w:rPr>
              <w:t xml:space="preserve"> description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US"/>
              </w:rPr>
              <w:t xml:space="preserve"> (optional)</w:t>
            </w:r>
          </w:p>
        </w:tc>
      </w:tr>
      <w:tr w:rsidR="00121BBD" w:rsidRPr="00FF7971" w14:paraId="13085692" w14:textId="77777777" w:rsidTr="00B930F3">
        <w:tc>
          <w:tcPr>
            <w:tcW w:w="11098" w:type="dxa"/>
            <w:gridSpan w:val="5"/>
            <w:tcBorders>
              <w:top w:val="nil"/>
              <w:bottom w:val="nil"/>
            </w:tcBorders>
            <w:vAlign w:val="center"/>
          </w:tcPr>
          <w:p w14:paraId="7AB6E976" w14:textId="77777777" w:rsidR="00202522" w:rsidRDefault="00BB309A" w:rsidP="00922054">
            <w:pPr>
              <w:pStyle w:val="ListParagraph"/>
              <w:numPr>
                <w:ilvl w:val="0"/>
                <w:numId w:val="2"/>
              </w:numPr>
              <w:ind w:left="166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lastRenderedPageBreak/>
              <w:t>Upload all supporting documents.(Required)</w:t>
            </w:r>
            <w:r>
              <w:rPr>
                <w:rFonts w:ascii="Arial" w:hAnsi="Arial" w:cs="Arial"/>
                <w:lang w:val="en-PH"/>
              </w:rPr>
              <w:br/>
              <w:t xml:space="preserve">  </w:t>
            </w:r>
            <w:r w:rsidR="00202522">
              <w:rPr>
                <w:rFonts w:ascii="Arial" w:hAnsi="Arial" w:cs="Arial"/>
                <w:lang w:val="en-PH"/>
              </w:rPr>
              <w:t>a. the following are the attachment type allowed to upload:</w:t>
            </w:r>
          </w:p>
          <w:p w14:paraId="74CE67AF" w14:textId="77777777" w:rsidR="00202522" w:rsidRDefault="00202522" w:rsidP="00922054">
            <w:pPr>
              <w:ind w:firstLine="967"/>
              <w:rPr>
                <w:rFonts w:ascii="Arial" w:hAnsi="Arial" w:cs="Arial"/>
                <w:lang w:val="en-PH"/>
              </w:rPr>
            </w:pPr>
            <w:r w:rsidRPr="00202522">
              <w:rPr>
                <w:rFonts w:ascii="Arial" w:hAnsi="Arial" w:cs="Arial"/>
                <w:lang w:val="en-PH"/>
              </w:rPr>
              <w:t xml:space="preserve">- power </w:t>
            </w:r>
            <w:r>
              <w:rPr>
                <w:rFonts w:ascii="Arial" w:hAnsi="Arial" w:cs="Arial"/>
                <w:lang w:val="en-PH"/>
              </w:rPr>
              <w:t>point</w:t>
            </w:r>
          </w:p>
          <w:p w14:paraId="591E8672" w14:textId="77777777" w:rsidR="00202522" w:rsidRDefault="00202522" w:rsidP="00922054">
            <w:pPr>
              <w:ind w:left="877" w:firstLine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- excel </w:t>
            </w:r>
          </w:p>
          <w:p w14:paraId="18C94315" w14:textId="77777777" w:rsidR="00202522" w:rsidRDefault="00202522" w:rsidP="00922054">
            <w:pPr>
              <w:ind w:left="877" w:firstLine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- word </w:t>
            </w:r>
          </w:p>
          <w:p w14:paraId="34147330" w14:textId="77777777" w:rsidR="00202522" w:rsidRDefault="00202522" w:rsidP="00922054">
            <w:pPr>
              <w:ind w:left="877" w:firstLine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pdf</w:t>
            </w:r>
          </w:p>
          <w:p w14:paraId="7B663D53" w14:textId="30687346" w:rsidR="00922054" w:rsidRDefault="00202522" w:rsidP="00922054">
            <w:pPr>
              <w:ind w:left="877" w:firstLine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image (preferred in word or in pdf)</w:t>
            </w:r>
          </w:p>
          <w:p w14:paraId="50109D59" w14:textId="77777777" w:rsidR="001060E8" w:rsidRDefault="00202522" w:rsidP="00922054">
            <w:pPr>
              <w:ind w:left="877" w:hanging="621"/>
              <w:rPr>
                <w:noProof/>
                <w:lang w:val="en-US"/>
              </w:rPr>
            </w:pPr>
            <w:r>
              <w:rPr>
                <w:rFonts w:ascii="Arial" w:hAnsi="Arial" w:cs="Arial"/>
                <w:lang w:val="en-PH"/>
              </w:rPr>
              <w:lastRenderedPageBreak/>
              <w:t>b. maximum size allowed per file is 100mb.</w: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1FDFB1E" wp14:editId="3D4746C2">
                  <wp:extent cx="5435600" cy="392972"/>
                  <wp:effectExtent l="76200" t="76200" r="127000" b="1409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00" cy="39297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59E9EA8" w14:textId="78E6F9F8" w:rsidR="00BB309A" w:rsidRPr="00202522" w:rsidRDefault="00BB309A" w:rsidP="00922054">
            <w:pPr>
              <w:ind w:left="877" w:hanging="621"/>
              <w:rPr>
                <w:rFonts w:ascii="Arial" w:hAnsi="Arial" w:cs="Arial"/>
                <w:lang w:val="en-PH"/>
              </w:rPr>
            </w:pPr>
            <w:r w:rsidRPr="00202522"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35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AB6AD2" w:rsidRPr="00C84D08" w14:paraId="49675A7D" w14:textId="77777777" w:rsidTr="00AB6AD2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73EC4030" w14:textId="77777777" w:rsidR="00AB6AD2" w:rsidRPr="00202522" w:rsidRDefault="00AB6AD2" w:rsidP="00202522">
                  <w:pPr>
                    <w:rPr>
                      <w:rFonts w:ascii="Arial" w:hAnsi="Arial" w:cs="Arial"/>
                    </w:rPr>
                  </w:pPr>
                  <w:r w:rsidRPr="00202522">
                    <w:rPr>
                      <w:rFonts w:ascii="Arial" w:hAnsi="Arial" w:cs="Arial"/>
                      <w:b/>
                    </w:rPr>
                    <w:t xml:space="preserve">Scenario </w:t>
                  </w:r>
                </w:p>
              </w:tc>
            </w:tr>
            <w:tr w:rsidR="00AB6AD2" w:rsidRPr="00C84D08" w14:paraId="54DF867B" w14:textId="77777777" w:rsidTr="00AB6AD2">
              <w:tc>
                <w:tcPr>
                  <w:tcW w:w="2700" w:type="dxa"/>
                  <w:shd w:val="clear" w:color="auto" w:fill="DBE5F1"/>
                  <w:vAlign w:val="center"/>
                </w:tcPr>
                <w:p w14:paraId="1D073A5D" w14:textId="77777777" w:rsidR="00AB6AD2" w:rsidRPr="00202522" w:rsidRDefault="00AB6AD2" w:rsidP="00922054">
                  <w:pPr>
                    <w:rPr>
                      <w:rFonts w:ascii="Arial" w:hAnsi="Arial" w:cs="Arial"/>
                      <w:b/>
                    </w:rPr>
                  </w:pPr>
                  <w:r w:rsidRPr="00202522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3956CA2B" w14:textId="3C5F66B5" w:rsidR="00AB6AD2" w:rsidRPr="00202522" w:rsidRDefault="00AB6AD2" w:rsidP="00922054">
                  <w:pPr>
                    <w:rPr>
                      <w:rFonts w:ascii="Arial" w:hAnsi="Arial" w:cs="Arial"/>
                      <w:lang w:val="sv-SE"/>
                    </w:rPr>
                  </w:pPr>
                  <w:r w:rsidRPr="00202522">
                    <w:rPr>
                      <w:rFonts w:ascii="Arial" w:hAnsi="Arial" w:cs="Arial"/>
                      <w:lang w:val="sv-SE"/>
                    </w:rPr>
                    <w:t>View pending request (All employee)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519698EE" w14:textId="77777777" w:rsidR="00AB6AD2" w:rsidRPr="00202522" w:rsidRDefault="00AB6AD2" w:rsidP="00922054">
                  <w:pPr>
                    <w:rPr>
                      <w:rFonts w:ascii="Arial" w:hAnsi="Arial" w:cs="Arial"/>
                      <w:b/>
                    </w:rPr>
                  </w:pPr>
                  <w:r w:rsidRPr="00202522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1975BCFA" w14:textId="7A3F7B19" w:rsidR="00AB6AD2" w:rsidRPr="00202522" w:rsidRDefault="00AB6AD2" w:rsidP="00922054">
                  <w:pPr>
                    <w:rPr>
                      <w:rFonts w:ascii="Arial" w:hAnsi="Arial" w:cs="Arial"/>
                    </w:rPr>
                  </w:pPr>
                  <w:r w:rsidRPr="00202522">
                    <w:rPr>
                      <w:rFonts w:ascii="Arial" w:hAnsi="Arial" w:cs="Arial"/>
                    </w:rPr>
                    <w:t>2</w:t>
                  </w:r>
                </w:p>
              </w:tc>
            </w:tr>
          </w:tbl>
          <w:p w14:paraId="760449A5" w14:textId="2ABA7EC2" w:rsidR="00BB309A" w:rsidRPr="00BB7705" w:rsidRDefault="00BB7705" w:rsidP="00922054">
            <w:pPr>
              <w:pStyle w:val="ListParagraph"/>
              <w:numPr>
                <w:ilvl w:val="0"/>
                <w:numId w:val="6"/>
              </w:numPr>
              <w:ind w:left="166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Go to dashboard</w:t>
            </w:r>
            <w:r w:rsidR="00922054">
              <w:rPr>
                <w:rFonts w:ascii="Arial" w:hAnsi="Arial" w:cs="Arial"/>
                <w:lang w:val="en-PH"/>
              </w:rPr>
              <w:t xml:space="preserve"> then click the number under “Pending Request”.</w:t>
            </w:r>
          </w:p>
          <w:p w14:paraId="6F21DCC3" w14:textId="307C921F" w:rsidR="00922054" w:rsidRDefault="00922054" w:rsidP="00922054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5F7B4EC2" wp14:editId="1A3E9284">
                      <wp:simplePos x="0" y="0"/>
                      <wp:positionH relativeFrom="column">
                        <wp:posOffset>1037590</wp:posOffset>
                      </wp:positionH>
                      <wp:positionV relativeFrom="paragraph">
                        <wp:posOffset>752831</wp:posOffset>
                      </wp:positionV>
                      <wp:extent cx="124358" cy="138988"/>
                      <wp:effectExtent l="0" t="0" r="28575" b="13970"/>
                      <wp:wrapNone/>
                      <wp:docPr id="5" name="Rectangl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358" cy="1389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9821DB0" id="Rectangle 5" o:spid="_x0000_s1026" style="position:absolute;margin-left:81.7pt;margin-top:59.3pt;width:9.8pt;height:10.9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" filled="f" strokecolor="red" strokeweight="1pt"/>
                  </w:pict>
                </mc:Fallback>
              </mc:AlternateContent>
            </w:r>
            <w:r w:rsidR="00BB7705">
              <w:rPr>
                <w:rFonts w:ascii="Arial" w:hAnsi="Arial" w:cs="Arial"/>
                <w:lang w:val="en-PH"/>
              </w:rPr>
              <w:t xml:space="preserve">          </w:t>
            </w:r>
            <w:r>
              <w:rPr>
                <w:noProof/>
                <w:lang w:val="en-US"/>
              </w:rPr>
              <w:drawing>
                <wp:inline distT="0" distB="0" distL="0" distR="0" wp14:anchorId="051BC98A" wp14:editId="737D6858">
                  <wp:extent cx="4981651" cy="1862283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482" cy="187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E78B1" w14:textId="77777777" w:rsidR="001060E8" w:rsidRDefault="001060E8" w:rsidP="00922054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6599CF19" w14:textId="3D2F238F" w:rsidR="00BB309A" w:rsidRDefault="00922054" w:rsidP="00922054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2. View all pending </w:t>
            </w:r>
            <w:r w:rsidR="001060E8">
              <w:rPr>
                <w:rFonts w:ascii="Arial" w:hAnsi="Arial" w:cs="Arial"/>
                <w:lang w:val="en-PH"/>
              </w:rPr>
              <w:t>requests and its approval status</w:t>
            </w:r>
            <w:r>
              <w:rPr>
                <w:rFonts w:ascii="Arial" w:hAnsi="Arial" w:cs="Arial"/>
                <w:lang w:val="en-PH"/>
              </w:rPr>
              <w:t>.</w:t>
            </w:r>
          </w:p>
          <w:p w14:paraId="04CA7E32" w14:textId="13CAE4C3" w:rsidR="001B66CB" w:rsidRDefault="00922054" w:rsidP="00922054">
            <w:pPr>
              <w:spacing w:before="60" w:after="60"/>
              <w:ind w:firstLine="526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5488" behindDoc="0" locked="0" layoutInCell="1" allowOverlap="1" wp14:anchorId="11E6D6F6" wp14:editId="2C2B17EF">
                      <wp:simplePos x="0" y="0"/>
                      <wp:positionH relativeFrom="column">
                        <wp:posOffset>3158998</wp:posOffset>
                      </wp:positionH>
                      <wp:positionV relativeFrom="paragraph">
                        <wp:posOffset>922553</wp:posOffset>
                      </wp:positionV>
                      <wp:extent cx="914400" cy="570586"/>
                      <wp:effectExtent l="0" t="0" r="19050" b="20320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57058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2CFAED" id="Rectangle 13" o:spid="_x0000_s1026" style="position:absolute;margin-left:248.75pt;margin-top:72.65pt;width:1in;height:44.9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5B4207E9" wp14:editId="79BBB32D">
                  <wp:extent cx="5003597" cy="2442485"/>
                  <wp:effectExtent l="0" t="0" r="698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5716" cy="2453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6CE2D" w14:textId="5B06D54F" w:rsidR="00922054" w:rsidRDefault="00922054" w:rsidP="00922054">
            <w:pPr>
              <w:spacing w:before="60" w:after="60"/>
              <w:ind w:firstLine="526"/>
              <w:rPr>
                <w:rFonts w:ascii="Arial" w:hAnsi="Arial" w:cs="Arial"/>
                <w:lang w:val="en-PH"/>
              </w:rPr>
            </w:pPr>
          </w:p>
          <w:p w14:paraId="30320CAC" w14:textId="319F858E" w:rsidR="00922054" w:rsidRDefault="00922054" w:rsidP="00922054">
            <w:pPr>
              <w:spacing w:before="60" w:after="60"/>
              <w:ind w:firstLine="526"/>
              <w:rPr>
                <w:rFonts w:ascii="Arial" w:hAnsi="Arial" w:cs="Arial"/>
                <w:lang w:val="en-PH"/>
              </w:rPr>
            </w:pPr>
          </w:p>
          <w:p w14:paraId="4FD35E6B" w14:textId="77777777" w:rsidR="00922054" w:rsidRDefault="00922054" w:rsidP="00922054">
            <w:pPr>
              <w:spacing w:before="60" w:after="60"/>
              <w:ind w:firstLine="526"/>
              <w:rPr>
                <w:rFonts w:ascii="Arial" w:hAnsi="Arial" w:cs="Arial"/>
                <w:lang w:val="en-PH"/>
              </w:rPr>
            </w:pPr>
          </w:p>
          <w:p w14:paraId="1FD3A11C" w14:textId="4A207361" w:rsidR="00922054" w:rsidRDefault="00922054" w:rsidP="00922054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59F721C2" w14:textId="77777777" w:rsidR="00922054" w:rsidRPr="00922054" w:rsidRDefault="00922054" w:rsidP="00922054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0F47F322" w14:textId="0426C40C" w:rsidR="00BB309A" w:rsidRDefault="00BB309A" w:rsidP="00BB309A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894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AB6AD2" w:rsidRPr="00C84D08" w14:paraId="020E5E60" w14:textId="77777777" w:rsidTr="00AB6AD2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3694B5C7" w14:textId="77777777" w:rsidR="00AB6AD2" w:rsidRPr="00922054" w:rsidRDefault="00AB6AD2" w:rsidP="00922054">
                  <w:pPr>
                    <w:rPr>
                      <w:rFonts w:ascii="Arial" w:hAnsi="Arial" w:cs="Arial"/>
                    </w:rPr>
                  </w:pPr>
                  <w:r w:rsidRPr="00922054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AB6AD2" w:rsidRPr="00C84D08" w14:paraId="21FDDF3D" w14:textId="77777777" w:rsidTr="00AB6AD2">
              <w:tc>
                <w:tcPr>
                  <w:tcW w:w="2700" w:type="dxa"/>
                  <w:shd w:val="clear" w:color="auto" w:fill="DBE5F1"/>
                  <w:vAlign w:val="center"/>
                </w:tcPr>
                <w:p w14:paraId="7C473C7F" w14:textId="77777777" w:rsidR="00AB6AD2" w:rsidRPr="00922054" w:rsidRDefault="00AB6AD2" w:rsidP="00922054">
                  <w:pPr>
                    <w:rPr>
                      <w:rFonts w:ascii="Arial" w:hAnsi="Arial" w:cs="Arial"/>
                      <w:b/>
                    </w:rPr>
                  </w:pPr>
                  <w:r w:rsidRPr="00922054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3E8DA1C" w14:textId="38BA14BC" w:rsidR="00AB6AD2" w:rsidRPr="00922054" w:rsidRDefault="00AB6AD2" w:rsidP="00922054">
                  <w:pPr>
                    <w:rPr>
                      <w:rFonts w:ascii="Arial" w:hAnsi="Arial" w:cs="Arial"/>
                      <w:lang w:val="sv-SE"/>
                    </w:rPr>
                  </w:pPr>
                  <w:r w:rsidRPr="00922054">
                    <w:rPr>
                      <w:rFonts w:ascii="Arial" w:hAnsi="Arial" w:cs="Arial"/>
                      <w:lang w:val="sv-SE"/>
                    </w:rPr>
                    <w:t>Cancel Request (All employee)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7044C66" w14:textId="77777777" w:rsidR="00AB6AD2" w:rsidRPr="00922054" w:rsidRDefault="00AB6AD2" w:rsidP="00922054">
                  <w:pPr>
                    <w:rPr>
                      <w:rFonts w:ascii="Arial" w:hAnsi="Arial" w:cs="Arial"/>
                      <w:b/>
                    </w:rPr>
                  </w:pPr>
                  <w:r w:rsidRPr="00922054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6AF3B1EE" w14:textId="5E09EE94" w:rsidR="00AB6AD2" w:rsidRPr="00922054" w:rsidRDefault="00AB6AD2" w:rsidP="00922054">
                  <w:pPr>
                    <w:rPr>
                      <w:rFonts w:ascii="Arial" w:hAnsi="Arial" w:cs="Arial"/>
                    </w:rPr>
                  </w:pPr>
                  <w:r w:rsidRPr="00922054">
                    <w:rPr>
                      <w:rFonts w:ascii="Arial" w:hAnsi="Arial" w:cs="Arial"/>
                    </w:rPr>
                    <w:t>3</w:t>
                  </w:r>
                </w:p>
              </w:tc>
            </w:tr>
          </w:tbl>
          <w:p w14:paraId="27082518" w14:textId="0A14FCBD" w:rsidR="007D70D0" w:rsidRPr="00922054" w:rsidRDefault="007D70D0" w:rsidP="00922054">
            <w:pPr>
              <w:rPr>
                <w:rFonts w:ascii="Arial" w:hAnsi="Arial" w:cs="Arial"/>
                <w:lang w:val="en-PH"/>
              </w:rPr>
            </w:pPr>
          </w:p>
          <w:p w14:paraId="1A00B1AB" w14:textId="41902F7F" w:rsidR="007D70D0" w:rsidRDefault="008E6481" w:rsidP="008E6481">
            <w:pPr>
              <w:pStyle w:val="ListParagraph"/>
              <w:numPr>
                <w:ilvl w:val="0"/>
                <w:numId w:val="7"/>
              </w:numPr>
              <w:ind w:left="166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</w:t>
            </w:r>
            <w:r w:rsidR="00922054">
              <w:rPr>
                <w:rFonts w:ascii="Arial" w:hAnsi="Arial" w:cs="Arial"/>
                <w:lang w:val="en-PH"/>
              </w:rPr>
              <w:t>Go to dashboard then click the number under “Pending Request”.</w:t>
            </w:r>
          </w:p>
          <w:p w14:paraId="34516C7F" w14:textId="211568A3" w:rsidR="007D70D0" w:rsidRDefault="00922054" w:rsidP="008E6481">
            <w:pPr>
              <w:pStyle w:val="ListParagraph"/>
              <w:ind w:left="166" w:firstLine="36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6512" behindDoc="0" locked="0" layoutInCell="1" allowOverlap="1" wp14:anchorId="4623D4A2" wp14:editId="07D818B4">
                      <wp:simplePos x="0" y="0"/>
                      <wp:positionH relativeFrom="column">
                        <wp:posOffset>964438</wp:posOffset>
                      </wp:positionH>
                      <wp:positionV relativeFrom="paragraph">
                        <wp:posOffset>696773</wp:posOffset>
                      </wp:positionV>
                      <wp:extent cx="241402" cy="204825"/>
                      <wp:effectExtent l="0" t="0" r="25400" b="2413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1402" cy="2048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55C035" id="Rectangle 17" o:spid="_x0000_s1026" style="position:absolute;margin-left:75.95pt;margin-top:54.85pt;width:19pt;height:16.15pt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13A10883" wp14:editId="23D036D9">
                  <wp:extent cx="4981651" cy="1862283"/>
                  <wp:effectExtent l="0" t="0" r="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3482" cy="187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BFE58" w14:textId="77777777" w:rsidR="001060E8" w:rsidRDefault="001060E8" w:rsidP="008E6481">
            <w:pPr>
              <w:pStyle w:val="ListParagraph"/>
              <w:ind w:left="166" w:firstLine="360"/>
              <w:rPr>
                <w:rFonts w:ascii="Arial" w:hAnsi="Arial" w:cs="Arial"/>
                <w:lang w:val="en-PH"/>
              </w:rPr>
            </w:pPr>
          </w:p>
          <w:p w14:paraId="345C7987" w14:textId="077B1AA3" w:rsidR="008E6481" w:rsidRPr="008E6481" w:rsidRDefault="008E6481" w:rsidP="008E6481">
            <w:pPr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2. </w:t>
            </w:r>
            <w:r w:rsidR="007D70D0" w:rsidRPr="008E6481">
              <w:rPr>
                <w:rFonts w:ascii="Arial" w:hAnsi="Arial" w:cs="Arial"/>
                <w:lang w:val="en-PH"/>
              </w:rPr>
              <w:t xml:space="preserve">Click </w:t>
            </w:r>
            <w:r w:rsidR="00AB6AD2" w:rsidRPr="008E6481">
              <w:rPr>
                <w:rFonts w:ascii="Arial" w:hAnsi="Arial" w:cs="Arial"/>
                <w:lang w:val="en-PH"/>
              </w:rPr>
              <w:t>cancel and input remarks.</w:t>
            </w:r>
            <w:r>
              <w:rPr>
                <w:rFonts w:ascii="Arial" w:hAnsi="Arial" w:cs="Arial"/>
                <w:lang w:val="en-PH"/>
              </w:rPr>
              <w:t xml:space="preserve"> Click submit button to proceed.</w:t>
            </w:r>
          </w:p>
          <w:p w14:paraId="1B259B2B" w14:textId="4DD7BAB8" w:rsidR="00AB6AD2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3264" behindDoc="0" locked="0" layoutInCell="1" allowOverlap="1" wp14:anchorId="7A356AB3" wp14:editId="4A474E43">
                      <wp:simplePos x="0" y="0"/>
                      <wp:positionH relativeFrom="column">
                        <wp:posOffset>1808480</wp:posOffset>
                      </wp:positionH>
                      <wp:positionV relativeFrom="paragraph">
                        <wp:posOffset>188595</wp:posOffset>
                      </wp:positionV>
                      <wp:extent cx="2186940" cy="716280"/>
                      <wp:effectExtent l="0" t="0" r="22860" b="2667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86940" cy="7162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E153B1" id="Rectangle 34" o:spid="_x0000_s1026" style="position:absolute;margin-left:142.4pt;margin-top:14.85pt;width:172.2pt;height:56.4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="00AB6AD2">
              <w:rPr>
                <w:rFonts w:ascii="Arial" w:hAnsi="Arial" w:cs="Arial"/>
                <w:lang w:val="en-PH"/>
              </w:rPr>
              <w:br/>
            </w:r>
            <w:r w:rsidR="00AB6AD2">
              <w:rPr>
                <w:noProof/>
                <w:lang w:val="en-US"/>
              </w:rPr>
              <w:drawing>
                <wp:inline distT="0" distB="0" distL="0" distR="0" wp14:anchorId="76AEE9D2" wp14:editId="62045DC8">
                  <wp:extent cx="4959705" cy="2205022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980" cy="2212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23020E" w14:textId="74538445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43063085" w14:textId="7DF7ADC8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21D2D1F0" w14:textId="4563BB81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1E1D116B" w14:textId="6E810835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6724D0B0" w14:textId="00EB8EBC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67CF655C" w14:textId="5FDD20AE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413B9AB0" w14:textId="50D4F7CE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1533721B" w14:textId="07F77229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3AE352DB" w14:textId="1ACE26BA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71B0640A" w14:textId="650081D2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5F813FC3" w14:textId="7061631F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63248798" w14:textId="51B68598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622FE76B" w14:textId="27283F7F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4E18B384" w14:textId="71151497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50C3CC7B" w14:textId="77777777" w:rsidR="008E6481" w:rsidRDefault="008E6481" w:rsidP="008E6481">
            <w:pPr>
              <w:pStyle w:val="ListParagraph"/>
              <w:ind w:left="526" w:hanging="270"/>
              <w:rPr>
                <w:rFonts w:ascii="Arial" w:hAnsi="Arial" w:cs="Arial"/>
                <w:lang w:val="en-PH"/>
              </w:rPr>
            </w:pPr>
          </w:p>
          <w:p w14:paraId="1F9876FF" w14:textId="6C55BE92" w:rsidR="00AB6AD2" w:rsidRDefault="00AB6AD2" w:rsidP="008E6481">
            <w:pPr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894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AB6AD2" w:rsidRPr="00C84D08" w14:paraId="52BEE3D6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353BD09D" w14:textId="77777777" w:rsidR="00AB6AD2" w:rsidRPr="008E6481" w:rsidRDefault="00AB6AD2" w:rsidP="008E6481">
                  <w:pPr>
                    <w:rPr>
                      <w:rFonts w:ascii="Arial" w:hAnsi="Arial" w:cs="Arial"/>
                    </w:rPr>
                  </w:pPr>
                  <w:r w:rsidRPr="008E6481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AB6AD2" w:rsidRPr="00C84D08" w14:paraId="15EBE1E8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0037698E" w14:textId="77777777" w:rsidR="00AB6AD2" w:rsidRPr="008E6481" w:rsidRDefault="00AB6AD2" w:rsidP="008E6481">
                  <w:pPr>
                    <w:rPr>
                      <w:rFonts w:ascii="Arial" w:hAnsi="Arial" w:cs="Arial"/>
                      <w:b/>
                    </w:rPr>
                  </w:pPr>
                  <w:r w:rsidRPr="008E6481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68D913C5" w14:textId="2F13A83E" w:rsidR="00AB6AD2" w:rsidRPr="008E6481" w:rsidRDefault="00AB6AD2" w:rsidP="008E6481">
                  <w:pPr>
                    <w:rPr>
                      <w:rFonts w:ascii="Arial" w:hAnsi="Arial" w:cs="Arial"/>
                      <w:lang w:val="sv-SE"/>
                    </w:rPr>
                  </w:pPr>
                  <w:r w:rsidRPr="008E6481">
                    <w:rPr>
                      <w:rFonts w:ascii="Arial" w:hAnsi="Arial" w:cs="Arial"/>
                      <w:lang w:val="sv-SE"/>
                    </w:rPr>
                    <w:t>View Approved Request (All Roles)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6AD86CB1" w14:textId="77777777" w:rsidR="00AB6AD2" w:rsidRPr="008E6481" w:rsidRDefault="00AB6AD2" w:rsidP="008E6481">
                  <w:pPr>
                    <w:rPr>
                      <w:rFonts w:ascii="Arial" w:hAnsi="Arial" w:cs="Arial"/>
                      <w:b/>
                    </w:rPr>
                  </w:pPr>
                  <w:r w:rsidRPr="008E6481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0BCEC1C2" w14:textId="3BF79F0B" w:rsidR="00AB6AD2" w:rsidRPr="008E6481" w:rsidRDefault="00AB6AD2" w:rsidP="008E6481">
                  <w:pPr>
                    <w:rPr>
                      <w:rFonts w:ascii="Arial" w:hAnsi="Arial" w:cs="Arial"/>
                    </w:rPr>
                  </w:pPr>
                  <w:r w:rsidRPr="008E6481">
                    <w:rPr>
                      <w:rFonts w:ascii="Arial" w:hAnsi="Arial" w:cs="Arial"/>
                    </w:rPr>
                    <w:t>4</w:t>
                  </w:r>
                </w:p>
              </w:tc>
            </w:tr>
          </w:tbl>
          <w:p w14:paraId="20ACB865" w14:textId="03C2FC09" w:rsidR="00BB7705" w:rsidRPr="008E6481" w:rsidRDefault="00BB7705" w:rsidP="008E6481">
            <w:pPr>
              <w:rPr>
                <w:rFonts w:ascii="Arial" w:hAnsi="Arial" w:cs="Arial"/>
                <w:lang w:val="en-PH"/>
              </w:rPr>
            </w:pPr>
          </w:p>
          <w:p w14:paraId="2F3F33C6" w14:textId="2593451A" w:rsidR="000609FC" w:rsidRPr="00B21FF0" w:rsidRDefault="008E6481" w:rsidP="00B21FF0">
            <w:pPr>
              <w:pStyle w:val="ListParagraph"/>
              <w:numPr>
                <w:ilvl w:val="0"/>
                <w:numId w:val="8"/>
              </w:numPr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Go</w:t>
            </w:r>
            <w:r w:rsidR="00B21FF0">
              <w:rPr>
                <w:rFonts w:ascii="Arial" w:hAnsi="Arial" w:cs="Arial"/>
                <w:lang w:val="en-PH"/>
              </w:rPr>
              <w:t xml:space="preserve"> dashboard then click the number under “Approved Request”.</w:t>
            </w:r>
          </w:p>
          <w:p w14:paraId="4CAEC51E" w14:textId="530D2CB7" w:rsidR="000609FC" w:rsidRDefault="00B21FF0" w:rsidP="00B21FF0">
            <w:pPr>
              <w:pStyle w:val="ListParagraph"/>
              <w:spacing w:before="60" w:after="60"/>
              <w:ind w:left="1080" w:hanging="74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8560" behindDoc="0" locked="0" layoutInCell="1" allowOverlap="1" wp14:anchorId="6C150934" wp14:editId="532D1E12">
                      <wp:simplePos x="0" y="0"/>
                      <wp:positionH relativeFrom="column">
                        <wp:posOffset>2741930</wp:posOffset>
                      </wp:positionH>
                      <wp:positionV relativeFrom="paragraph">
                        <wp:posOffset>699770</wp:posOffset>
                      </wp:positionV>
                      <wp:extent cx="158750" cy="127000"/>
                      <wp:effectExtent l="0" t="0" r="12700" b="25400"/>
                      <wp:wrapNone/>
                      <wp:docPr id="85" name="Rectangle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750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CE9F3" id="Rectangle 85" o:spid="_x0000_s1026" style="position:absolute;margin-left:215.9pt;margin-top:55.1pt;width:12.5pt;height:10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4420BA6D" wp14:editId="1FBCD25E">
                  <wp:extent cx="4310460" cy="1622066"/>
                  <wp:effectExtent l="76200" t="76200" r="128270" b="13081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005" cy="163732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B79567A" w14:textId="79338A43" w:rsidR="00B21FF0" w:rsidRPr="00B21FF0" w:rsidRDefault="00B21FF0" w:rsidP="00B21FF0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2. Click “</w:t>
            </w:r>
            <w:r w:rsidR="001060E8">
              <w:rPr>
                <w:rFonts w:ascii="Arial" w:hAnsi="Arial" w:cs="Arial"/>
                <w:lang w:val="en-PH"/>
              </w:rPr>
              <w:t>View” button to see all approved request</w:t>
            </w:r>
            <w:r>
              <w:rPr>
                <w:rFonts w:ascii="Arial" w:hAnsi="Arial" w:cs="Arial"/>
                <w:lang w:val="en-PH"/>
              </w:rPr>
              <w:t>.</w:t>
            </w:r>
          </w:p>
          <w:p w14:paraId="7D082C12" w14:textId="77777777" w:rsidR="00B21FF0" w:rsidRDefault="00B21FF0" w:rsidP="00B21FF0">
            <w:pPr>
              <w:pStyle w:val="ListParagraph"/>
              <w:spacing w:before="60" w:after="60"/>
              <w:ind w:left="1080" w:hanging="74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9584" behindDoc="0" locked="0" layoutInCell="1" allowOverlap="1" wp14:anchorId="25002B4E" wp14:editId="55BED22F">
                      <wp:simplePos x="0" y="0"/>
                      <wp:positionH relativeFrom="column">
                        <wp:posOffset>4300220</wp:posOffset>
                      </wp:positionH>
                      <wp:positionV relativeFrom="paragraph">
                        <wp:posOffset>822325</wp:posOffset>
                      </wp:positionV>
                      <wp:extent cx="150495" cy="166370"/>
                      <wp:effectExtent l="0" t="0" r="20955" b="24130"/>
                      <wp:wrapNone/>
                      <wp:docPr id="127" name="Rectangle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0495" cy="166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E6D951" id="Rectangle 127" o:spid="_x0000_s1026" style="position:absolute;margin-left:338.6pt;margin-top:64.75pt;width:11.85pt;height:13.1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7C8166FC" wp14:editId="0AE08123">
                  <wp:extent cx="4341413" cy="1903806"/>
                  <wp:effectExtent l="76200" t="76200" r="135890" b="13462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898" cy="191410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6E6BE9B" w14:textId="72BA1045" w:rsidR="000609FC" w:rsidRPr="00B21FF0" w:rsidRDefault="00B21FF0" w:rsidP="00B21FF0">
            <w:pPr>
              <w:pStyle w:val="ListParagraph"/>
              <w:spacing w:before="60" w:after="60"/>
              <w:ind w:left="1080" w:hanging="74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72F541" wp14:editId="26E6DE95">
                  <wp:extent cx="4357315" cy="2041314"/>
                  <wp:effectExtent l="76200" t="76200" r="139065" b="13081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5156" cy="205904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0609FC">
              <w:rPr>
                <w:rFonts w:ascii="Arial" w:hAnsi="Arial" w:cs="Arial"/>
                <w:lang w:val="en-PH"/>
              </w:rPr>
              <w:br/>
            </w:r>
            <w:r w:rsidR="000609FC" w:rsidRPr="00B21FF0">
              <w:rPr>
                <w:rFonts w:ascii="Arial" w:hAnsi="Arial" w:cs="Arial"/>
                <w:lang w:val="en-PH"/>
              </w:rPr>
              <w:br/>
            </w:r>
          </w:p>
          <w:p w14:paraId="7FD27AF8" w14:textId="5D67601E" w:rsidR="000609FC" w:rsidRDefault="000609FC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73A51B37" w14:textId="64B18389" w:rsidR="000609FC" w:rsidRPr="00B21FF0" w:rsidRDefault="000609FC" w:rsidP="00B21FF0">
            <w:pPr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894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0609FC" w:rsidRPr="00B21FF0" w14:paraId="4756ED1E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44B3F8A7" w14:textId="77777777" w:rsidR="000609FC" w:rsidRPr="00B21FF0" w:rsidRDefault="000609FC" w:rsidP="00B21FF0">
                  <w:pPr>
                    <w:rPr>
                      <w:rFonts w:ascii="Arial" w:hAnsi="Arial" w:cs="Arial"/>
                    </w:rPr>
                  </w:pPr>
                  <w:r w:rsidRPr="00B21FF0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0609FC" w:rsidRPr="00B21FF0" w14:paraId="234A2D78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6CD3788E" w14:textId="77777777" w:rsidR="000609FC" w:rsidRPr="00B21FF0" w:rsidRDefault="000609FC" w:rsidP="00B21FF0">
                  <w:pPr>
                    <w:rPr>
                      <w:rFonts w:ascii="Arial" w:hAnsi="Arial" w:cs="Arial"/>
                      <w:b/>
                    </w:rPr>
                  </w:pPr>
                  <w:r w:rsidRPr="00B21FF0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07C4C591" w14:textId="75F63AB6" w:rsidR="000609FC" w:rsidRPr="00B21FF0" w:rsidRDefault="000609FC" w:rsidP="00B21FF0">
                  <w:pPr>
                    <w:rPr>
                      <w:rFonts w:ascii="Arial" w:hAnsi="Arial" w:cs="Arial"/>
                      <w:lang w:val="sv-SE"/>
                    </w:rPr>
                  </w:pPr>
                  <w:r w:rsidRPr="00B21FF0">
                    <w:rPr>
                      <w:rFonts w:ascii="Arial" w:hAnsi="Arial" w:cs="Arial"/>
                      <w:lang w:val="sv-SE"/>
                    </w:rPr>
                    <w:t>View Cancelled/Declined Request (All Roles)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2DC0765" w14:textId="77777777" w:rsidR="000609FC" w:rsidRPr="00B21FF0" w:rsidRDefault="000609FC" w:rsidP="00B21FF0">
                  <w:pPr>
                    <w:rPr>
                      <w:rFonts w:ascii="Arial" w:hAnsi="Arial" w:cs="Arial"/>
                      <w:b/>
                    </w:rPr>
                  </w:pPr>
                  <w:r w:rsidRPr="00B21FF0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6E147E9D" w14:textId="010D3F54" w:rsidR="000609FC" w:rsidRPr="00B21FF0" w:rsidRDefault="000609FC" w:rsidP="00B21FF0">
                  <w:pPr>
                    <w:rPr>
                      <w:rFonts w:ascii="Arial" w:hAnsi="Arial" w:cs="Arial"/>
                    </w:rPr>
                  </w:pPr>
                  <w:r w:rsidRPr="00B21FF0">
                    <w:rPr>
                      <w:rFonts w:ascii="Arial" w:hAnsi="Arial" w:cs="Arial"/>
                    </w:rPr>
                    <w:t>5</w:t>
                  </w:r>
                </w:p>
              </w:tc>
            </w:tr>
          </w:tbl>
          <w:p w14:paraId="427C4ADE" w14:textId="0CDB1A9B" w:rsidR="004150FA" w:rsidRDefault="004150FA" w:rsidP="004150FA">
            <w:pPr>
              <w:pStyle w:val="ListParagraph"/>
              <w:numPr>
                <w:ilvl w:val="0"/>
                <w:numId w:val="9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Go to dashboard then c</w:t>
            </w:r>
            <w:r w:rsidR="00A12953" w:rsidRPr="00B21FF0">
              <w:rPr>
                <w:rFonts w:ascii="Arial" w:hAnsi="Arial" w:cs="Arial"/>
                <w:lang w:val="en-PH"/>
              </w:rPr>
              <w:t>lick the number under Cancel Request(SB)</w:t>
            </w:r>
          </w:p>
          <w:p w14:paraId="03DD44D5" w14:textId="6272419F" w:rsidR="00A12953" w:rsidRDefault="004150FA" w:rsidP="004150FA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0608" behindDoc="0" locked="0" layoutInCell="1" allowOverlap="1" wp14:anchorId="763E5F2F" wp14:editId="6352F399">
                      <wp:simplePos x="0" y="0"/>
                      <wp:positionH relativeFrom="column">
                        <wp:posOffset>3915962</wp:posOffset>
                      </wp:positionH>
                      <wp:positionV relativeFrom="paragraph">
                        <wp:posOffset>715286</wp:posOffset>
                      </wp:positionV>
                      <wp:extent cx="151075" cy="119270"/>
                      <wp:effectExtent l="0" t="0" r="20955" b="14605"/>
                      <wp:wrapNone/>
                      <wp:docPr id="130" name="Rectangle 1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075" cy="1192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300481F" id="Rectangle 130" o:spid="_x0000_s1026" style="position:absolute;margin-left:308.35pt;margin-top:56.3pt;width:11.9pt;height:9.4pt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6B606DBC" wp14:editId="09599E47">
                  <wp:extent cx="4484535" cy="1690870"/>
                  <wp:effectExtent l="76200" t="76200" r="125730" b="13843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711" cy="169923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4C4FFF" w14:textId="77777777" w:rsidR="001060E8" w:rsidRPr="004150FA" w:rsidRDefault="001060E8" w:rsidP="004150FA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</w:p>
          <w:p w14:paraId="38AB69B1" w14:textId="7E42E27F" w:rsidR="004150FA" w:rsidRDefault="004150FA" w:rsidP="004150FA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2. In this tab you can view who declined your request and their reason.</w:t>
            </w:r>
          </w:p>
          <w:p w14:paraId="26AD5BBD" w14:textId="66F81899" w:rsidR="004150FA" w:rsidRDefault="008C2976" w:rsidP="004150FA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8384" behindDoc="0" locked="0" layoutInCell="1" allowOverlap="1" wp14:anchorId="402CD9A3" wp14:editId="26FB2BD1">
                      <wp:simplePos x="0" y="0"/>
                      <wp:positionH relativeFrom="column">
                        <wp:posOffset>2773680</wp:posOffset>
                      </wp:positionH>
                      <wp:positionV relativeFrom="paragraph">
                        <wp:posOffset>1033145</wp:posOffset>
                      </wp:positionV>
                      <wp:extent cx="1144905" cy="158750"/>
                      <wp:effectExtent l="0" t="0" r="17145" b="12700"/>
                      <wp:wrapNone/>
                      <wp:docPr id="55" name="Rectangl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44905" cy="158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F4F7E6" id="Rectangle 55" o:spid="_x0000_s1026" style="position:absolute;margin-left:218.4pt;margin-top:81.35pt;width:90.15pt;height:12.5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27360" behindDoc="0" locked="0" layoutInCell="1" allowOverlap="1" wp14:anchorId="3D94D2D1" wp14:editId="2C77084C">
                      <wp:simplePos x="0" y="0"/>
                      <wp:positionH relativeFrom="column">
                        <wp:posOffset>944880</wp:posOffset>
                      </wp:positionH>
                      <wp:positionV relativeFrom="paragraph">
                        <wp:posOffset>1049020</wp:posOffset>
                      </wp:positionV>
                      <wp:extent cx="3840480" cy="166370"/>
                      <wp:effectExtent l="0" t="0" r="26670" b="24130"/>
                      <wp:wrapNone/>
                      <wp:docPr id="54" name="Rectangl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40480" cy="166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153BD0" id="Rectangle 54" o:spid="_x0000_s1026" style="position:absolute;margin-left:74.4pt;margin-top:82.6pt;width:302.4pt;height:13.1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" filled="f" strokecolor="#c00000" strokeweight="1pt"/>
                  </w:pict>
                </mc:Fallback>
              </mc:AlternateContent>
            </w:r>
            <w:r w:rsidR="004150FA">
              <w:rPr>
                <w:noProof/>
                <w:lang w:val="en-US"/>
              </w:rPr>
              <w:drawing>
                <wp:inline distT="0" distB="0" distL="0" distR="0" wp14:anchorId="5CFDFED6" wp14:editId="0F76B18F">
                  <wp:extent cx="4489812" cy="2019632"/>
                  <wp:effectExtent l="76200" t="76200" r="139700" b="13335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7674" cy="20321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A7D0830" w14:textId="682A4524" w:rsidR="000609FC" w:rsidRPr="004150FA" w:rsidRDefault="00A12953" w:rsidP="004150FA">
            <w:pPr>
              <w:spacing w:before="60" w:after="60"/>
              <w:rPr>
                <w:rFonts w:ascii="Arial" w:hAnsi="Arial" w:cs="Arial"/>
                <w:lang w:val="en-PH"/>
              </w:rPr>
            </w:pPr>
            <w:r w:rsidRPr="004150FA">
              <w:rPr>
                <w:rFonts w:ascii="Arial" w:hAnsi="Arial" w:cs="Arial"/>
                <w:lang w:val="en-PH"/>
              </w:rPr>
              <w:br/>
            </w:r>
          </w:p>
          <w:p w14:paraId="735B438D" w14:textId="204070E6" w:rsidR="000609FC" w:rsidRDefault="000609FC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6337E1D9" w14:textId="61DB5A90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372E1EF4" w14:textId="27340B18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129A6C04" w14:textId="1A3C95B6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214817AC" w14:textId="3236F5B1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017C53BB" w14:textId="0E6B61C3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48922412" w14:textId="65EDF62C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7509D703" w14:textId="7E12E730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363C09C2" w14:textId="7E0625E2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4CE84902" w14:textId="19DEB9E1" w:rsidR="008C2976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108DAD1B" w14:textId="77777777" w:rsidR="008C2976" w:rsidRPr="000609FC" w:rsidRDefault="008C2976" w:rsidP="000609F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2D8F49D2" w14:textId="024ECD1B" w:rsidR="00693C14" w:rsidRDefault="00693C14" w:rsidP="00BB309A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55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693C14" w:rsidRPr="00C84D08" w14:paraId="4DF06C8D" w14:textId="77777777" w:rsidTr="00693C14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0ADFFCC3" w14:textId="77777777" w:rsidR="00693C14" w:rsidRPr="00C84D08" w:rsidRDefault="00693C14" w:rsidP="00693C14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693C14" w:rsidRPr="00C84D08" w14:paraId="0EADCBAF" w14:textId="77777777" w:rsidTr="00693C14">
              <w:tc>
                <w:tcPr>
                  <w:tcW w:w="2700" w:type="dxa"/>
                  <w:shd w:val="clear" w:color="auto" w:fill="DBE5F1"/>
                  <w:vAlign w:val="center"/>
                </w:tcPr>
                <w:p w14:paraId="1B814168" w14:textId="77777777" w:rsidR="00693C14" w:rsidRPr="008C2976" w:rsidRDefault="00693C14" w:rsidP="008C2976">
                  <w:pPr>
                    <w:rPr>
                      <w:rFonts w:ascii="Arial" w:hAnsi="Arial" w:cs="Arial"/>
                      <w:b/>
                    </w:rPr>
                  </w:pPr>
                  <w:r w:rsidRPr="008C2976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04F4517A" w14:textId="01393873" w:rsidR="00EC313D" w:rsidRPr="008C2976" w:rsidRDefault="007A10CC" w:rsidP="008C2976">
                  <w:pPr>
                    <w:rPr>
                      <w:rFonts w:ascii="Arial" w:hAnsi="Arial" w:cs="Arial"/>
                      <w:lang w:val="sv-SE"/>
                    </w:rPr>
                  </w:pPr>
                  <w:r w:rsidRPr="008C2976">
                    <w:rPr>
                      <w:rFonts w:ascii="Arial" w:hAnsi="Arial" w:cs="Arial"/>
                      <w:lang w:val="sv-SE"/>
                    </w:rPr>
                    <w:t>Approve/Decline</w:t>
                  </w:r>
                  <w:r w:rsidR="00A2228D">
                    <w:rPr>
                      <w:rFonts w:ascii="Arial" w:hAnsi="Arial" w:cs="Arial"/>
                      <w:lang w:val="sv-SE"/>
                    </w:rPr>
                    <w:t>/Review Again</w:t>
                  </w:r>
                  <w:r w:rsidR="00693C14" w:rsidRPr="008C2976">
                    <w:rPr>
                      <w:rFonts w:ascii="Arial" w:hAnsi="Arial" w:cs="Arial"/>
                      <w:lang w:val="sv-SE"/>
                    </w:rPr>
                    <w:t xml:space="preserve"> </w:t>
                  </w:r>
                </w:p>
                <w:p w14:paraId="48B6E0A3" w14:textId="4412BE26" w:rsidR="00693C14" w:rsidRPr="008C2976" w:rsidRDefault="00693C14" w:rsidP="00F767F2">
                  <w:pPr>
                    <w:rPr>
                      <w:rFonts w:ascii="Arial" w:hAnsi="Arial" w:cs="Arial"/>
                      <w:lang w:val="sv-SE"/>
                    </w:rPr>
                  </w:pPr>
                  <w:r w:rsidRPr="008C2976">
                    <w:rPr>
                      <w:rFonts w:ascii="Arial" w:hAnsi="Arial" w:cs="Arial"/>
                      <w:lang w:val="sv-SE"/>
                    </w:rPr>
                    <w:t>(</w:t>
                  </w:r>
                  <w:r w:rsidR="001060E8">
                    <w:rPr>
                      <w:rFonts w:ascii="Arial" w:hAnsi="Arial" w:cs="Arial"/>
                      <w:lang w:val="sv-SE"/>
                    </w:rPr>
                    <w:t>for Dept. Heads Role</w:t>
                  </w:r>
                  <w:r w:rsidR="00EC313D" w:rsidRPr="008C2976">
                    <w:rPr>
                      <w:rFonts w:ascii="Arial" w:hAnsi="Arial" w:cs="Arial"/>
                      <w:lang w:val="sv-SE"/>
                    </w:rPr>
                    <w:t>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AD4AD59" w14:textId="77777777" w:rsidR="00693C14" w:rsidRPr="008C2976" w:rsidRDefault="00693C14" w:rsidP="008C2976">
                  <w:pPr>
                    <w:rPr>
                      <w:rFonts w:ascii="Arial" w:hAnsi="Arial" w:cs="Arial"/>
                      <w:b/>
                    </w:rPr>
                  </w:pPr>
                  <w:r w:rsidRPr="008C2976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3C0B0AE5" w14:textId="77777777" w:rsidR="00693C14" w:rsidRPr="008C2976" w:rsidRDefault="00693C14" w:rsidP="008C2976">
                  <w:pPr>
                    <w:rPr>
                      <w:rFonts w:ascii="Arial" w:hAnsi="Arial" w:cs="Arial"/>
                    </w:rPr>
                  </w:pPr>
                  <w:r w:rsidRPr="008C2976">
                    <w:rPr>
                      <w:rFonts w:ascii="Arial" w:hAnsi="Arial" w:cs="Arial"/>
                    </w:rPr>
                    <w:t>6</w:t>
                  </w:r>
                </w:p>
              </w:tc>
            </w:tr>
          </w:tbl>
          <w:p w14:paraId="286021B1" w14:textId="516AA455" w:rsidR="00693C14" w:rsidRDefault="00693C14" w:rsidP="008C2976">
            <w:pPr>
              <w:pStyle w:val="ListParagraph"/>
              <w:numPr>
                <w:ilvl w:val="0"/>
                <w:numId w:val="10"/>
              </w:numPr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Go to dashboard</w:t>
            </w:r>
            <w:r w:rsidR="008C2976">
              <w:rPr>
                <w:rFonts w:ascii="Arial" w:hAnsi="Arial" w:cs="Arial"/>
                <w:lang w:val="en-PH"/>
              </w:rPr>
              <w:t xml:space="preserve"> then click number under “For Approval”.</w:t>
            </w:r>
          </w:p>
          <w:p w14:paraId="5660EA86" w14:textId="2C3F1842" w:rsidR="007A10CC" w:rsidRPr="007A10CC" w:rsidRDefault="008C2976" w:rsidP="003D51FD">
            <w:pPr>
              <w:pStyle w:val="ListParagraph"/>
              <w:spacing w:before="60" w:after="60"/>
              <w:ind w:left="1080" w:hanging="65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1632" behindDoc="0" locked="0" layoutInCell="1" allowOverlap="1" wp14:anchorId="5D10D4CC" wp14:editId="3A6DFB9E">
                      <wp:simplePos x="0" y="0"/>
                      <wp:positionH relativeFrom="column">
                        <wp:posOffset>1772285</wp:posOffset>
                      </wp:positionH>
                      <wp:positionV relativeFrom="paragraph">
                        <wp:posOffset>586105</wp:posOffset>
                      </wp:positionV>
                      <wp:extent cx="127000" cy="150495"/>
                      <wp:effectExtent l="0" t="0" r="25400" b="20955"/>
                      <wp:wrapNone/>
                      <wp:docPr id="145" name="Rectangle 1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" cy="150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EBEA19" id="Rectangle 145" o:spid="_x0000_s1026" style="position:absolute;margin-left:139.55pt;margin-top:46.15pt;width:10pt;height:11.8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FC3258">
              <w:rPr>
                <w:noProof/>
                <w:lang w:val="en-US"/>
              </w:rPr>
              <w:drawing>
                <wp:inline distT="0" distB="0" distL="0" distR="0" wp14:anchorId="0B927824" wp14:editId="424EC7B7">
                  <wp:extent cx="4293704" cy="196811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133" cy="198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5A286" w14:textId="45FD47F2" w:rsidR="003D51FD" w:rsidRDefault="003D51FD" w:rsidP="003D51FD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2. Click “View” to view all details of request.</w:t>
            </w:r>
          </w:p>
          <w:p w14:paraId="20BDEA67" w14:textId="445757C0" w:rsidR="003D51FD" w:rsidRDefault="003D51FD" w:rsidP="003D51FD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2656" behindDoc="0" locked="0" layoutInCell="1" allowOverlap="1" wp14:anchorId="6F3935FA" wp14:editId="779611C7">
                      <wp:simplePos x="0" y="0"/>
                      <wp:positionH relativeFrom="column">
                        <wp:posOffset>3571875</wp:posOffset>
                      </wp:positionH>
                      <wp:positionV relativeFrom="paragraph">
                        <wp:posOffset>783590</wp:posOffset>
                      </wp:positionV>
                      <wp:extent cx="166370" cy="118745"/>
                      <wp:effectExtent l="0" t="0" r="24130" b="14605"/>
                      <wp:wrapNone/>
                      <wp:docPr id="147" name="Rectangle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6370" cy="11874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BB48C6" id="Rectangle 147" o:spid="_x0000_s1026" style="position:absolute;margin-left:281.25pt;margin-top:61.7pt;width:13.1pt;height:9.35pt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" filled="f" strokecolor="red" strokeweight="1pt"/>
                  </w:pict>
                </mc:Fallback>
              </mc:AlternateContent>
            </w:r>
            <w:r w:rsidR="00FC3258">
              <w:rPr>
                <w:noProof/>
                <w:lang w:val="en-US"/>
              </w:rPr>
              <w:drawing>
                <wp:inline distT="0" distB="0" distL="0" distR="0" wp14:anchorId="65CE2BFA" wp14:editId="3E3008A2">
                  <wp:extent cx="4225045" cy="1924216"/>
                  <wp:effectExtent l="76200" t="76200" r="137795" b="133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1070" cy="195884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C36D1DB" w14:textId="6AB25C17" w:rsidR="003D51FD" w:rsidRDefault="00FC3258" w:rsidP="003D51FD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783C7A1" wp14:editId="2EF8B754">
                  <wp:extent cx="4245996" cy="2129240"/>
                  <wp:effectExtent l="76200" t="76200" r="135890" b="13779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325" cy="214043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B33C5A9" w14:textId="59205D9F" w:rsidR="003D51FD" w:rsidRDefault="003D51FD" w:rsidP="003D51FD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</w:p>
          <w:p w14:paraId="49B490FA" w14:textId="6D13AC9E" w:rsidR="003D51FD" w:rsidRDefault="003D51FD" w:rsidP="003D51FD">
            <w:pPr>
              <w:spacing w:before="60" w:after="60"/>
              <w:ind w:firstLine="427"/>
              <w:rPr>
                <w:rFonts w:ascii="Arial" w:hAnsi="Arial" w:cs="Arial"/>
                <w:lang w:val="en-PH"/>
              </w:rPr>
            </w:pPr>
          </w:p>
          <w:p w14:paraId="048D5468" w14:textId="6B0A9862" w:rsidR="007A10CC" w:rsidRDefault="003D51FD" w:rsidP="003D51FD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3. To approve request, just click “Approve” to approve request. Click submit to proceed. </w:t>
            </w:r>
          </w:p>
          <w:p w14:paraId="19E484B6" w14:textId="5A563A6E" w:rsidR="003D51FD" w:rsidRPr="003D51FD" w:rsidRDefault="003D51FD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0C62C8" wp14:editId="6CE2E68F">
                  <wp:extent cx="4317559" cy="1410884"/>
                  <wp:effectExtent l="76200" t="76200" r="140335" b="13271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6913" cy="14172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D8BB0BF" w14:textId="44093D8F" w:rsidR="00BB7705" w:rsidRPr="00BB309A" w:rsidRDefault="003D51FD" w:rsidP="00BB309A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4. To decline request, just click “Decline” to approve request. Input reason and remarks. Click submit to proceed.</w:t>
            </w:r>
          </w:p>
        </w:tc>
        <w:bookmarkStart w:id="0" w:name="_GoBack"/>
        <w:bookmarkEnd w:id="0"/>
      </w:tr>
      <w:tr w:rsidR="00A12953" w:rsidRPr="00FF7971" w14:paraId="440A90AA" w14:textId="77777777" w:rsidTr="00B930F3">
        <w:trPr>
          <w:trHeight w:val="7976"/>
        </w:trPr>
        <w:tc>
          <w:tcPr>
            <w:tcW w:w="11098" w:type="dxa"/>
            <w:gridSpan w:val="5"/>
            <w:tcBorders>
              <w:top w:val="nil"/>
            </w:tcBorders>
            <w:vAlign w:val="center"/>
          </w:tcPr>
          <w:p w14:paraId="7270DAF4" w14:textId="1036FCE6" w:rsidR="00EC313D" w:rsidRDefault="00EC313D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6C68E6FC" wp14:editId="56EDD10A">
                  <wp:extent cx="4356354" cy="1696984"/>
                  <wp:effectExtent l="76200" t="76200" r="139700" b="13208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427" cy="171687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E18B8D" w14:textId="77777777" w:rsidR="00FC3258" w:rsidRDefault="00FC3258" w:rsidP="00FC3258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5. To tag as “Review Again”, just click “Review Again” then input reason and remarks. Click submit to proceed.</w:t>
            </w:r>
          </w:p>
          <w:p w14:paraId="2890B53C" w14:textId="7696CA73" w:rsidR="00FC3258" w:rsidRDefault="00FC3258" w:rsidP="00FC3258">
            <w:pPr>
              <w:spacing w:before="60" w:after="60"/>
              <w:ind w:left="517" w:hanging="51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49CF1567" wp14:editId="5E29FFAF">
                  <wp:extent cx="4356100" cy="1704891"/>
                  <wp:effectExtent l="76200" t="76200" r="139700" b="12446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629" cy="172858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CD18389" w14:textId="77777777" w:rsidR="00FC3258" w:rsidRDefault="00FC3258" w:rsidP="00FC3258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62EF3C03" w14:textId="7768B37C" w:rsidR="000351D4" w:rsidRDefault="000351D4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</w:p>
          <w:p w14:paraId="06BA98A8" w14:textId="6ED716EF" w:rsidR="000351D4" w:rsidRDefault="000351D4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</w:p>
          <w:p w14:paraId="4C97B626" w14:textId="0DE75879" w:rsidR="000351D4" w:rsidRDefault="000351D4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</w:p>
          <w:p w14:paraId="32DB3B29" w14:textId="71A41058" w:rsidR="000351D4" w:rsidRDefault="000351D4" w:rsidP="00FC3258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551C3833" w14:textId="77777777" w:rsidR="000351D4" w:rsidRPr="003D51FD" w:rsidRDefault="000351D4" w:rsidP="003D51FD">
            <w:pPr>
              <w:spacing w:before="60" w:after="60"/>
              <w:ind w:firstLine="517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894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EC313D" w:rsidRPr="00C84D08" w14:paraId="11C3B002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758BDDAA" w14:textId="77777777" w:rsidR="00EC313D" w:rsidRPr="000351D4" w:rsidRDefault="00EC313D" w:rsidP="00EC313D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0351D4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EC313D" w:rsidRPr="00C84D08" w14:paraId="0C29AA29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1B43E9E9" w14:textId="77777777" w:rsidR="00EC313D" w:rsidRPr="000351D4" w:rsidRDefault="00EC313D" w:rsidP="00EC313D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0351D4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1771576E" w14:textId="7980F762" w:rsidR="00EC313D" w:rsidRPr="000351D4" w:rsidRDefault="001060E8" w:rsidP="001060E8">
                  <w:pPr>
                    <w:rPr>
                      <w:rFonts w:ascii="Arial" w:hAnsi="Arial" w:cs="Arial"/>
                      <w:lang w:val="sv-SE"/>
                    </w:rPr>
                  </w:pPr>
                  <w:r w:rsidRPr="008C2976">
                    <w:rPr>
                      <w:rFonts w:ascii="Arial" w:hAnsi="Arial" w:cs="Arial"/>
                      <w:lang w:val="sv-SE"/>
                    </w:rPr>
                    <w:t xml:space="preserve">Approve/Decline </w:t>
                  </w:r>
                  <w:r w:rsidR="00EC313D" w:rsidRPr="000351D4">
                    <w:rPr>
                      <w:rFonts w:ascii="Arial" w:hAnsi="Arial" w:cs="Arial"/>
                      <w:lang w:val="sv-SE"/>
                    </w:rPr>
                    <w:t>(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Finance Role </w:t>
                  </w:r>
                  <w:r w:rsidR="00F767F2">
                    <w:rPr>
                      <w:rFonts w:ascii="Arial" w:hAnsi="Arial" w:cs="Arial"/>
                      <w:lang w:val="sv-SE"/>
                    </w:rPr>
                    <w:t>on BU using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 SAP)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7233CAE2" w14:textId="77777777" w:rsidR="00EC313D" w:rsidRPr="000351D4" w:rsidRDefault="00EC313D" w:rsidP="00EC313D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0351D4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47FB3B95" w14:textId="4A1D3ABF" w:rsidR="00EC313D" w:rsidRPr="000351D4" w:rsidRDefault="00EC313D" w:rsidP="00EC313D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0351D4">
                    <w:rPr>
                      <w:rFonts w:ascii="Arial" w:hAnsi="Arial" w:cs="Arial"/>
                    </w:rPr>
                    <w:t>7</w:t>
                  </w:r>
                </w:p>
              </w:tc>
            </w:tr>
          </w:tbl>
          <w:p w14:paraId="5E603AE6" w14:textId="37251C4F" w:rsidR="00EC313D" w:rsidRDefault="000351D4" w:rsidP="000351D4">
            <w:pPr>
              <w:pStyle w:val="ListParagraph"/>
              <w:numPr>
                <w:ilvl w:val="0"/>
                <w:numId w:val="11"/>
              </w:numPr>
              <w:spacing w:before="60" w:after="60"/>
              <w:ind w:left="247" w:hanging="27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</w:t>
            </w:r>
            <w:r w:rsidR="00EC313D">
              <w:rPr>
                <w:rFonts w:ascii="Arial" w:hAnsi="Arial" w:cs="Arial"/>
                <w:lang w:val="en-PH"/>
              </w:rPr>
              <w:t>Go to dashboard</w:t>
            </w:r>
            <w:r>
              <w:rPr>
                <w:rFonts w:ascii="Arial" w:hAnsi="Arial" w:cs="Arial"/>
                <w:lang w:val="en-PH"/>
              </w:rPr>
              <w:t xml:space="preserve"> then click the number under “For Finance Approval”.</w:t>
            </w:r>
          </w:p>
          <w:p w14:paraId="0DD8951E" w14:textId="0C9AA5CC" w:rsidR="007B3641" w:rsidRDefault="000351D4" w:rsidP="000351D4">
            <w:pPr>
              <w:pStyle w:val="ListParagraph"/>
              <w:spacing w:before="60" w:after="60"/>
              <w:ind w:left="1080" w:hanging="74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3680" behindDoc="0" locked="0" layoutInCell="1" allowOverlap="1" wp14:anchorId="23D74C51" wp14:editId="2E8F63CF">
                      <wp:simplePos x="0" y="0"/>
                      <wp:positionH relativeFrom="column">
                        <wp:posOffset>807002</wp:posOffset>
                      </wp:positionH>
                      <wp:positionV relativeFrom="paragraph">
                        <wp:posOffset>1772754</wp:posOffset>
                      </wp:positionV>
                      <wp:extent cx="119270" cy="143124"/>
                      <wp:effectExtent l="0" t="0" r="14605" b="28575"/>
                      <wp:wrapNone/>
                      <wp:docPr id="153" name="Rectangle 1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270" cy="14312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327CBFE" id="Rectangle 153" o:spid="_x0000_s1026" style="position:absolute;margin-left:63.55pt;margin-top:139.6pt;width:9.4pt;height:11.25pt;z-index:2517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1B6F8BAD" wp14:editId="37F5C497">
                  <wp:extent cx="3999506" cy="1865971"/>
                  <wp:effectExtent l="76200" t="76200" r="134620" b="13462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605" cy="188001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AF2A96C" w14:textId="3F40A054" w:rsidR="007B3641" w:rsidRDefault="000351D4" w:rsidP="000351D4">
            <w:pPr>
              <w:pStyle w:val="ListParagraph"/>
              <w:numPr>
                <w:ilvl w:val="0"/>
                <w:numId w:val="11"/>
              </w:numPr>
              <w:spacing w:before="60" w:after="60"/>
              <w:ind w:left="33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Click “View” to see details of request. </w:t>
            </w:r>
          </w:p>
          <w:p w14:paraId="7E067F35" w14:textId="389E1330" w:rsidR="00EC313D" w:rsidRDefault="000351D4" w:rsidP="00F22C82">
            <w:pPr>
              <w:pStyle w:val="ListParagraph"/>
              <w:ind w:left="1080" w:hanging="824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allowOverlap="1" wp14:anchorId="7F143C6B" wp14:editId="6FBA1F78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778510</wp:posOffset>
                      </wp:positionV>
                      <wp:extent cx="102870" cy="95250"/>
                      <wp:effectExtent l="0" t="0" r="11430" b="19050"/>
                      <wp:wrapNone/>
                      <wp:docPr id="155" name="Rectangle 1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870" cy="952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AC1FB6" id="Rectangle 155" o:spid="_x0000_s1026" style="position:absolute;margin-left:253.55pt;margin-top:61.3pt;width:8.1pt;height:7.5pt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" filled="f" strokecolor="red" strokeweight="1pt"/>
                  </w:pict>
                </mc:Fallback>
              </mc:AlternateContent>
            </w:r>
            <w:r w:rsidR="00F22C82">
              <w:rPr>
                <w:noProof/>
                <w:lang w:val="en-US"/>
              </w:rPr>
              <w:t xml:space="preserve"> </w:t>
            </w:r>
            <w:r w:rsidR="00F22C82">
              <w:rPr>
                <w:noProof/>
                <w:lang w:val="en-US"/>
              </w:rPr>
              <w:drawing>
                <wp:inline distT="0" distB="0" distL="0" distR="0" wp14:anchorId="23CE332C" wp14:editId="1E325281">
                  <wp:extent cx="4051681" cy="1108795"/>
                  <wp:effectExtent l="76200" t="76200" r="139700" b="129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2947" cy="11200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0BD4C4E" w14:textId="2347E6D3" w:rsidR="000351D4" w:rsidRPr="00E13421" w:rsidRDefault="000351D4" w:rsidP="00E13421">
            <w:pPr>
              <w:pStyle w:val="ListParagraph"/>
              <w:ind w:left="1080" w:hanging="74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B67694" wp14:editId="25405741">
                  <wp:extent cx="4015105" cy="1828235"/>
                  <wp:effectExtent l="76200" t="76200" r="137795" b="13398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341" cy="183790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BE3DC50" w14:textId="3BD254AE" w:rsidR="000351D4" w:rsidRDefault="000351D4" w:rsidP="000351D4">
            <w:pPr>
              <w:pStyle w:val="ListParagraph"/>
              <w:ind w:left="1080" w:hanging="743"/>
              <w:rPr>
                <w:rFonts w:ascii="Arial" w:hAnsi="Arial" w:cs="Arial"/>
                <w:lang w:val="en-PH"/>
              </w:rPr>
            </w:pPr>
          </w:p>
          <w:p w14:paraId="0F07660A" w14:textId="77777777" w:rsidR="000351D4" w:rsidRDefault="000351D4" w:rsidP="000351D4">
            <w:pPr>
              <w:pStyle w:val="ListParagraph"/>
              <w:ind w:left="1080" w:hanging="743"/>
              <w:rPr>
                <w:rFonts w:ascii="Arial" w:hAnsi="Arial" w:cs="Arial"/>
                <w:lang w:val="en-PH"/>
              </w:rPr>
            </w:pPr>
          </w:p>
          <w:p w14:paraId="626C441B" w14:textId="2E8FE63D" w:rsidR="00581FCC" w:rsidRDefault="000351D4" w:rsidP="000351D4">
            <w:pPr>
              <w:pStyle w:val="ListParagraph"/>
              <w:numPr>
                <w:ilvl w:val="0"/>
                <w:numId w:val="11"/>
              </w:numPr>
              <w:spacing w:before="60" w:after="60"/>
              <w:ind w:left="33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5728" behindDoc="0" locked="0" layoutInCell="1" allowOverlap="1" wp14:anchorId="6D734CF3" wp14:editId="5F7F5CFE">
                      <wp:simplePos x="0" y="0"/>
                      <wp:positionH relativeFrom="column">
                        <wp:posOffset>3520440</wp:posOffset>
                      </wp:positionH>
                      <wp:positionV relativeFrom="paragraph">
                        <wp:posOffset>943610</wp:posOffset>
                      </wp:positionV>
                      <wp:extent cx="127000" cy="79375"/>
                      <wp:effectExtent l="0" t="0" r="25400" b="15875"/>
                      <wp:wrapNone/>
                      <wp:docPr id="158" name="Rectangle 1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7000" cy="79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4BEA35" id="Rectangle 158" o:spid="_x0000_s1026" style="position:absolute;margin-left:277.2pt;margin-top:74.3pt;width:10pt;height:6.2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" filled="f" strokecolor="red" strokeweight="1pt"/>
                  </w:pict>
                </mc:Fallback>
              </mc:AlternateContent>
            </w:r>
            <w:r w:rsidR="00F22C82">
              <w:rPr>
                <w:rFonts w:ascii="Arial" w:hAnsi="Arial" w:cs="Arial"/>
                <w:noProof/>
                <w:lang w:val="en-US"/>
              </w:rPr>
              <w:t>Approve</w:t>
            </w:r>
            <w:r w:rsidR="007A27D3">
              <w:rPr>
                <w:rFonts w:ascii="Arial" w:hAnsi="Arial" w:cs="Arial"/>
                <w:lang w:val="en-PH"/>
              </w:rPr>
              <w:t xml:space="preserve"> Request. Click “submit” to proceed to request”.</w:t>
            </w:r>
            <w:r w:rsidR="00581FCC" w:rsidRPr="000351D4">
              <w:rPr>
                <w:rFonts w:ascii="Arial" w:hAnsi="Arial" w:cs="Arial"/>
                <w:lang w:val="en-PH"/>
              </w:rPr>
              <w:br/>
            </w:r>
            <w:r w:rsidR="00F22C82">
              <w:rPr>
                <w:noProof/>
                <w:lang w:val="en-US"/>
              </w:rPr>
              <w:t xml:space="preserve"> </w:t>
            </w:r>
            <w:r w:rsidR="00C33CFE">
              <w:rPr>
                <w:noProof/>
                <w:lang w:val="en-US"/>
              </w:rPr>
              <w:drawing>
                <wp:inline distT="0" distB="0" distL="0" distR="0" wp14:anchorId="618083FB" wp14:editId="46638B92">
                  <wp:extent cx="4206240" cy="1151092"/>
                  <wp:effectExtent l="76200" t="76200" r="137160" b="12573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319" cy="11661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0B9A87E" w14:textId="69110A51" w:rsidR="00581FCC" w:rsidRDefault="007A27D3" w:rsidP="007A27D3">
            <w:pPr>
              <w:pStyle w:val="ListParagraph"/>
              <w:spacing w:before="60" w:after="60"/>
              <w:ind w:left="1080" w:hanging="653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a. If e</w:t>
            </w:r>
            <w:r w:rsidR="00581FCC">
              <w:rPr>
                <w:rFonts w:ascii="Arial" w:hAnsi="Arial" w:cs="Arial"/>
                <w:lang w:val="en-PH"/>
              </w:rPr>
              <w:t>xisting IO</w:t>
            </w:r>
            <w:r>
              <w:rPr>
                <w:rFonts w:ascii="Arial" w:hAnsi="Arial" w:cs="Arial"/>
                <w:lang w:val="en-PH"/>
              </w:rPr>
              <w:t xml:space="preserve"> </w:t>
            </w:r>
          </w:p>
          <w:p w14:paraId="080BFFD2" w14:textId="485CEFE9" w:rsidR="00581FCC" w:rsidRDefault="00581FCC" w:rsidP="0016236A">
            <w:pPr>
              <w:pStyle w:val="ListParagraph"/>
              <w:spacing w:before="60" w:after="60"/>
              <w:ind w:left="42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 -  need to check remaining balance if correct</w:t>
            </w:r>
            <w:r w:rsidR="007A27D3">
              <w:rPr>
                <w:rFonts w:ascii="Arial" w:hAnsi="Arial" w:cs="Arial"/>
                <w:lang w:val="en-PH"/>
              </w:rPr>
              <w:t xml:space="preserve"> from SAP or Budget Report uploaded.</w:t>
            </w:r>
            <w:r>
              <w:rPr>
                <w:rFonts w:ascii="Arial" w:hAnsi="Arial" w:cs="Arial"/>
                <w:lang w:val="en-PH"/>
              </w:rPr>
              <w:br/>
            </w:r>
            <w:r w:rsidR="001060E8">
              <w:rPr>
                <w:rFonts w:ascii="Arial" w:hAnsi="Arial" w:cs="Arial"/>
                <w:lang w:val="en-PH"/>
              </w:rPr>
              <w:t xml:space="preserve">   -  </w:t>
            </w:r>
            <w:r>
              <w:rPr>
                <w:rFonts w:ascii="Arial" w:hAnsi="Arial" w:cs="Arial"/>
                <w:lang w:val="en-PH"/>
              </w:rPr>
              <w:t>information of bu</w:t>
            </w:r>
            <w:r w:rsidR="001060E8">
              <w:rPr>
                <w:rFonts w:ascii="Arial" w:hAnsi="Arial" w:cs="Arial"/>
                <w:lang w:val="en-PH"/>
              </w:rPr>
              <w:t>dget code will came from SAP system</w:t>
            </w:r>
            <w:r w:rsidR="007A27D3">
              <w:rPr>
                <w:rFonts w:ascii="Arial" w:hAnsi="Arial" w:cs="Arial"/>
                <w:lang w:val="en-PH"/>
              </w:rPr>
              <w:t>.</w:t>
            </w:r>
          </w:p>
          <w:p w14:paraId="306CA892" w14:textId="0F5FDAD1" w:rsidR="00050FF7" w:rsidRPr="0016236A" w:rsidRDefault="00050FF7" w:rsidP="0016236A">
            <w:pPr>
              <w:pStyle w:val="ListParagraph"/>
              <w:spacing w:before="60" w:after="60"/>
              <w:ind w:left="42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 -  remarks(optional)</w:t>
            </w:r>
          </w:p>
          <w:p w14:paraId="3C06F515" w14:textId="5009D807" w:rsidR="007A27D3" w:rsidRDefault="00050FF7" w:rsidP="007A27D3">
            <w:pPr>
              <w:pStyle w:val="ListParagraph"/>
              <w:spacing w:before="60" w:after="60"/>
              <w:ind w:left="427" w:hanging="9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9040" behindDoc="0" locked="0" layoutInCell="1" allowOverlap="1" wp14:anchorId="24B171CA" wp14:editId="2A2EF064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1565965</wp:posOffset>
                      </wp:positionV>
                      <wp:extent cx="4198289" cy="310101"/>
                      <wp:effectExtent l="0" t="0" r="12065" b="13970"/>
                      <wp:wrapNone/>
                      <wp:docPr id="43" name="Rectangle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8289" cy="3101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1C0D83" id="Rectangle 43" o:spid="_x0000_s1026" style="position:absolute;margin-left:24.1pt;margin-top:123.3pt;width:330.55pt;height:24.4pt;z-index:251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="00581FCC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33874462" wp14:editId="4A19766A">
                      <wp:simplePos x="0" y="0"/>
                      <wp:positionH relativeFrom="column">
                        <wp:posOffset>316865</wp:posOffset>
                      </wp:positionH>
                      <wp:positionV relativeFrom="paragraph">
                        <wp:posOffset>433070</wp:posOffset>
                      </wp:positionV>
                      <wp:extent cx="4166235" cy="731520"/>
                      <wp:effectExtent l="0" t="0" r="24765" b="11430"/>
                      <wp:wrapNone/>
                      <wp:docPr id="81" name="Rectangl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66235" cy="7315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B34E706" id="Rectangle 81" o:spid="_x0000_s1026" style="position:absolute;margin-left:24.95pt;margin-top:34.1pt;width:328.05pt;height:57.6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155B0333" wp14:editId="095C6F54">
                  <wp:extent cx="4198675" cy="1970854"/>
                  <wp:effectExtent l="76200" t="76200" r="125730" b="12509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6125" cy="197435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581FCC">
              <w:rPr>
                <w:rFonts w:ascii="Arial" w:hAnsi="Arial" w:cs="Arial"/>
                <w:lang w:val="en-PH"/>
              </w:rPr>
              <w:br/>
            </w:r>
            <w:r w:rsidR="007A27D3">
              <w:rPr>
                <w:rFonts w:ascii="Arial" w:hAnsi="Arial" w:cs="Arial"/>
                <w:lang w:val="en-PH"/>
              </w:rPr>
              <w:t xml:space="preserve">b. If new IO, the following are required fields: </w:t>
            </w:r>
            <w:r w:rsidR="007A27D3">
              <w:rPr>
                <w:rFonts w:ascii="Arial" w:hAnsi="Arial" w:cs="Arial"/>
                <w:lang w:val="en-PH"/>
              </w:rPr>
              <w:br/>
              <w:t xml:space="preserve">   </w:t>
            </w:r>
            <w:r w:rsidR="00581FCC">
              <w:rPr>
                <w:rFonts w:ascii="Arial" w:hAnsi="Arial" w:cs="Arial"/>
                <w:lang w:val="en-PH"/>
              </w:rPr>
              <w:t xml:space="preserve">- </w:t>
            </w:r>
            <w:r w:rsidR="007A27D3">
              <w:rPr>
                <w:rFonts w:ascii="Arial" w:hAnsi="Arial" w:cs="Arial"/>
                <w:lang w:val="en-PH"/>
              </w:rPr>
              <w:t>order type</w:t>
            </w:r>
          </w:p>
          <w:p w14:paraId="423F8008" w14:textId="77777777" w:rsidR="007A27D3" w:rsidRDefault="007A27D3" w:rsidP="007A27D3">
            <w:pPr>
              <w:pStyle w:val="ListParagraph"/>
              <w:spacing w:before="60" w:after="60"/>
              <w:ind w:left="33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</w:t>
            </w:r>
            <w:r w:rsidR="00581FCC">
              <w:rPr>
                <w:rFonts w:ascii="Arial" w:hAnsi="Arial" w:cs="Arial"/>
                <w:lang w:val="en-PH"/>
              </w:rPr>
              <w:t xml:space="preserve">    - </w:t>
            </w:r>
            <w:r>
              <w:rPr>
                <w:rFonts w:ascii="Arial" w:hAnsi="Arial" w:cs="Arial"/>
                <w:lang w:val="en-PH"/>
              </w:rPr>
              <w:t>cost center</w:t>
            </w:r>
          </w:p>
          <w:p w14:paraId="74033389" w14:textId="44A6CB17" w:rsidR="00DC4321" w:rsidRDefault="007A27D3" w:rsidP="007A27D3">
            <w:pPr>
              <w:pStyle w:val="ListParagraph"/>
              <w:spacing w:before="60" w:after="60"/>
              <w:ind w:left="427" w:hanging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   </w:t>
            </w:r>
            <w:r w:rsidR="00581FCC" w:rsidRPr="007A27D3">
              <w:rPr>
                <w:rFonts w:ascii="Arial" w:hAnsi="Arial" w:cs="Arial"/>
                <w:lang w:val="en-PH"/>
              </w:rPr>
              <w:t>- 1</w:t>
            </w:r>
            <w:r w:rsidR="00581FCC" w:rsidRPr="007A27D3">
              <w:rPr>
                <w:rFonts w:ascii="Arial" w:hAnsi="Arial" w:cs="Arial"/>
                <w:vertAlign w:val="superscript"/>
                <w:lang w:val="en-PH"/>
              </w:rPr>
              <w:t>st</w:t>
            </w:r>
            <w:r>
              <w:rPr>
                <w:rFonts w:ascii="Arial" w:hAnsi="Arial" w:cs="Arial"/>
                <w:lang w:val="en-PH"/>
              </w:rPr>
              <w:t xml:space="preserve"> character </w:t>
            </w:r>
            <w:r>
              <w:rPr>
                <w:rFonts w:ascii="Arial" w:hAnsi="Arial" w:cs="Arial"/>
                <w:lang w:val="en-PH"/>
              </w:rPr>
              <w:br/>
              <w:t xml:space="preserve">   </w:t>
            </w:r>
            <w:r w:rsidR="00581FCC" w:rsidRPr="007A27D3">
              <w:rPr>
                <w:rFonts w:ascii="Arial" w:hAnsi="Arial" w:cs="Arial"/>
                <w:lang w:val="en-PH"/>
              </w:rPr>
              <w:t xml:space="preserve">- </w:t>
            </w:r>
            <w:r>
              <w:rPr>
                <w:rFonts w:ascii="Arial" w:hAnsi="Arial" w:cs="Arial"/>
                <w:lang w:val="en-PH"/>
              </w:rPr>
              <w:t xml:space="preserve">GL account 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>(</w:t>
            </w:r>
            <w:r w:rsidR="00DE1DCA" w:rsidRPr="007A27D3">
              <w:rPr>
                <w:rFonts w:ascii="Arial" w:hAnsi="Arial" w:cs="Arial"/>
                <w:color w:val="FF0000"/>
                <w:sz w:val="16"/>
                <w:lang w:val="en-PH"/>
              </w:rPr>
              <w:t xml:space="preserve">system will automatically </w:t>
            </w:r>
            <w:r w:rsidR="0016236A">
              <w:rPr>
                <w:rFonts w:ascii="Arial" w:hAnsi="Arial" w:cs="Arial"/>
                <w:color w:val="FF0000"/>
                <w:sz w:val="16"/>
                <w:lang w:val="en-PH"/>
              </w:rPr>
              <w:t>check</w:t>
            </w:r>
            <w:r w:rsidR="001060E8">
              <w:rPr>
                <w:rFonts w:ascii="Arial" w:hAnsi="Arial" w:cs="Arial"/>
                <w:color w:val="FF0000"/>
                <w:sz w:val="16"/>
                <w:lang w:val="en-PH"/>
              </w:rPr>
              <w:t xml:space="preserve"> if GL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 xml:space="preserve"> Account is valid</w:t>
            </w:r>
            <w:r w:rsidR="0016236A">
              <w:rPr>
                <w:rFonts w:ascii="Arial" w:hAnsi="Arial" w:cs="Arial"/>
                <w:color w:val="FF0000"/>
                <w:sz w:val="16"/>
                <w:lang w:val="en-PH"/>
              </w:rPr>
              <w:t xml:space="preserve"> based on GL master data in SAP system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>)</w:t>
            </w:r>
            <w:r w:rsidR="00581FCC" w:rsidRPr="007A27D3">
              <w:rPr>
                <w:rFonts w:ascii="Arial" w:hAnsi="Arial" w:cs="Arial"/>
                <w:lang w:val="en-PH"/>
              </w:rPr>
              <w:br/>
            </w:r>
            <w:r>
              <w:rPr>
                <w:rFonts w:ascii="Arial" w:hAnsi="Arial" w:cs="Arial"/>
                <w:lang w:val="en-PH"/>
              </w:rPr>
              <w:t xml:space="preserve">   </w:t>
            </w:r>
            <w:r w:rsidR="00581FCC" w:rsidRPr="007A27D3">
              <w:rPr>
                <w:rFonts w:ascii="Arial" w:hAnsi="Arial" w:cs="Arial"/>
                <w:lang w:val="en-PH"/>
              </w:rPr>
              <w:t xml:space="preserve">- sequence number 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>(</w:t>
            </w:r>
            <w:r w:rsidR="0016236A">
              <w:rPr>
                <w:rFonts w:ascii="Arial" w:hAnsi="Arial" w:cs="Arial"/>
                <w:color w:val="FF0000"/>
                <w:sz w:val="16"/>
                <w:lang w:val="en-PH"/>
              </w:rPr>
              <w:t>system will automatically check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 xml:space="preserve"> i</w:t>
            </w:r>
            <w:r w:rsidR="001060E8">
              <w:rPr>
                <w:rFonts w:ascii="Arial" w:hAnsi="Arial" w:cs="Arial"/>
                <w:color w:val="FF0000"/>
                <w:sz w:val="16"/>
                <w:lang w:val="en-PH"/>
              </w:rPr>
              <w:t>f</w:t>
            </w:r>
            <w:r w:rsidR="0016236A">
              <w:rPr>
                <w:rFonts w:ascii="Arial" w:hAnsi="Arial" w:cs="Arial"/>
                <w:color w:val="FF0000"/>
                <w:sz w:val="16"/>
                <w:lang w:val="en-PH"/>
              </w:rPr>
              <w:t xml:space="preserve"> budget code </w:t>
            </w:r>
            <w:r w:rsidR="001060E8">
              <w:rPr>
                <w:rFonts w:ascii="Arial" w:hAnsi="Arial" w:cs="Arial"/>
                <w:color w:val="FF0000"/>
                <w:sz w:val="16"/>
                <w:lang w:val="en-PH"/>
              </w:rPr>
              <w:t>already exist in SAP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 xml:space="preserve"> </w:t>
            </w:r>
            <w:r w:rsidR="00E13421">
              <w:rPr>
                <w:rFonts w:ascii="Arial" w:hAnsi="Arial" w:cs="Arial"/>
                <w:color w:val="FF0000"/>
                <w:sz w:val="16"/>
                <w:lang w:val="en-PH"/>
              </w:rPr>
              <w:t>system</w:t>
            </w:r>
            <w:r w:rsidR="00DC4321" w:rsidRPr="007A27D3">
              <w:rPr>
                <w:rFonts w:ascii="Arial" w:hAnsi="Arial" w:cs="Arial"/>
                <w:color w:val="FF0000"/>
                <w:sz w:val="16"/>
                <w:lang w:val="en-PH"/>
              </w:rPr>
              <w:t>)</w:t>
            </w:r>
            <w:r>
              <w:rPr>
                <w:rFonts w:ascii="Arial" w:hAnsi="Arial" w:cs="Arial"/>
                <w:lang w:val="en-PH"/>
              </w:rPr>
              <w:br/>
              <w:t xml:space="preserve">   - p</w:t>
            </w:r>
            <w:r w:rsidR="00581FCC" w:rsidRPr="007A27D3">
              <w:rPr>
                <w:rFonts w:ascii="Arial" w:hAnsi="Arial" w:cs="Arial"/>
                <w:lang w:val="en-PH"/>
              </w:rPr>
              <w:t>lant ( Dropdown)</w:t>
            </w:r>
            <w:r w:rsidR="00581FCC" w:rsidRPr="007A27D3">
              <w:rPr>
                <w:rFonts w:ascii="Arial" w:hAnsi="Arial" w:cs="Arial"/>
                <w:lang w:val="en-PH"/>
              </w:rPr>
              <w:br/>
            </w:r>
            <w:r>
              <w:rPr>
                <w:rFonts w:ascii="Arial" w:hAnsi="Arial" w:cs="Arial"/>
                <w:lang w:val="en-PH"/>
              </w:rPr>
              <w:t xml:space="preserve">   - IO description</w:t>
            </w:r>
          </w:p>
          <w:p w14:paraId="3CAB87ED" w14:textId="249D80CE" w:rsidR="0016236A" w:rsidRDefault="0016236A" w:rsidP="007A27D3">
            <w:pPr>
              <w:pStyle w:val="ListParagraph"/>
              <w:spacing w:before="60" w:after="60"/>
              <w:ind w:left="427" w:hanging="9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  - request type (change is optional only)</w:t>
            </w:r>
          </w:p>
          <w:p w14:paraId="49632E7C" w14:textId="5B0ED443" w:rsidR="00E067C6" w:rsidRDefault="00E067C6" w:rsidP="007A27D3">
            <w:pPr>
              <w:pStyle w:val="ListParagraph"/>
              <w:spacing w:before="60" w:after="60"/>
              <w:ind w:left="427" w:hanging="90"/>
              <w:rPr>
                <w:rFonts w:ascii="Arial" w:hAnsi="Arial" w:cs="Arial"/>
                <w:lang w:val="en-PH"/>
              </w:rPr>
            </w:pPr>
          </w:p>
          <w:p w14:paraId="6E59996B" w14:textId="130A7E08" w:rsidR="00581FCC" w:rsidRPr="00E067C6" w:rsidRDefault="00E067C6" w:rsidP="00E067C6">
            <w:pPr>
              <w:pStyle w:val="ListParagraph"/>
              <w:spacing w:before="60" w:after="60"/>
              <w:ind w:left="427" w:hanging="9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40AEF" wp14:editId="30961CA7">
                  <wp:extent cx="3701492" cy="1881699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710" cy="1897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pPr w:leftFromText="180" w:rightFromText="180" w:vertAnchor="text" w:horzAnchor="margin" w:tblpY="-894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DE1DCA" w:rsidRPr="00C84D08" w14:paraId="1A8F92D8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5F99639E" w14:textId="77777777" w:rsidR="00DE1DCA" w:rsidRPr="00C84D08" w:rsidRDefault="00DE1DCA" w:rsidP="00DE1DCA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DE1DCA" w:rsidRPr="00C84D08" w14:paraId="653B5E9E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11013845" w14:textId="77777777" w:rsidR="00DE1DCA" w:rsidRPr="007A27D3" w:rsidRDefault="00DE1DCA" w:rsidP="00DE1DCA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7A27D3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76D873B3" w14:textId="66098E1B" w:rsidR="00DE1DCA" w:rsidRPr="007A27D3" w:rsidRDefault="00DE1DCA" w:rsidP="00DE1DCA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7A27D3">
                    <w:rPr>
                      <w:rFonts w:ascii="Arial" w:hAnsi="Arial" w:cs="Arial"/>
                      <w:lang w:val="sv-SE"/>
                    </w:rPr>
                    <w:t>Download Template Upload IO</w:t>
                  </w:r>
                  <w:r w:rsidRPr="007A27D3">
                    <w:rPr>
                      <w:rFonts w:ascii="Arial" w:hAnsi="Arial" w:cs="Arial"/>
                      <w:lang w:val="sv-SE"/>
                    </w:rPr>
                    <w:br/>
                  </w:r>
                  <w:r w:rsidR="00F767F2" w:rsidRPr="00365BF6">
                    <w:rPr>
                      <w:rFonts w:ascii="Arial" w:hAnsi="Arial" w:cs="Arial"/>
                      <w:lang w:val="sv-SE"/>
                    </w:rPr>
                    <w:t>(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Finance Role </w:t>
                  </w:r>
                  <w:r w:rsidR="00F767F2">
                    <w:rPr>
                      <w:rFonts w:ascii="Arial" w:hAnsi="Arial" w:cs="Arial"/>
                      <w:lang w:val="sv-SE"/>
                    </w:rPr>
                    <w:t>on BU using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 SAP)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68DB828D" w14:textId="77777777" w:rsidR="00DE1DCA" w:rsidRPr="007A27D3" w:rsidRDefault="00DE1DCA" w:rsidP="00DE1DCA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7A27D3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482C440C" w14:textId="5967928E" w:rsidR="00DE1DCA" w:rsidRPr="007A27D3" w:rsidRDefault="00DE1DCA" w:rsidP="00DE1DCA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7A27D3">
                    <w:rPr>
                      <w:rFonts w:ascii="Arial" w:hAnsi="Arial" w:cs="Arial"/>
                    </w:rPr>
                    <w:t>8</w:t>
                  </w:r>
                </w:p>
              </w:tc>
            </w:tr>
          </w:tbl>
          <w:p w14:paraId="4764CF2D" w14:textId="757D4FF2" w:rsidR="0053447A" w:rsidRDefault="00DE1DCA" w:rsidP="00365BF6">
            <w:pPr>
              <w:pStyle w:val="ListParagraph"/>
              <w:numPr>
                <w:ilvl w:val="0"/>
                <w:numId w:val="12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Click</w:t>
            </w:r>
            <w:r w:rsidR="00365BF6">
              <w:rPr>
                <w:rFonts w:ascii="Arial" w:hAnsi="Arial" w:cs="Arial"/>
                <w:lang w:val="en-PH"/>
              </w:rPr>
              <w:t xml:space="preserve"> the</w:t>
            </w:r>
            <w:r>
              <w:rPr>
                <w:rFonts w:ascii="Arial" w:hAnsi="Arial" w:cs="Arial"/>
                <w:lang w:val="en-PH"/>
              </w:rPr>
              <w:t xml:space="preserve"> number under “Pending for Upload IO master(SB)”.</w:t>
            </w:r>
          </w:p>
          <w:p w14:paraId="0E9F7DEA" w14:textId="0360DC89" w:rsidR="00365BF6" w:rsidRDefault="0053447A" w:rsidP="0053447A">
            <w:pPr>
              <w:pStyle w:val="ListParagraph"/>
              <w:spacing w:before="60" w:after="60"/>
              <w:ind w:left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6752" behindDoc="0" locked="0" layoutInCell="1" allowOverlap="1" wp14:anchorId="3F365061" wp14:editId="6BFEB7C5">
                      <wp:simplePos x="0" y="0"/>
                      <wp:positionH relativeFrom="column">
                        <wp:posOffset>1706245</wp:posOffset>
                      </wp:positionH>
                      <wp:positionV relativeFrom="paragraph">
                        <wp:posOffset>1931035</wp:posOffset>
                      </wp:positionV>
                      <wp:extent cx="198755" cy="102870"/>
                      <wp:effectExtent l="0" t="0" r="10795" b="11430"/>
                      <wp:wrapNone/>
                      <wp:docPr id="161" name="Rectangle 1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02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F8E43" id="Rectangle 161" o:spid="_x0000_s1026" style="position:absolute;margin-left:134.35pt;margin-top:152.05pt;width:15.65pt;height:8.1pt;z-index:25178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6B7B7A60" wp14:editId="4E1D486F">
                  <wp:extent cx="4313568" cy="2019631"/>
                  <wp:effectExtent l="76200" t="76200" r="125095" b="133350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736" cy="20389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4EB1F27" w14:textId="6EF961D4" w:rsidR="00DC4321" w:rsidRPr="00B80D2A" w:rsidRDefault="00B80D2A" w:rsidP="00B80D2A">
            <w:pPr>
              <w:pStyle w:val="ListParagraph"/>
              <w:numPr>
                <w:ilvl w:val="0"/>
                <w:numId w:val="12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0672" behindDoc="0" locked="0" layoutInCell="1" allowOverlap="1" wp14:anchorId="60D2C3CE" wp14:editId="393783FB">
                      <wp:simplePos x="0" y="0"/>
                      <wp:positionH relativeFrom="column">
                        <wp:posOffset>696595</wp:posOffset>
                      </wp:positionH>
                      <wp:positionV relativeFrom="paragraph">
                        <wp:posOffset>904240</wp:posOffset>
                      </wp:positionV>
                      <wp:extent cx="4066540" cy="408940"/>
                      <wp:effectExtent l="0" t="0" r="10160" b="10160"/>
                      <wp:wrapNone/>
                      <wp:docPr id="91" name="Rectangle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66540" cy="4089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C7D693" id="Rectangle 91" o:spid="_x0000_s1026" style="position:absolute;margin-left:54.85pt;margin-top:71.2pt;width:320.2pt;height:32.2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" filled="f" strokecolor="#c00000" strokeweight="1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1696" behindDoc="0" locked="0" layoutInCell="1" allowOverlap="1" wp14:anchorId="414554F5" wp14:editId="597FDE70">
                      <wp:simplePos x="0" y="0"/>
                      <wp:positionH relativeFrom="column">
                        <wp:posOffset>1033145</wp:posOffset>
                      </wp:positionH>
                      <wp:positionV relativeFrom="paragraph">
                        <wp:posOffset>706755</wp:posOffset>
                      </wp:positionV>
                      <wp:extent cx="1060450" cy="167640"/>
                      <wp:effectExtent l="0" t="0" r="25400" b="22860"/>
                      <wp:wrapNone/>
                      <wp:docPr id="92" name="Rectangle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045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C6AB51" id="Rectangle 92" o:spid="_x0000_s1026" style="position:absolute;margin-left:81.35pt;margin-top:55.65pt;width:83.5pt;height:13.2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" filled="f" strokecolor="#c00000" strokeweight="1pt"/>
                  </w:pict>
                </mc:Fallback>
              </mc:AlternateContent>
            </w:r>
            <w:r w:rsidR="00365BF6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2720" behindDoc="0" locked="0" layoutInCell="1" allowOverlap="1" wp14:anchorId="0E7BCB28" wp14:editId="2DA56678">
                      <wp:simplePos x="0" y="0"/>
                      <wp:positionH relativeFrom="column">
                        <wp:posOffset>173990</wp:posOffset>
                      </wp:positionH>
                      <wp:positionV relativeFrom="paragraph">
                        <wp:posOffset>2949575</wp:posOffset>
                      </wp:positionV>
                      <wp:extent cx="2933700" cy="230505"/>
                      <wp:effectExtent l="0" t="0" r="19050" b="17145"/>
                      <wp:wrapNone/>
                      <wp:docPr id="94" name="Rectangle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700" cy="2305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B1E1A4A" id="Rectangle 94" o:spid="_x0000_s1026" style="position:absolute;margin-left:13.7pt;margin-top:232.25pt;width:231pt;height:18.1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="00365BF6"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43744" behindDoc="0" locked="0" layoutInCell="1" allowOverlap="1" wp14:anchorId="588A0C25" wp14:editId="335EB293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2186305</wp:posOffset>
                      </wp:positionV>
                      <wp:extent cx="588010" cy="262255"/>
                      <wp:effectExtent l="0" t="0" r="21590" b="23495"/>
                      <wp:wrapNone/>
                      <wp:docPr id="95" name="Rectangle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010" cy="2622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C9FC3F3" id="Rectangle 95" o:spid="_x0000_s1026" style="position:absolute;margin-left:13.05pt;margin-top:172.15pt;width:46.3pt;height:20.6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="00365BF6">
              <w:rPr>
                <w:rFonts w:ascii="Arial" w:hAnsi="Arial" w:cs="Arial"/>
                <w:lang w:val="en-PH"/>
              </w:rPr>
              <w:t>Click “download” to extract it from the portal.</w:t>
            </w:r>
            <w:r>
              <w:rPr>
                <w:rFonts w:ascii="Arial" w:hAnsi="Arial" w:cs="Arial"/>
                <w:lang w:val="en-PH"/>
              </w:rPr>
              <w:t xml:space="preserve"> For two different company code, you may use filtering before downloading the file.</w:t>
            </w:r>
            <w:r w:rsidR="00DC4321" w:rsidRPr="00B80D2A">
              <w:rPr>
                <w:rFonts w:ascii="Arial" w:hAnsi="Arial" w:cs="Arial"/>
                <w:lang w:val="en-PH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7B54B569" wp14:editId="167AB329">
                  <wp:extent cx="4681728" cy="1729081"/>
                  <wp:effectExtent l="0" t="0" r="5080" b="508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258" cy="173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4321" w:rsidRPr="00B80D2A">
              <w:rPr>
                <w:rFonts w:ascii="Arial" w:hAnsi="Arial" w:cs="Arial"/>
                <w:lang w:val="en-PH"/>
              </w:rPr>
              <w:br/>
            </w:r>
            <w:r w:rsidR="00365BF6">
              <w:rPr>
                <w:noProof/>
                <w:lang w:val="en-US"/>
              </w:rPr>
              <w:drawing>
                <wp:inline distT="0" distB="0" distL="0" distR="0" wp14:anchorId="07862D38" wp14:editId="152A355F">
                  <wp:extent cx="3021496" cy="1499364"/>
                  <wp:effectExtent l="76200" t="76200" r="140970" b="13906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284" cy="151861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DC4321" w:rsidRPr="00B80D2A"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40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DC4321" w:rsidRPr="00C84D08" w14:paraId="467AF0AC" w14:textId="77777777" w:rsidTr="00DC4321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4B16D875" w14:textId="77777777" w:rsidR="00DC4321" w:rsidRPr="00C84D08" w:rsidRDefault="00DC4321" w:rsidP="00DC4321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t xml:space="preserve">Scenario </w:t>
                  </w:r>
                </w:p>
              </w:tc>
            </w:tr>
            <w:tr w:rsidR="00DC4321" w:rsidRPr="00C84D08" w14:paraId="4A91047C" w14:textId="77777777" w:rsidTr="00DC4321">
              <w:tc>
                <w:tcPr>
                  <w:tcW w:w="2700" w:type="dxa"/>
                  <w:shd w:val="clear" w:color="auto" w:fill="DBE5F1"/>
                  <w:vAlign w:val="center"/>
                </w:tcPr>
                <w:p w14:paraId="756FCD19" w14:textId="77777777" w:rsidR="00DC4321" w:rsidRPr="00365BF6" w:rsidRDefault="00DC4321" w:rsidP="00365BF6">
                  <w:pPr>
                    <w:rPr>
                      <w:rFonts w:ascii="Arial" w:hAnsi="Arial" w:cs="Arial"/>
                      <w:b/>
                    </w:rPr>
                  </w:pPr>
                  <w:r w:rsidRPr="00365BF6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D1C3762" w14:textId="77908AD3" w:rsidR="00DC4321" w:rsidRPr="00365BF6" w:rsidRDefault="00DC4321" w:rsidP="00F767F2">
                  <w:pPr>
                    <w:rPr>
                      <w:rFonts w:ascii="Arial" w:hAnsi="Arial" w:cs="Arial"/>
                      <w:lang w:val="sv-SE"/>
                    </w:rPr>
                  </w:pPr>
                  <w:r w:rsidRPr="00365BF6">
                    <w:rPr>
                      <w:rFonts w:ascii="Arial" w:hAnsi="Arial" w:cs="Arial"/>
                      <w:lang w:val="sv-SE"/>
                    </w:rPr>
                    <w:t>Download Template Upload Budget Amount</w:t>
                  </w:r>
                  <w:r w:rsidRPr="00365BF6">
                    <w:rPr>
                      <w:rFonts w:ascii="Arial" w:hAnsi="Arial" w:cs="Arial"/>
                      <w:lang w:val="sv-SE"/>
                    </w:rPr>
                    <w:br/>
                    <w:t>(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Finance Role </w:t>
                  </w:r>
                  <w:r w:rsidR="00F767F2">
                    <w:rPr>
                      <w:rFonts w:ascii="Arial" w:hAnsi="Arial" w:cs="Arial"/>
                      <w:lang w:val="sv-SE"/>
                    </w:rPr>
                    <w:t>on BU using</w:t>
                  </w:r>
                  <w:r w:rsidR="00F767F2" w:rsidRPr="0053447A">
                    <w:rPr>
                      <w:rFonts w:ascii="Arial" w:hAnsi="Arial" w:cs="Arial"/>
                      <w:lang w:val="sv-SE"/>
                    </w:rPr>
                    <w:t xml:space="preserve"> SAP)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1E859BD2" w14:textId="77777777" w:rsidR="00DC4321" w:rsidRPr="00365BF6" w:rsidRDefault="00DC4321" w:rsidP="00365BF6">
                  <w:pPr>
                    <w:rPr>
                      <w:rFonts w:ascii="Arial" w:hAnsi="Arial" w:cs="Arial"/>
                      <w:b/>
                    </w:rPr>
                  </w:pPr>
                  <w:r w:rsidRPr="00365BF6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06B78C60" w14:textId="3F2D5D9C" w:rsidR="00DC4321" w:rsidRPr="00365BF6" w:rsidRDefault="00DC4321" w:rsidP="00365BF6">
                  <w:pPr>
                    <w:rPr>
                      <w:rFonts w:ascii="Arial" w:hAnsi="Arial" w:cs="Arial"/>
                    </w:rPr>
                  </w:pPr>
                  <w:r w:rsidRPr="00365BF6">
                    <w:rPr>
                      <w:rFonts w:ascii="Arial" w:hAnsi="Arial" w:cs="Arial"/>
                    </w:rPr>
                    <w:t>9</w:t>
                  </w:r>
                </w:p>
              </w:tc>
            </w:tr>
          </w:tbl>
          <w:p w14:paraId="6EFDEDB1" w14:textId="5A462902" w:rsidR="0053447A" w:rsidRDefault="0053447A" w:rsidP="0053447A">
            <w:pPr>
              <w:pStyle w:val="ListParagraph"/>
              <w:numPr>
                <w:ilvl w:val="0"/>
                <w:numId w:val="13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lastRenderedPageBreak/>
              <w:t xml:space="preserve"> Click number under “Pending for upload Budget Amount(SB)</w:t>
            </w:r>
          </w:p>
          <w:p w14:paraId="09D2E48E" w14:textId="506D1BB8" w:rsidR="00DC4321" w:rsidRPr="0053447A" w:rsidRDefault="0053447A" w:rsidP="0053447A">
            <w:pPr>
              <w:pStyle w:val="ListParagraph"/>
              <w:spacing w:before="60" w:after="60"/>
              <w:ind w:left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7776" behindDoc="0" locked="0" layoutInCell="1" allowOverlap="1" wp14:anchorId="6687AC03" wp14:editId="03982E04">
                      <wp:simplePos x="0" y="0"/>
                      <wp:positionH relativeFrom="column">
                        <wp:posOffset>2540387</wp:posOffset>
                      </wp:positionH>
                      <wp:positionV relativeFrom="paragraph">
                        <wp:posOffset>1841804</wp:posOffset>
                      </wp:positionV>
                      <wp:extent cx="111318" cy="135172"/>
                      <wp:effectExtent l="0" t="0" r="22225" b="17780"/>
                      <wp:wrapNone/>
                      <wp:docPr id="165" name="Rectangle 1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318" cy="1351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C1BB1E5" id="Rectangle 165" o:spid="_x0000_s1026" style="position:absolute;margin-left:200.05pt;margin-top:145pt;width:8.75pt;height:10.65pt;z-index:2517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t xml:space="preserve"> </w:t>
            </w:r>
            <w:r>
              <w:rPr>
                <w:noProof/>
                <w:lang w:val="en-US"/>
              </w:rPr>
              <w:drawing>
                <wp:inline distT="0" distB="0" distL="0" distR="0" wp14:anchorId="0BCD80DF" wp14:editId="002E58B7">
                  <wp:extent cx="4259230" cy="2019631"/>
                  <wp:effectExtent l="0" t="0" r="8255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3991" cy="2031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CE29B" w14:textId="75371E3B" w:rsidR="00DC4321" w:rsidRDefault="00E712BA" w:rsidP="0053447A">
            <w:pPr>
              <w:pStyle w:val="ListParagraph"/>
              <w:numPr>
                <w:ilvl w:val="0"/>
                <w:numId w:val="13"/>
              </w:num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3136" behindDoc="0" locked="0" layoutInCell="1" allowOverlap="1" wp14:anchorId="07985C45" wp14:editId="16388D45">
                      <wp:simplePos x="0" y="0"/>
                      <wp:positionH relativeFrom="column">
                        <wp:posOffset>1120775</wp:posOffset>
                      </wp:positionH>
                      <wp:positionV relativeFrom="paragraph">
                        <wp:posOffset>1254760</wp:posOffset>
                      </wp:positionV>
                      <wp:extent cx="270510" cy="167640"/>
                      <wp:effectExtent l="0" t="0" r="15240" b="2286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051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9EC11C" id="Rectangle 67" o:spid="_x0000_s1026" style="position:absolute;margin-left:88.25pt;margin-top:98.8pt;width:21.3pt;height:13.2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" filled="f" strokecolor="#c00000" strokeweight="1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2112" behindDoc="0" locked="0" layoutInCell="1" allowOverlap="1" wp14:anchorId="3DBA3C5B" wp14:editId="42644E67">
                      <wp:simplePos x="0" y="0"/>
                      <wp:positionH relativeFrom="column">
                        <wp:posOffset>1014095</wp:posOffset>
                      </wp:positionH>
                      <wp:positionV relativeFrom="paragraph">
                        <wp:posOffset>666115</wp:posOffset>
                      </wp:positionV>
                      <wp:extent cx="1214120" cy="138430"/>
                      <wp:effectExtent l="0" t="0" r="24130" b="13970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14120" cy="1384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87B6A3" id="Rectangle 102" o:spid="_x0000_s1026" style="position:absolute;margin-left:79.85pt;margin-top:52.45pt;width:95.6pt;height:10.9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" filled="f" strokecolor="#c00000" strokeweight="1pt"/>
                  </w:pict>
                </mc:Fallback>
              </mc:AlternateContent>
            </w:r>
            <w:r w:rsidR="00DC4321">
              <w:rPr>
                <w:rFonts w:ascii="Arial" w:hAnsi="Arial" w:cs="Arial"/>
                <w:lang w:val="en-PH"/>
              </w:rPr>
              <w:t>Click the download to extract it from the portal.</w:t>
            </w:r>
            <w:r>
              <w:rPr>
                <w:rFonts w:ascii="Arial" w:hAnsi="Arial" w:cs="Arial"/>
                <w:lang w:val="en-PH"/>
              </w:rPr>
              <w:t xml:space="preserve"> </w:t>
            </w:r>
            <w:r>
              <w:rPr>
                <w:rFonts w:ascii="Arial" w:hAnsi="Arial" w:cs="Arial"/>
                <w:lang w:val="en-PH"/>
              </w:rPr>
              <w:t>For two different company code, you may use filtering before downloading the file.</w:t>
            </w:r>
            <w:r w:rsidR="00DC4321">
              <w:rPr>
                <w:rFonts w:ascii="Arial" w:hAnsi="Arial" w:cs="Arial"/>
                <w:lang w:val="en-PH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60A51993" wp14:editId="488BE1D1">
                  <wp:extent cx="4291228" cy="1584860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83" cy="159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D2A0E" w14:textId="0C0823CF" w:rsidR="0053447A" w:rsidRDefault="0053447A" w:rsidP="0053447A">
            <w:pPr>
              <w:spacing w:before="60" w:after="60"/>
              <w:ind w:firstLine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8800" behindDoc="0" locked="0" layoutInCell="1" allowOverlap="1" wp14:anchorId="740A1648" wp14:editId="60AD0949">
                      <wp:simplePos x="0" y="0"/>
                      <wp:positionH relativeFrom="column">
                        <wp:posOffset>194752</wp:posOffset>
                      </wp:positionH>
                      <wp:positionV relativeFrom="paragraph">
                        <wp:posOffset>528403</wp:posOffset>
                      </wp:positionV>
                      <wp:extent cx="2544417" cy="357809"/>
                      <wp:effectExtent l="0" t="0" r="27940" b="23495"/>
                      <wp:wrapNone/>
                      <wp:docPr id="167" name="Rectangle 1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44417" cy="35780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E20AF2E" id="Rectangle 167" o:spid="_x0000_s1026" style="position:absolute;margin-left:15.35pt;margin-top:41.6pt;width:200.35pt;height:28.1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75EB172A" wp14:editId="61E69250">
                  <wp:extent cx="3654458" cy="1820848"/>
                  <wp:effectExtent l="76200" t="76200" r="136525" b="1416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8111" cy="183263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F528435" w14:textId="224D076D" w:rsidR="00E712BA" w:rsidRDefault="00E712BA" w:rsidP="0053447A">
            <w:pPr>
              <w:spacing w:before="60" w:after="60"/>
              <w:ind w:firstLine="157"/>
              <w:rPr>
                <w:rFonts w:ascii="Arial" w:hAnsi="Arial" w:cs="Arial"/>
                <w:lang w:val="en-PH"/>
              </w:rPr>
            </w:pPr>
          </w:p>
          <w:p w14:paraId="0022B2B9" w14:textId="1AACB909" w:rsidR="00E712BA" w:rsidRDefault="00E712BA" w:rsidP="0053447A">
            <w:pPr>
              <w:spacing w:before="60" w:after="60"/>
              <w:ind w:firstLine="157"/>
              <w:rPr>
                <w:rFonts w:ascii="Arial" w:hAnsi="Arial" w:cs="Arial"/>
                <w:lang w:val="en-PH"/>
              </w:rPr>
            </w:pPr>
          </w:p>
          <w:p w14:paraId="2C8FF92B" w14:textId="0C125482" w:rsidR="00E712BA" w:rsidRDefault="00E712BA" w:rsidP="00E712BA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59810DB3" w14:textId="77777777" w:rsidR="001E6C1A" w:rsidRDefault="001E6C1A" w:rsidP="0053447A">
            <w:pPr>
              <w:spacing w:before="60" w:after="60"/>
              <w:ind w:firstLine="157"/>
              <w:rPr>
                <w:rFonts w:ascii="Arial" w:hAnsi="Arial" w:cs="Arial"/>
                <w:lang w:val="en-PH"/>
              </w:rPr>
            </w:pPr>
          </w:p>
          <w:p w14:paraId="782155E9" w14:textId="6B9F4E05" w:rsidR="0025497C" w:rsidRDefault="00B955E9" w:rsidP="0053447A">
            <w:pPr>
              <w:spacing w:before="60" w:after="60"/>
              <w:ind w:firstLine="15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br/>
            </w:r>
            <w:r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52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25497C" w:rsidRPr="00C84D08" w14:paraId="6EEDF038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31E9BC6A" w14:textId="77777777" w:rsidR="0025497C" w:rsidRPr="0053447A" w:rsidRDefault="0025497C" w:rsidP="0053447A">
                  <w:pPr>
                    <w:rPr>
                      <w:rFonts w:ascii="Arial" w:hAnsi="Arial" w:cs="Arial"/>
                    </w:rPr>
                  </w:pPr>
                  <w:r w:rsidRPr="0053447A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25497C" w:rsidRPr="00C84D08" w14:paraId="12BEA345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392579A6" w14:textId="77777777" w:rsidR="0025497C" w:rsidRPr="0053447A" w:rsidRDefault="0025497C" w:rsidP="0053447A">
                  <w:pPr>
                    <w:rPr>
                      <w:rFonts w:ascii="Arial" w:hAnsi="Arial" w:cs="Arial"/>
                      <w:b/>
                    </w:rPr>
                  </w:pPr>
                  <w:r w:rsidRPr="0053447A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6DB89EF5" w14:textId="056F8652" w:rsidR="0025497C" w:rsidRPr="0053447A" w:rsidRDefault="0025497C" w:rsidP="00F767F2">
                  <w:pPr>
                    <w:rPr>
                      <w:rFonts w:ascii="Arial" w:hAnsi="Arial" w:cs="Arial"/>
                      <w:lang w:val="sv-SE"/>
                    </w:rPr>
                  </w:pPr>
                  <w:r w:rsidRPr="0053447A">
                    <w:rPr>
                      <w:rFonts w:ascii="Arial" w:hAnsi="Arial" w:cs="Arial"/>
                      <w:lang w:val="sv-SE"/>
                    </w:rPr>
                    <w:t xml:space="preserve">Approve Request (Finance Role </w:t>
                  </w:r>
                  <w:r w:rsidR="00F767F2">
                    <w:rPr>
                      <w:rFonts w:ascii="Arial" w:hAnsi="Arial" w:cs="Arial"/>
                      <w:lang w:val="sv-SE"/>
                    </w:rPr>
                    <w:t>on BU not using</w:t>
                  </w:r>
                  <w:r w:rsidRPr="0053447A">
                    <w:rPr>
                      <w:rFonts w:ascii="Arial" w:hAnsi="Arial" w:cs="Arial"/>
                      <w:lang w:val="sv-SE"/>
                    </w:rPr>
                    <w:t xml:space="preserve"> SAP)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5EB70C0C" w14:textId="77777777" w:rsidR="0025497C" w:rsidRPr="0053447A" w:rsidRDefault="0025497C" w:rsidP="0053447A">
                  <w:pPr>
                    <w:rPr>
                      <w:rFonts w:ascii="Arial" w:hAnsi="Arial" w:cs="Arial"/>
                      <w:b/>
                    </w:rPr>
                  </w:pPr>
                  <w:r w:rsidRPr="0053447A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2F5609B1" w14:textId="38CEE231" w:rsidR="0025497C" w:rsidRPr="0053447A" w:rsidRDefault="0025497C" w:rsidP="0053447A">
                  <w:pPr>
                    <w:rPr>
                      <w:rFonts w:ascii="Arial" w:hAnsi="Arial" w:cs="Arial"/>
                    </w:rPr>
                  </w:pPr>
                  <w:r w:rsidRPr="0053447A">
                    <w:rPr>
                      <w:rFonts w:ascii="Arial" w:hAnsi="Arial" w:cs="Arial"/>
                    </w:rPr>
                    <w:t>10</w:t>
                  </w:r>
                </w:p>
              </w:tc>
            </w:tr>
          </w:tbl>
          <w:p w14:paraId="0DBAD3BA" w14:textId="11337F97" w:rsidR="0025497C" w:rsidRDefault="0053447A" w:rsidP="0053447A">
            <w:pPr>
              <w:pStyle w:val="ListParagraph"/>
              <w:spacing w:before="60" w:after="60"/>
              <w:ind w:left="1080" w:hanging="1103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1. Click number under “For Finance Approval(SB)”</w:t>
            </w:r>
          </w:p>
          <w:p w14:paraId="7FB284E4" w14:textId="7ECBAC2B" w:rsidR="0053447A" w:rsidRDefault="0053447A" w:rsidP="0053447A">
            <w:pPr>
              <w:pStyle w:val="ListParagraph"/>
              <w:spacing w:before="60" w:after="60"/>
              <w:ind w:left="1080" w:hanging="83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89824" behindDoc="0" locked="0" layoutInCell="1" allowOverlap="1" wp14:anchorId="6698FBC2" wp14:editId="11A6B87D">
                      <wp:simplePos x="0" y="0"/>
                      <wp:positionH relativeFrom="column">
                        <wp:posOffset>735440</wp:posOffset>
                      </wp:positionH>
                      <wp:positionV relativeFrom="paragraph">
                        <wp:posOffset>1874520</wp:posOffset>
                      </wp:positionV>
                      <wp:extent cx="111319" cy="111318"/>
                      <wp:effectExtent l="0" t="0" r="22225" b="22225"/>
                      <wp:wrapNone/>
                      <wp:docPr id="169" name="Rectangle 1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319" cy="111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79F15F1" id="Rectangle 169" o:spid="_x0000_s1026" style="position:absolute;margin-left:57.9pt;margin-top:147.6pt;width:8.75pt;height:8.75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" filled="f" strokecolor="red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7ED53F58" wp14:editId="71BE21F9">
                  <wp:extent cx="4437215" cy="2074261"/>
                  <wp:effectExtent l="0" t="0" r="1905" b="254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466" cy="2080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E9803F" w14:textId="62F384CB" w:rsidR="0053447A" w:rsidRDefault="0053447A" w:rsidP="0053447A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0848" behindDoc="0" locked="0" layoutInCell="1" allowOverlap="1" wp14:anchorId="3B9C1EC9" wp14:editId="35B8C34E">
                      <wp:simplePos x="0" y="0"/>
                      <wp:positionH relativeFrom="column">
                        <wp:posOffset>3613813</wp:posOffset>
                      </wp:positionH>
                      <wp:positionV relativeFrom="paragraph">
                        <wp:posOffset>912909</wp:posOffset>
                      </wp:positionV>
                      <wp:extent cx="151074" cy="135172"/>
                      <wp:effectExtent l="0" t="0" r="20955" b="17780"/>
                      <wp:wrapNone/>
                      <wp:docPr id="170" name="Rectangle 1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1074" cy="13517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B3223EE" id="Rectangle 170" o:spid="_x0000_s1026" style="position:absolute;margin-left:284.55pt;margin-top:71.9pt;width:11.9pt;height:10.65pt;z-index:2517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1E6C1A">
              <w:rPr>
                <w:rFonts w:ascii="Arial" w:hAnsi="Arial" w:cs="Arial"/>
                <w:lang w:val="en-PH"/>
              </w:rPr>
              <w:t>2. Click “V</w:t>
            </w:r>
            <w:r>
              <w:rPr>
                <w:rFonts w:ascii="Arial" w:hAnsi="Arial" w:cs="Arial"/>
                <w:lang w:val="en-PH"/>
              </w:rPr>
              <w:t>iew” to see all details of request.</w:t>
            </w:r>
            <w:r w:rsidR="0025497C" w:rsidRPr="0053447A">
              <w:rPr>
                <w:rFonts w:ascii="Arial" w:hAnsi="Arial" w:cs="Arial"/>
                <w:lang w:val="en-PH"/>
              </w:rPr>
              <w:br/>
            </w:r>
            <w:r w:rsidR="0025497C">
              <w:rPr>
                <w:noProof/>
                <w:lang w:val="en-US"/>
              </w:rPr>
              <w:drawing>
                <wp:inline distT="0" distB="0" distL="0" distR="0" wp14:anchorId="01A0E3D1" wp14:editId="3CBC87DA">
                  <wp:extent cx="4412974" cy="1658212"/>
                  <wp:effectExtent l="0" t="0" r="698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099" cy="167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5497C" w:rsidRPr="0053447A">
              <w:rPr>
                <w:rFonts w:ascii="Arial" w:hAnsi="Arial" w:cs="Arial"/>
                <w:lang w:val="en-PH"/>
              </w:rPr>
              <w:br/>
            </w:r>
            <w:r w:rsidR="0025497C" w:rsidRPr="0053447A">
              <w:rPr>
                <w:rFonts w:ascii="Arial" w:hAnsi="Arial" w:cs="Arial"/>
                <w:lang w:val="en-PH"/>
              </w:rPr>
              <w:br/>
            </w:r>
            <w:r w:rsidR="0025497C">
              <w:rPr>
                <w:noProof/>
                <w:lang w:val="en-US"/>
              </w:rPr>
              <w:drawing>
                <wp:inline distT="0" distB="0" distL="0" distR="0" wp14:anchorId="24168EA4" wp14:editId="1CD3E601">
                  <wp:extent cx="4401403" cy="2351568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328" cy="2357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B46C4C" w14:textId="48178A55" w:rsidR="0053447A" w:rsidRDefault="0053447A" w:rsidP="0053447A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4A22C169" w14:textId="77777777" w:rsidR="0053447A" w:rsidRDefault="0053447A" w:rsidP="0053447A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0B0A6DBC" w14:textId="77777777" w:rsidR="008E378D" w:rsidRDefault="0053447A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52960" behindDoc="0" locked="0" layoutInCell="1" allowOverlap="1" wp14:anchorId="016E3225" wp14:editId="0961077C">
                      <wp:simplePos x="0" y="0"/>
                      <wp:positionH relativeFrom="column">
                        <wp:posOffset>3992880</wp:posOffset>
                      </wp:positionH>
                      <wp:positionV relativeFrom="paragraph">
                        <wp:posOffset>1012825</wp:posOffset>
                      </wp:positionV>
                      <wp:extent cx="198755" cy="127000"/>
                      <wp:effectExtent l="0" t="0" r="10795" b="25400"/>
                      <wp:wrapNone/>
                      <wp:docPr id="114" name="Rectangl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127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E54796" id="Rectangle 114" o:spid="_x0000_s1026" style="position:absolute;margin-left:314.4pt;margin-top:79.75pt;width:15.65pt;height:10pt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" filled="f" strokecolor="#c00000" strokeweight="1pt"/>
                  </w:pict>
                </mc:Fallback>
              </mc:AlternateContent>
            </w:r>
            <w:r w:rsidR="0025497C" w:rsidRPr="0053447A">
              <w:rPr>
                <w:rFonts w:ascii="Arial" w:hAnsi="Arial" w:cs="Arial"/>
                <w:lang w:val="en-PH"/>
              </w:rPr>
              <w:t xml:space="preserve">3. </w:t>
            </w:r>
            <w:r>
              <w:rPr>
                <w:rFonts w:ascii="Arial" w:hAnsi="Arial" w:cs="Arial"/>
                <w:lang w:val="en-PH"/>
              </w:rPr>
              <w:t>Click “Approve” to approve request.</w:t>
            </w:r>
            <w:r w:rsidR="0025497C" w:rsidRPr="0053447A">
              <w:rPr>
                <w:rFonts w:ascii="Arial" w:hAnsi="Arial" w:cs="Arial"/>
                <w:lang w:val="en-PH"/>
              </w:rPr>
              <w:br/>
            </w:r>
            <w:r w:rsidR="0025497C">
              <w:rPr>
                <w:noProof/>
                <w:lang w:val="en-US"/>
              </w:rPr>
              <w:drawing>
                <wp:inline distT="0" distB="0" distL="0" distR="0" wp14:anchorId="2A152EA7" wp14:editId="6FA5A3D6">
                  <wp:extent cx="4627659" cy="1723146"/>
                  <wp:effectExtent l="76200" t="76200" r="135255" b="12509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833" cy="173326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5497C" w:rsidRPr="0053447A">
              <w:rPr>
                <w:rFonts w:ascii="Arial" w:hAnsi="Arial" w:cs="Arial"/>
                <w:lang w:val="en-PH"/>
              </w:rPr>
              <w:br/>
            </w:r>
            <w:r w:rsidR="008E378D">
              <w:rPr>
                <w:noProof/>
                <w:lang w:val="en-US"/>
              </w:rPr>
              <w:drawing>
                <wp:inline distT="0" distB="0" distL="0" distR="0" wp14:anchorId="354D60A7" wp14:editId="77612BF2">
                  <wp:extent cx="4611757" cy="1501512"/>
                  <wp:effectExtent l="76200" t="76200" r="132080" b="13716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6" cy="151133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8976F8B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639CFAC8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71981960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51DA339F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50C05838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586F684C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314E4E59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61424270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7503C777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03E4D019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6BD7E03B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41F73183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33EB0708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5866B996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25D019D1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0EE0AA53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44D8249F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6EB9C82D" w14:textId="77777777" w:rsidR="008E378D" w:rsidRDefault="008E378D" w:rsidP="008E378D">
            <w:p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</w:p>
          <w:p w14:paraId="37CD80E0" w14:textId="4CA0CE1C" w:rsidR="0025497C" w:rsidRDefault="0025497C" w:rsidP="008E378D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41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25497C" w:rsidRPr="00C84D08" w14:paraId="6562DD86" w14:textId="77777777" w:rsidTr="0025497C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61D5E298" w14:textId="77777777" w:rsidR="0025497C" w:rsidRPr="008E378D" w:rsidRDefault="0025497C" w:rsidP="0025497C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lastRenderedPageBreak/>
                    <w:t xml:space="preserve">Scenario </w:t>
                  </w:r>
                </w:p>
              </w:tc>
            </w:tr>
            <w:tr w:rsidR="0025497C" w:rsidRPr="00C84D08" w14:paraId="46145EDB" w14:textId="77777777" w:rsidTr="0025497C">
              <w:tc>
                <w:tcPr>
                  <w:tcW w:w="2700" w:type="dxa"/>
                  <w:shd w:val="clear" w:color="auto" w:fill="DBE5F1"/>
                  <w:vAlign w:val="center"/>
                </w:tcPr>
                <w:p w14:paraId="1CD944A2" w14:textId="77777777" w:rsidR="0025497C" w:rsidRPr="008E378D" w:rsidRDefault="0025497C" w:rsidP="0025497C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62AC45B" w14:textId="20E261D7" w:rsidR="0025497C" w:rsidRPr="008E378D" w:rsidRDefault="0025497C" w:rsidP="0025497C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8E378D">
                    <w:rPr>
                      <w:rFonts w:ascii="Arial" w:hAnsi="Arial" w:cs="Arial"/>
                      <w:lang w:val="sv-SE"/>
                    </w:rPr>
                    <w:t>View all approved Request(Finance Non SAP)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41BBB82A" w14:textId="77777777" w:rsidR="0025497C" w:rsidRPr="008E378D" w:rsidRDefault="0025497C" w:rsidP="0025497C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59950CAE" w14:textId="7E91B70D" w:rsidR="0025497C" w:rsidRPr="008E378D" w:rsidRDefault="0025497C" w:rsidP="0025497C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11</w:t>
                  </w:r>
                </w:p>
              </w:tc>
            </w:tr>
          </w:tbl>
          <w:p w14:paraId="29487CC3" w14:textId="6250E146" w:rsidR="0025497C" w:rsidRPr="00B44D21" w:rsidRDefault="008E378D" w:rsidP="008E378D">
            <w:pPr>
              <w:pStyle w:val="ListParagraph"/>
              <w:numPr>
                <w:ilvl w:val="0"/>
                <w:numId w:val="15"/>
              </w:num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1872" behindDoc="0" locked="0" layoutInCell="1" allowOverlap="1" wp14:anchorId="7517F2EC" wp14:editId="6C1D7771">
                      <wp:simplePos x="0" y="0"/>
                      <wp:positionH relativeFrom="column">
                        <wp:posOffset>1657792</wp:posOffset>
                      </wp:positionH>
                      <wp:positionV relativeFrom="paragraph">
                        <wp:posOffset>2595383</wp:posOffset>
                      </wp:positionV>
                      <wp:extent cx="95415" cy="111318"/>
                      <wp:effectExtent l="0" t="0" r="19050" b="22225"/>
                      <wp:wrapNone/>
                      <wp:docPr id="173" name="Rectangle 1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5415" cy="11131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2F660" id="Rectangle 173" o:spid="_x0000_s1026" style="position:absolute;margin-left:130.55pt;margin-top:204.35pt;width:7.5pt;height:8.7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" filled="f" strokecolor="red" strokeweight="1pt"/>
                  </w:pict>
                </mc:Fallback>
              </mc:AlternateContent>
            </w:r>
            <w:r w:rsidR="00B44D21">
              <w:rPr>
                <w:rFonts w:ascii="Arial" w:hAnsi="Arial" w:cs="Arial"/>
                <w:lang w:val="en-PH"/>
              </w:rPr>
              <w:t>Click the number bel</w:t>
            </w:r>
            <w:r>
              <w:rPr>
                <w:rFonts w:ascii="Arial" w:hAnsi="Arial" w:cs="Arial"/>
                <w:lang w:val="en-PH"/>
              </w:rPr>
              <w:t>low “Approved Request Non SAP”</w:t>
            </w:r>
            <w:r>
              <w:rPr>
                <w:rFonts w:ascii="Arial" w:hAnsi="Arial" w:cs="Arial"/>
                <w:lang w:val="en-PH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7CDE9228" wp14:editId="510BC84A">
                  <wp:extent cx="4039263" cy="1929432"/>
                  <wp:effectExtent l="76200" t="76200" r="132715" b="12827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813" cy="193638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B44D21">
              <w:rPr>
                <w:rFonts w:ascii="Arial" w:hAnsi="Arial" w:cs="Arial"/>
                <w:lang w:val="en-PH"/>
              </w:rPr>
              <w:br/>
            </w:r>
            <w:r w:rsidR="00B44D21">
              <w:rPr>
                <w:noProof/>
                <w:lang w:val="en-US"/>
              </w:rPr>
              <w:drawing>
                <wp:inline distT="0" distB="0" distL="0" distR="0" wp14:anchorId="7EF7E143" wp14:editId="6C330210">
                  <wp:extent cx="4055165" cy="1508110"/>
                  <wp:effectExtent l="76200" t="76200" r="135890" b="130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394" cy="151712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5497C" w:rsidRPr="00B44D21">
              <w:rPr>
                <w:rFonts w:ascii="Arial" w:hAnsi="Arial" w:cs="Arial"/>
                <w:lang w:val="en-PH"/>
              </w:rPr>
              <w:br/>
            </w:r>
            <w:r w:rsidR="0025497C" w:rsidRPr="00B44D21">
              <w:rPr>
                <w:rFonts w:ascii="Arial" w:hAnsi="Arial" w:cs="Arial"/>
                <w:lang w:val="en-PH"/>
              </w:rPr>
              <w:br/>
            </w:r>
          </w:p>
          <w:p w14:paraId="2CD87795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4AC1ACD3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37C41B61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1383A2B2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3B1F2C1B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40CE10CB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05B75647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58FD2432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58A2ECBA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26DE53F4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1215DF01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59AFB3DF" w14:textId="77777777" w:rsidR="008E378D" w:rsidRDefault="008E378D" w:rsidP="0025497C">
            <w:pPr>
              <w:spacing w:before="60" w:after="60"/>
              <w:ind w:left="720"/>
              <w:rPr>
                <w:rFonts w:ascii="Arial" w:hAnsi="Arial" w:cs="Arial"/>
                <w:lang w:val="en-PH"/>
              </w:rPr>
            </w:pPr>
          </w:p>
          <w:p w14:paraId="058D4833" w14:textId="06B59987" w:rsidR="0025497C" w:rsidRPr="0025497C" w:rsidRDefault="0025497C" w:rsidP="008E378D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656F51" w:rsidRPr="00C84D08" w14:paraId="1921E035" w14:textId="77777777" w:rsidTr="00656F51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40871448" w14:textId="77777777" w:rsidR="00656F51" w:rsidRPr="00C84D08" w:rsidRDefault="00656F51" w:rsidP="00656F51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656F51" w:rsidRPr="00C84D08" w14:paraId="0CE5D1D0" w14:textId="77777777" w:rsidTr="00656F51">
              <w:tc>
                <w:tcPr>
                  <w:tcW w:w="2700" w:type="dxa"/>
                  <w:shd w:val="clear" w:color="auto" w:fill="DBE5F1"/>
                  <w:vAlign w:val="center"/>
                </w:tcPr>
                <w:p w14:paraId="43A300C2" w14:textId="5A67B781" w:rsidR="00656F51" w:rsidRPr="008E378D" w:rsidRDefault="00656F51" w:rsidP="00656F51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F60F275" w14:textId="3F4BCB24" w:rsidR="00656F51" w:rsidRPr="008E378D" w:rsidRDefault="00A85118" w:rsidP="00656F51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8E378D">
                    <w:rPr>
                      <w:rFonts w:ascii="Arial" w:hAnsi="Arial" w:cs="Arial"/>
                      <w:lang w:val="sv-SE"/>
                    </w:rPr>
                    <w:t>Request Re Allocation</w:t>
                  </w:r>
                  <w:r w:rsidR="008A2EDC" w:rsidRPr="008E378D">
                    <w:rPr>
                      <w:rFonts w:ascii="Arial" w:hAnsi="Arial" w:cs="Arial"/>
                      <w:lang w:val="sv-SE"/>
                    </w:rPr>
                    <w:t>(SAP company only)</w:t>
                  </w:r>
                  <w:r w:rsidR="00E43E97">
                    <w:rPr>
                      <w:rFonts w:ascii="Arial" w:hAnsi="Arial" w:cs="Arial"/>
                      <w:lang w:val="sv-SE"/>
                    </w:rPr>
                    <w:t xml:space="preserve"> – No endorsement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542667F" w14:textId="77777777" w:rsidR="00656F51" w:rsidRPr="008E378D" w:rsidRDefault="00656F51" w:rsidP="00656F51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7F62D081" w14:textId="2435CFF5" w:rsidR="00656F51" w:rsidRPr="008E378D" w:rsidRDefault="00656F51" w:rsidP="00656F51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 w:rsidR="00A85118" w:rsidRPr="008E378D">
                    <w:rPr>
                      <w:rFonts w:ascii="Arial" w:hAnsi="Arial" w:cs="Arial"/>
                    </w:rPr>
                    <w:t>2</w:t>
                  </w:r>
                </w:p>
              </w:tc>
            </w:tr>
          </w:tbl>
          <w:p w14:paraId="0794C063" w14:textId="11DB1694" w:rsidR="00656F51" w:rsidRDefault="00225764" w:rsidP="008E378D">
            <w:pPr>
              <w:pStyle w:val="ListParagraph"/>
              <w:numPr>
                <w:ilvl w:val="0"/>
                <w:numId w:val="16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6032" behindDoc="0" locked="0" layoutInCell="1" allowOverlap="1" wp14:anchorId="4EB8ED98" wp14:editId="03B94E17">
                      <wp:simplePos x="0" y="0"/>
                      <wp:positionH relativeFrom="column">
                        <wp:posOffset>737870</wp:posOffset>
                      </wp:positionH>
                      <wp:positionV relativeFrom="paragraph">
                        <wp:posOffset>1396365</wp:posOffset>
                      </wp:positionV>
                      <wp:extent cx="415925" cy="176530"/>
                      <wp:effectExtent l="0" t="0" r="22225" b="13970"/>
                      <wp:wrapNone/>
                      <wp:docPr id="122" name="Rectangle 1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925" cy="1765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247DD3" id="Rectangle 122" o:spid="_x0000_s1026" style="position:absolute;margin-left:58.1pt;margin-top:109.95pt;width:32.75pt;height:13.9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" filled="f" strokecolor="#c00000" strokeweight="1pt"/>
                  </w:pict>
                </mc:Fallback>
              </mc:AlternateContent>
            </w:r>
            <w:r w:rsidR="008E378D"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5008" behindDoc="0" locked="0" layoutInCell="1" allowOverlap="1" wp14:anchorId="50968325" wp14:editId="0CF8F613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1263015</wp:posOffset>
                      </wp:positionV>
                      <wp:extent cx="540385" cy="1375410"/>
                      <wp:effectExtent l="0" t="0" r="12065" b="15240"/>
                      <wp:wrapNone/>
                      <wp:docPr id="121" name="Rounded 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385" cy="137541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D427F21" id="Rounded Rectangle 121" o:spid="_x0000_s1026" style="position:absolute;margin-left:10.9pt;margin-top:99.45pt;width:42.55pt;height:108.3pt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" filled="f" strokecolor="#c00000" strokeweight="1pt">
                      <v:stroke joinstyle="miter"/>
                    </v:roundrect>
                  </w:pict>
                </mc:Fallback>
              </mc:AlternateContent>
            </w:r>
            <w:r w:rsidR="00A44EF2">
              <w:rPr>
                <w:rFonts w:ascii="Arial" w:hAnsi="Arial" w:cs="Arial"/>
                <w:lang w:val="en-PH"/>
              </w:rPr>
              <w:t xml:space="preserve">On the side  bar menu, choose “Reallocation </w:t>
            </w:r>
            <w:r w:rsidR="008E378D"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E13421">
              <w:rPr>
                <w:rFonts w:ascii="Arial" w:hAnsi="Arial" w:cs="Arial"/>
                <w:lang w:val="en-PH"/>
              </w:rPr>
              <w:t xml:space="preserve"> Request </w:t>
            </w:r>
            <w:r w:rsidR="008E378D"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A44EF2">
              <w:rPr>
                <w:rFonts w:ascii="Arial" w:hAnsi="Arial" w:cs="Arial"/>
                <w:lang w:val="en-PH"/>
              </w:rPr>
              <w:t xml:space="preserve"> New Request”</w:t>
            </w:r>
            <w:r w:rsidR="00A44EF2">
              <w:rPr>
                <w:rFonts w:ascii="Arial" w:hAnsi="Arial" w:cs="Arial"/>
                <w:lang w:val="en-PH"/>
              </w:rPr>
              <w:br/>
            </w:r>
            <w:r w:rsidR="00A44EF2">
              <w:rPr>
                <w:rFonts w:ascii="Arial" w:hAnsi="Arial" w:cs="Arial"/>
                <w:lang w:val="en-PH"/>
              </w:rPr>
              <w:br/>
            </w:r>
            <w:r w:rsidR="00A44EF2">
              <w:rPr>
                <w:noProof/>
                <w:lang w:val="en-US"/>
              </w:rPr>
              <w:drawing>
                <wp:inline distT="0" distB="0" distL="0" distR="0" wp14:anchorId="4F17FB40" wp14:editId="08CB3C9C">
                  <wp:extent cx="4366697" cy="1590261"/>
                  <wp:effectExtent l="76200" t="76200" r="129540" b="12446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845" cy="159869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CFDF92B" w14:textId="2C43CDEF" w:rsidR="00E43E97" w:rsidRDefault="00E43E97" w:rsidP="00E43E97">
            <w:pPr>
              <w:pStyle w:val="ListParagraph"/>
              <w:spacing w:before="60" w:after="60"/>
              <w:ind w:left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015F4" wp14:editId="41C220B3">
                  <wp:extent cx="4349364" cy="1538385"/>
                  <wp:effectExtent l="76200" t="76200" r="127635" b="13843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397" cy="155254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5A51FFD" w14:textId="77777777" w:rsidR="008E378D" w:rsidRDefault="008E378D" w:rsidP="008E378D">
            <w:pPr>
              <w:pStyle w:val="ListParagraph"/>
              <w:numPr>
                <w:ilvl w:val="0"/>
                <w:numId w:val="16"/>
              </w:num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The following are the required fields:</w:t>
            </w:r>
          </w:p>
          <w:p w14:paraId="34C158D8" w14:textId="6AA1E0D9" w:rsidR="008447C4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 w:rsidRPr="008E378D">
              <w:rPr>
                <w:rFonts w:ascii="Arial" w:hAnsi="Arial" w:cs="Arial"/>
                <w:lang w:val="en-PH"/>
              </w:rPr>
              <w:t>-</w:t>
            </w:r>
            <w:r>
              <w:rPr>
                <w:rFonts w:ascii="Arial" w:hAnsi="Arial" w:cs="Arial"/>
                <w:lang w:val="en-PH"/>
              </w:rPr>
              <w:t xml:space="preserve"> c</w:t>
            </w:r>
            <w:r w:rsidR="008447C4" w:rsidRPr="008E378D">
              <w:rPr>
                <w:rFonts w:ascii="Arial" w:hAnsi="Arial" w:cs="Arial"/>
                <w:lang w:val="en-PH"/>
              </w:rPr>
              <w:t>ompany</w:t>
            </w:r>
          </w:p>
          <w:p w14:paraId="0F61E361" w14:textId="1E96EA4B" w:rsid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budget code(IO)</w:t>
            </w:r>
          </w:p>
          <w:p w14:paraId="1EA6F951" w14:textId="60F8C714" w:rsid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quantity</w:t>
            </w:r>
          </w:p>
          <w:p w14:paraId="42FA441A" w14:textId="256C1338" w:rsid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total amount</w:t>
            </w:r>
          </w:p>
          <w:p w14:paraId="3E2A0CC2" w14:textId="59220E04" w:rsid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from and to date</w:t>
            </w:r>
          </w:p>
          <w:p w14:paraId="30C679B0" w14:textId="63701AC2" w:rsid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versions</w:t>
            </w:r>
          </w:p>
          <w:p w14:paraId="42CAAE57" w14:textId="369009C3" w:rsidR="008447C4" w:rsidRPr="008E378D" w:rsidRDefault="008E378D" w:rsidP="008E378D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reason</w:t>
            </w:r>
          </w:p>
          <w:p w14:paraId="37165DBF" w14:textId="6C7A035F" w:rsidR="008447C4" w:rsidRDefault="00E43E97" w:rsidP="008E378D">
            <w:pPr>
              <w:spacing w:before="60" w:after="60"/>
              <w:ind w:left="1440" w:hanging="119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E03B37" wp14:editId="237622BE">
                  <wp:extent cx="5192588" cy="1213926"/>
                  <wp:effectExtent l="76200" t="76200" r="122555" b="13906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301" cy="122461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3A8831A" w14:textId="36D82451" w:rsidR="008E378D" w:rsidRDefault="008E378D" w:rsidP="008E378D">
            <w:pPr>
              <w:spacing w:before="60" w:after="60"/>
              <w:ind w:left="1440" w:hanging="1193"/>
              <w:rPr>
                <w:rFonts w:ascii="Arial" w:hAnsi="Arial" w:cs="Arial"/>
                <w:lang w:val="en-PH"/>
              </w:rPr>
            </w:pPr>
          </w:p>
          <w:p w14:paraId="1CF6152A" w14:textId="20E72BD7" w:rsidR="00E43E97" w:rsidRDefault="00E43E97" w:rsidP="008E378D">
            <w:pPr>
              <w:spacing w:before="60" w:after="60"/>
              <w:ind w:left="1440" w:hanging="1193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E43E97" w:rsidRPr="00C84D08" w14:paraId="6EA76578" w14:textId="77777777" w:rsidTr="00787A36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63F9510E" w14:textId="77777777" w:rsidR="00E43E97" w:rsidRPr="00C84D08" w:rsidRDefault="00E43E97" w:rsidP="00E43E97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E43E97" w:rsidRPr="00C84D08" w14:paraId="0667267F" w14:textId="77777777" w:rsidTr="00787A36">
              <w:tc>
                <w:tcPr>
                  <w:tcW w:w="2700" w:type="dxa"/>
                  <w:shd w:val="clear" w:color="auto" w:fill="DBE5F1"/>
                  <w:vAlign w:val="center"/>
                </w:tcPr>
                <w:p w14:paraId="26EC8F34" w14:textId="77777777" w:rsidR="00E43E97" w:rsidRPr="008E378D" w:rsidRDefault="00E43E97" w:rsidP="00E43E97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C3E72DD" w14:textId="26B1CC38" w:rsidR="00E43E97" w:rsidRPr="008E378D" w:rsidRDefault="00E43E97" w:rsidP="00E43E97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8E378D">
                    <w:rPr>
                      <w:rFonts w:ascii="Arial" w:hAnsi="Arial" w:cs="Arial"/>
                      <w:lang w:val="sv-SE"/>
                    </w:rPr>
                    <w:t>Request Re Allocation(SAP company only)</w:t>
                  </w:r>
                  <w:r>
                    <w:rPr>
                      <w:rFonts w:ascii="Arial" w:hAnsi="Arial" w:cs="Arial"/>
                      <w:lang w:val="sv-SE"/>
                    </w:rPr>
                    <w:t xml:space="preserve"> – Need endorsement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62C9723B" w14:textId="77777777" w:rsidR="00E43E97" w:rsidRPr="008E378D" w:rsidRDefault="00E43E97" w:rsidP="00E43E97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65303B7D" w14:textId="50618B6B" w:rsidR="00E43E97" w:rsidRPr="008E378D" w:rsidRDefault="00E43E97" w:rsidP="00E43E97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Arial" w:hAnsi="Arial" w:cs="Arial"/>
                    </w:rPr>
                    <w:t>3</w:t>
                  </w:r>
                </w:p>
              </w:tc>
            </w:tr>
          </w:tbl>
          <w:p w14:paraId="3E3C81D2" w14:textId="77777777" w:rsidR="00E43E97" w:rsidRDefault="00E43E97" w:rsidP="00E43E97">
            <w:pPr>
              <w:pStyle w:val="ListParagraph"/>
              <w:numPr>
                <w:ilvl w:val="0"/>
                <w:numId w:val="16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6992" behindDoc="0" locked="0" layoutInCell="1" allowOverlap="1" wp14:anchorId="3D9F5C91" wp14:editId="25AEF2F4">
                      <wp:simplePos x="0" y="0"/>
                      <wp:positionH relativeFrom="column">
                        <wp:posOffset>737870</wp:posOffset>
                      </wp:positionH>
                      <wp:positionV relativeFrom="paragraph">
                        <wp:posOffset>1396365</wp:posOffset>
                      </wp:positionV>
                      <wp:extent cx="415925" cy="176530"/>
                      <wp:effectExtent l="0" t="0" r="22225" b="1397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5925" cy="1765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E797172" id="Rectangle 50" o:spid="_x0000_s1026" style="position:absolute;margin-left:58.1pt;margin-top:109.95pt;width:32.75pt;height:13.9pt;z-index:25179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" filled="f" strokecolor="#c00000" strokeweight="1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43AB5108" wp14:editId="1E508A4F">
                      <wp:simplePos x="0" y="0"/>
                      <wp:positionH relativeFrom="column">
                        <wp:posOffset>138430</wp:posOffset>
                      </wp:positionH>
                      <wp:positionV relativeFrom="paragraph">
                        <wp:posOffset>1263015</wp:posOffset>
                      </wp:positionV>
                      <wp:extent cx="540385" cy="1375410"/>
                      <wp:effectExtent l="0" t="0" r="12065" b="15240"/>
                      <wp:wrapNone/>
                      <wp:docPr id="51" name="Rounded Rectangl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0385" cy="137541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F195118" id="Rounded Rectangle 51" o:spid="_x0000_s1026" style="position:absolute;margin-left:10.9pt;margin-top:99.45pt;width:42.55pt;height:108.3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" filled="f" strokecolor="#c00000" strokeweight="1pt">
                      <v:stroke joinstyle="miter"/>
                    </v:roundrect>
                  </w:pict>
                </mc:Fallback>
              </mc:AlternateContent>
            </w:r>
            <w:r>
              <w:rPr>
                <w:rFonts w:ascii="Arial" w:hAnsi="Arial" w:cs="Arial"/>
                <w:lang w:val="en-PH"/>
              </w:rPr>
              <w:t xml:space="preserve">On the side  bar menu, choose “Reallocation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PH"/>
              </w:rPr>
              <w:t xml:space="preserve"> Request </w:t>
            </w:r>
            <w:r w:rsidRPr="006562B8">
              <w:rPr>
                <w:rFonts w:ascii="Arial" w:hAnsi="Arial" w:cs="Arial"/>
                <w:lang w:val="en-US"/>
              </w:rPr>
              <w:sym w:font="Wingdings" w:char="F0E0"/>
            </w:r>
            <w:r>
              <w:rPr>
                <w:rFonts w:ascii="Arial" w:hAnsi="Arial" w:cs="Arial"/>
                <w:lang w:val="en-PH"/>
              </w:rPr>
              <w:t xml:space="preserve"> New Request”</w:t>
            </w:r>
            <w:r>
              <w:rPr>
                <w:rFonts w:ascii="Arial" w:hAnsi="Arial" w:cs="Arial"/>
                <w:lang w:val="en-PH"/>
              </w:rPr>
              <w:br/>
            </w:r>
            <w:r>
              <w:rPr>
                <w:rFonts w:ascii="Arial" w:hAnsi="Arial" w:cs="Arial"/>
                <w:lang w:val="en-PH"/>
              </w:rPr>
              <w:br/>
            </w:r>
            <w:r>
              <w:rPr>
                <w:noProof/>
                <w:lang w:val="en-US"/>
              </w:rPr>
              <w:drawing>
                <wp:inline distT="0" distB="0" distL="0" distR="0" wp14:anchorId="12D6A97B" wp14:editId="503090AD">
                  <wp:extent cx="4366697" cy="1590261"/>
                  <wp:effectExtent l="76200" t="76200" r="129540" b="12446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845" cy="1598691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24D2B28" w14:textId="1A6F9B0C" w:rsidR="00E43E97" w:rsidRDefault="00462ACE" w:rsidP="00E43E97">
            <w:pPr>
              <w:pStyle w:val="ListParagraph"/>
              <w:spacing w:before="60" w:after="60"/>
              <w:ind w:left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9BD5BA" wp14:editId="40D6631B">
                  <wp:extent cx="2345635" cy="836988"/>
                  <wp:effectExtent l="76200" t="76200" r="131445" b="134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698" cy="84521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57D7D83" w14:textId="6161F51B" w:rsidR="00E43E97" w:rsidRDefault="00E43E97" w:rsidP="00E43E97">
            <w:pPr>
              <w:pStyle w:val="ListParagraph"/>
              <w:numPr>
                <w:ilvl w:val="0"/>
                <w:numId w:val="16"/>
              </w:num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The following are the required fields:</w:t>
            </w:r>
          </w:p>
          <w:p w14:paraId="77A6010C" w14:textId="5D5636A6" w:rsidR="00462ACE" w:rsidRDefault="00462ACE" w:rsidP="00462ACE">
            <w:pPr>
              <w:pStyle w:val="ListParagraph"/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additional approver</w:t>
            </w:r>
          </w:p>
          <w:p w14:paraId="4A44FE94" w14:textId="77777777" w:rsidR="00E43E97" w:rsidRDefault="00E43E97" w:rsidP="00462ACE">
            <w:pPr>
              <w:ind w:left="247"/>
              <w:rPr>
                <w:rFonts w:ascii="Arial" w:hAnsi="Arial" w:cs="Arial"/>
                <w:lang w:val="en-PH"/>
              </w:rPr>
            </w:pPr>
            <w:r w:rsidRPr="008E378D">
              <w:rPr>
                <w:rFonts w:ascii="Arial" w:hAnsi="Arial" w:cs="Arial"/>
                <w:lang w:val="en-PH"/>
              </w:rPr>
              <w:t>-</w:t>
            </w:r>
            <w:r>
              <w:rPr>
                <w:rFonts w:ascii="Arial" w:hAnsi="Arial" w:cs="Arial"/>
                <w:lang w:val="en-PH"/>
              </w:rPr>
              <w:t xml:space="preserve"> c</w:t>
            </w:r>
            <w:r w:rsidRPr="008E378D">
              <w:rPr>
                <w:rFonts w:ascii="Arial" w:hAnsi="Arial" w:cs="Arial"/>
                <w:lang w:val="en-PH"/>
              </w:rPr>
              <w:t>ompany</w:t>
            </w:r>
          </w:p>
          <w:p w14:paraId="53E7547F" w14:textId="77777777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budget code(IO)</w:t>
            </w:r>
          </w:p>
          <w:p w14:paraId="6CA17914" w14:textId="77777777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quantity</w:t>
            </w:r>
          </w:p>
          <w:p w14:paraId="09AEF885" w14:textId="77777777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total amount</w:t>
            </w:r>
          </w:p>
          <w:p w14:paraId="1880AA5C" w14:textId="77777777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from and to date</w:t>
            </w:r>
          </w:p>
          <w:p w14:paraId="1B144D10" w14:textId="77777777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versions</w:t>
            </w:r>
          </w:p>
          <w:p w14:paraId="74DD16C8" w14:textId="4F8D3E26" w:rsidR="00E43E97" w:rsidRDefault="00E43E97" w:rsidP="00E43E97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- reason</w:t>
            </w:r>
          </w:p>
          <w:p w14:paraId="45B23C26" w14:textId="02A950FB" w:rsidR="008A2EDC" w:rsidRDefault="00462ACE" w:rsidP="00462ACE">
            <w:pPr>
              <w:ind w:left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8016" behindDoc="0" locked="0" layoutInCell="1" allowOverlap="1" wp14:anchorId="0EA9E8A9" wp14:editId="52E656C5">
                      <wp:simplePos x="0" y="0"/>
                      <wp:positionH relativeFrom="column">
                        <wp:posOffset>266313</wp:posOffset>
                      </wp:positionH>
                      <wp:positionV relativeFrom="paragraph">
                        <wp:posOffset>562638</wp:posOffset>
                      </wp:positionV>
                      <wp:extent cx="2202512" cy="262393"/>
                      <wp:effectExtent l="0" t="0" r="26670" b="23495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02512" cy="26239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D8A957D" id="Rectangle 64" o:spid="_x0000_s1026" style="position:absolute;margin-left:20.95pt;margin-top:44.3pt;width:173.45pt;height:20.65pt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2ABF05FC" wp14:editId="299B4A73">
                  <wp:extent cx="4468633" cy="2313983"/>
                  <wp:effectExtent l="76200" t="76200" r="141605" b="12446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6765" cy="233372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8A2EDC" w:rsidRPr="00C84D08" w14:paraId="7FF2E725" w14:textId="77777777" w:rsidTr="00752BA7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47D2E047" w14:textId="77777777" w:rsidR="008A2EDC" w:rsidRPr="00C84D08" w:rsidRDefault="008A2EDC" w:rsidP="008A2EDC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8A2EDC" w:rsidRPr="00C84D08" w14:paraId="60199D60" w14:textId="77777777" w:rsidTr="00752BA7">
              <w:tc>
                <w:tcPr>
                  <w:tcW w:w="2700" w:type="dxa"/>
                  <w:shd w:val="clear" w:color="auto" w:fill="DBE5F1"/>
                  <w:vAlign w:val="center"/>
                </w:tcPr>
                <w:p w14:paraId="249A711A" w14:textId="77777777" w:rsidR="008A2EDC" w:rsidRPr="00C84D08" w:rsidRDefault="008A2EDC" w:rsidP="008A2EDC">
                  <w:pPr>
                    <w:spacing w:before="60" w:after="60"/>
                    <w:rPr>
                      <w:rFonts w:ascii="Arial" w:hAnsi="Arial" w:cs="Arial"/>
                      <w:b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3F1B342" w14:textId="0BF74AEB" w:rsidR="008A2EDC" w:rsidRPr="00E13421" w:rsidRDefault="008A2EDC" w:rsidP="008A2EDC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E13421">
                    <w:rPr>
                      <w:rFonts w:ascii="Arial" w:hAnsi="Arial" w:cs="Arial"/>
                      <w:lang w:val="sv-SE"/>
                    </w:rPr>
                    <w:t>View status of request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7A76C962" w14:textId="77777777" w:rsidR="008A2EDC" w:rsidRPr="00C84D08" w:rsidRDefault="008A2EDC" w:rsidP="008A2EDC">
                  <w:pPr>
                    <w:spacing w:before="60" w:after="60"/>
                    <w:rPr>
                      <w:rFonts w:ascii="Arial" w:hAnsi="Arial" w:cs="Arial"/>
                      <w:b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3A18AFB6" w14:textId="551EA6FB" w:rsidR="008A2EDC" w:rsidRPr="00C84D08" w:rsidRDefault="008A2EDC" w:rsidP="008A2EDC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>
                    <w:rPr>
                      <w:rFonts w:ascii="Arial" w:hAnsi="Arial" w:cs="Arial"/>
                      <w:sz w:val="18"/>
                      <w:szCs w:val="22"/>
                    </w:rPr>
                    <w:t>1</w:t>
                  </w:r>
                  <w:r w:rsidR="00E43E97">
                    <w:rPr>
                      <w:rFonts w:ascii="Arial" w:hAnsi="Arial" w:cs="Arial"/>
                      <w:sz w:val="18"/>
                      <w:szCs w:val="22"/>
                    </w:rPr>
                    <w:t>4</w:t>
                  </w:r>
                </w:p>
              </w:tc>
            </w:tr>
          </w:tbl>
          <w:p w14:paraId="3CB532E8" w14:textId="77777777" w:rsidR="007D5306" w:rsidRDefault="007D5306" w:rsidP="00581FCC">
            <w:pPr>
              <w:pStyle w:val="ListParagraph"/>
              <w:spacing w:before="60" w:after="60"/>
              <w:ind w:left="1080"/>
              <w:rPr>
                <w:rFonts w:ascii="Arial" w:hAnsi="Arial" w:cs="Arial"/>
                <w:lang w:val="en-PH"/>
              </w:rPr>
            </w:pPr>
          </w:p>
          <w:p w14:paraId="5075216E" w14:textId="3E2B1EE2" w:rsidR="003C6BFA" w:rsidRPr="008E378D" w:rsidRDefault="00225764" w:rsidP="008E378D">
            <w:pPr>
              <w:pStyle w:val="ListParagraph"/>
              <w:numPr>
                <w:ilvl w:val="0"/>
                <w:numId w:val="17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8080" behindDoc="0" locked="0" layoutInCell="1" allowOverlap="1" wp14:anchorId="31C3C6F3" wp14:editId="172767F5">
                      <wp:simplePos x="0" y="0"/>
                      <wp:positionH relativeFrom="column">
                        <wp:posOffset>3604260</wp:posOffset>
                      </wp:positionH>
                      <wp:positionV relativeFrom="paragraph">
                        <wp:posOffset>1139825</wp:posOffset>
                      </wp:positionV>
                      <wp:extent cx="779145" cy="532130"/>
                      <wp:effectExtent l="0" t="0" r="20955" b="2032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9145" cy="5321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90C244" id="Rectangle 30" o:spid="_x0000_s1026" style="position:absolute;margin-left:283.8pt;margin-top:89.75pt;width:61.35pt;height:41.9pt;z-index:25175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" filled="f" strokecolor="red" strokeweight="1pt"/>
                  </w:pict>
                </mc:Fallback>
              </mc:AlternateContent>
            </w:r>
            <w:r w:rsidR="008E378D"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7056" behindDoc="0" locked="0" layoutInCell="1" allowOverlap="1" wp14:anchorId="19069338" wp14:editId="26F40E8F">
                      <wp:simplePos x="0" y="0"/>
                      <wp:positionH relativeFrom="column">
                        <wp:posOffset>192405</wp:posOffset>
                      </wp:positionH>
                      <wp:positionV relativeFrom="paragraph">
                        <wp:posOffset>1006475</wp:posOffset>
                      </wp:positionV>
                      <wp:extent cx="452755" cy="166370"/>
                      <wp:effectExtent l="0" t="0" r="23495" b="2413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2755" cy="1663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FA6615" id="Rectangle 29" o:spid="_x0000_s1026" style="position:absolute;margin-left:15.15pt;margin-top:79.25pt;width:35.65pt;height:13.1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" filled="f" strokecolor="red" strokeweight="1pt"/>
                  </w:pict>
                </mc:Fallback>
              </mc:AlternateContent>
            </w:r>
            <w:r w:rsidR="00953780">
              <w:rPr>
                <w:rFonts w:ascii="Arial" w:hAnsi="Arial" w:cs="Arial"/>
                <w:lang w:val="en-PH"/>
              </w:rPr>
              <w:t xml:space="preserve">On the side bar menu, choose “Reallocation </w:t>
            </w:r>
            <w:r w:rsidR="008E378D" w:rsidRPr="006562B8">
              <w:rPr>
                <w:rFonts w:ascii="Arial" w:hAnsi="Arial" w:cs="Arial"/>
                <w:lang w:val="en-US"/>
              </w:rPr>
              <w:sym w:font="Wingdings" w:char="F0E0"/>
            </w:r>
            <w:r w:rsidR="008E378D">
              <w:rPr>
                <w:rFonts w:ascii="Arial" w:hAnsi="Arial" w:cs="Arial"/>
                <w:lang w:val="en-US"/>
              </w:rPr>
              <w:t xml:space="preserve"> </w:t>
            </w:r>
            <w:r w:rsidR="00953780">
              <w:rPr>
                <w:rFonts w:ascii="Arial" w:hAnsi="Arial" w:cs="Arial"/>
                <w:lang w:val="en-PH"/>
              </w:rPr>
              <w:t>Request”</w:t>
            </w:r>
            <w:r w:rsidR="00953780">
              <w:rPr>
                <w:rFonts w:ascii="Arial" w:hAnsi="Arial" w:cs="Arial"/>
                <w:lang w:val="en-PH"/>
              </w:rPr>
              <w:br/>
            </w:r>
            <w:r w:rsidR="003C6BFA">
              <w:rPr>
                <w:noProof/>
                <w:lang w:val="en-US"/>
              </w:rPr>
              <w:drawing>
                <wp:inline distT="0" distB="0" distL="0" distR="0" wp14:anchorId="17AB064C" wp14:editId="0FF85CC9">
                  <wp:extent cx="5454595" cy="2027554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362" cy="2037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8CDE9" w14:textId="0A7FAB83" w:rsidR="00581FCC" w:rsidRPr="00462ACE" w:rsidRDefault="008E378D" w:rsidP="00462ACE">
            <w:pPr>
              <w:pStyle w:val="ListParagraph"/>
              <w:numPr>
                <w:ilvl w:val="0"/>
                <w:numId w:val="17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59104" behindDoc="0" locked="0" layoutInCell="1" allowOverlap="1" wp14:anchorId="372B4DB1" wp14:editId="18FE2634">
                      <wp:simplePos x="0" y="0"/>
                      <wp:positionH relativeFrom="column">
                        <wp:posOffset>4888865</wp:posOffset>
                      </wp:positionH>
                      <wp:positionV relativeFrom="paragraph">
                        <wp:posOffset>1162685</wp:posOffset>
                      </wp:positionV>
                      <wp:extent cx="204470" cy="142875"/>
                      <wp:effectExtent l="0" t="0" r="24130" b="28575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470" cy="142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0C9B63" id="Rectangle 37" o:spid="_x0000_s1026" style="position:absolute;margin-left:384.95pt;margin-top:91.55pt;width:16.1pt;height:11.25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" filled="f" strokecolor="red" strokeweight="1pt"/>
                  </w:pict>
                </mc:Fallback>
              </mc:AlternateContent>
            </w:r>
            <w:r w:rsidR="003C6BFA">
              <w:rPr>
                <w:rFonts w:ascii="Arial" w:hAnsi="Arial" w:cs="Arial"/>
                <w:lang w:val="en-PH"/>
              </w:rPr>
              <w:t>View details of request</w:t>
            </w:r>
            <w:r w:rsidR="003C6BFA" w:rsidRPr="008E378D">
              <w:rPr>
                <w:rFonts w:ascii="Arial" w:hAnsi="Arial" w:cs="Arial"/>
                <w:lang w:val="en-PH"/>
              </w:rPr>
              <w:br/>
            </w:r>
            <w:r w:rsidR="003C6BFA">
              <w:rPr>
                <w:noProof/>
                <w:lang w:val="en-US"/>
              </w:rPr>
              <w:drawing>
                <wp:inline distT="0" distB="0" distL="0" distR="0" wp14:anchorId="33AFF499" wp14:editId="2FC377BA">
                  <wp:extent cx="5454015" cy="2027338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468" cy="2034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D121B">
              <w:rPr>
                <w:rFonts w:ascii="Arial" w:hAnsi="Arial" w:cs="Arial"/>
                <w:lang w:val="en-PH"/>
              </w:rPr>
              <w:br/>
            </w:r>
            <w:r w:rsidR="00DE1DCA" w:rsidRPr="008E378D">
              <w:rPr>
                <w:rFonts w:ascii="Arial" w:hAnsi="Arial" w:cs="Arial"/>
                <w:lang w:val="en-PH"/>
              </w:rPr>
              <w:br/>
            </w:r>
            <w:r w:rsidR="00462ACE">
              <w:rPr>
                <w:noProof/>
                <w:lang w:val="en-US"/>
              </w:rPr>
              <w:drawing>
                <wp:inline distT="0" distB="0" distL="0" distR="0" wp14:anchorId="35D1BB12" wp14:editId="14235FB9">
                  <wp:extent cx="2520564" cy="2286158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29" cy="2288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E1DCA" w:rsidRPr="008E378D">
              <w:rPr>
                <w:rFonts w:ascii="Arial" w:hAnsi="Arial" w:cs="Arial"/>
                <w:lang w:val="en-PH"/>
              </w:rPr>
              <w:br/>
            </w: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DB1E12" w:rsidRPr="00C84D08" w14:paraId="1E1C9EA2" w14:textId="77777777" w:rsidTr="00752BA7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4E25E059" w14:textId="77777777" w:rsidR="00DB1E12" w:rsidRPr="00C84D08" w:rsidRDefault="00DB1E12" w:rsidP="00DB1E12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DB1E12" w:rsidRPr="00C84D08" w14:paraId="76AE2EAE" w14:textId="77777777" w:rsidTr="00752BA7">
              <w:tc>
                <w:tcPr>
                  <w:tcW w:w="2700" w:type="dxa"/>
                  <w:shd w:val="clear" w:color="auto" w:fill="DBE5F1"/>
                  <w:vAlign w:val="center"/>
                </w:tcPr>
                <w:p w14:paraId="4AFE80B2" w14:textId="77777777" w:rsidR="00DB1E12" w:rsidRPr="00E13421" w:rsidRDefault="00DB1E12" w:rsidP="00DB1E12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E13421">
                    <w:rPr>
                      <w:rFonts w:ascii="Arial" w:hAnsi="Arial" w:cs="Arial"/>
                      <w:lang w:val="sv-SE"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209C1052" w14:textId="5E1796A9" w:rsidR="00DB1E12" w:rsidRPr="00E13421" w:rsidRDefault="00DB1E12" w:rsidP="00DB1E12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E13421">
                    <w:rPr>
                      <w:rFonts w:ascii="Arial" w:hAnsi="Arial" w:cs="Arial"/>
                      <w:lang w:val="sv-SE"/>
                    </w:rPr>
                    <w:t>View all your Action History (Approver)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1E2AE399" w14:textId="77777777" w:rsidR="00DB1E12" w:rsidRPr="00C84D08" w:rsidRDefault="00DB1E12" w:rsidP="00DB1E12">
                  <w:pPr>
                    <w:spacing w:before="60" w:after="60"/>
                    <w:rPr>
                      <w:rFonts w:ascii="Arial" w:hAnsi="Arial" w:cs="Arial"/>
                      <w:b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6E6A14D5" w14:textId="7982CEE8" w:rsidR="00DB1E12" w:rsidRPr="00C84D08" w:rsidRDefault="00DB1E12" w:rsidP="00DB1E12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>
                    <w:rPr>
                      <w:rFonts w:ascii="Arial" w:hAnsi="Arial" w:cs="Arial"/>
                      <w:sz w:val="18"/>
                      <w:szCs w:val="22"/>
                    </w:rPr>
                    <w:t>1</w:t>
                  </w:r>
                  <w:r w:rsidR="00462ACE">
                    <w:rPr>
                      <w:rFonts w:ascii="Arial" w:hAnsi="Arial" w:cs="Arial"/>
                      <w:sz w:val="18"/>
                      <w:szCs w:val="22"/>
                    </w:rPr>
                    <w:t>5</w:t>
                  </w:r>
                </w:p>
              </w:tc>
            </w:tr>
          </w:tbl>
          <w:p w14:paraId="5011F6D3" w14:textId="506590CC" w:rsidR="00DB1E12" w:rsidRDefault="008E378D" w:rsidP="008E378D">
            <w:pPr>
              <w:pStyle w:val="ListParagraph"/>
              <w:numPr>
                <w:ilvl w:val="0"/>
                <w:numId w:val="18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Click number under “Approved Request” to view all approved request (supplemental and reallocation).</w:t>
            </w:r>
          </w:p>
          <w:p w14:paraId="49F179E0" w14:textId="48471600" w:rsidR="00DB1E12" w:rsidRDefault="008E378D" w:rsidP="008E378D">
            <w:pPr>
              <w:pStyle w:val="ListParagraph"/>
              <w:spacing w:before="60" w:after="60"/>
              <w:ind w:left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4224" behindDoc="0" locked="0" layoutInCell="1" allowOverlap="1" wp14:anchorId="78D54AED" wp14:editId="1FA22F5C">
                      <wp:simplePos x="0" y="0"/>
                      <wp:positionH relativeFrom="column">
                        <wp:posOffset>2001520</wp:posOffset>
                      </wp:positionH>
                      <wp:positionV relativeFrom="paragraph">
                        <wp:posOffset>1122680</wp:posOffset>
                      </wp:positionV>
                      <wp:extent cx="146050" cy="198755"/>
                      <wp:effectExtent l="0" t="0" r="25400" b="10795"/>
                      <wp:wrapNone/>
                      <wp:docPr id="100" name="Rectangle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987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F09007" id="Rectangle 100" o:spid="_x0000_s1026" style="position:absolute;margin-left:157.6pt;margin-top:88.4pt;width:11.5pt;height:15.65pt;z-index:25176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2176" behindDoc="0" locked="0" layoutInCell="1" allowOverlap="1" wp14:anchorId="5A04BF50" wp14:editId="14032D24">
                      <wp:simplePos x="0" y="0"/>
                      <wp:positionH relativeFrom="column">
                        <wp:posOffset>589915</wp:posOffset>
                      </wp:positionH>
                      <wp:positionV relativeFrom="paragraph">
                        <wp:posOffset>1149985</wp:posOffset>
                      </wp:positionV>
                      <wp:extent cx="174625" cy="111125"/>
                      <wp:effectExtent l="0" t="0" r="15875" b="22225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4625" cy="1111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35A4C3" id="Rectangle 56" o:spid="_x0000_s1026" style="position:absolute;margin-left:46.45pt;margin-top:90.55pt;width:13.75pt;height:8.75pt;z-index:25176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1152" behindDoc="0" locked="0" layoutInCell="1" allowOverlap="1" wp14:anchorId="652F0B4A" wp14:editId="59DF9F57">
                      <wp:simplePos x="0" y="0"/>
                      <wp:positionH relativeFrom="column">
                        <wp:posOffset>558800</wp:posOffset>
                      </wp:positionH>
                      <wp:positionV relativeFrom="paragraph">
                        <wp:posOffset>950595</wp:posOffset>
                      </wp:positionV>
                      <wp:extent cx="2734945" cy="381635"/>
                      <wp:effectExtent l="0" t="0" r="27305" b="18415"/>
                      <wp:wrapNone/>
                      <wp:docPr id="47" name="Rectangle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34945" cy="3816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E65F26" id="Rectangle 47" o:spid="_x0000_s1026" style="position:absolute;margin-left:44pt;margin-top:74.85pt;width:215.35pt;height:30.05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" filled="f" strokecolor="black [3213]" strokeweight="1pt"/>
                  </w:pict>
                </mc:Fallback>
              </mc:AlternateContent>
            </w:r>
            <w:r w:rsidR="00DF6FE0">
              <w:rPr>
                <w:noProof/>
                <w:lang w:val="en-US"/>
              </w:rPr>
              <w:drawing>
                <wp:inline distT="0" distB="0" distL="0" distR="0" wp14:anchorId="7961526C" wp14:editId="10C75792">
                  <wp:extent cx="3230480" cy="1216550"/>
                  <wp:effectExtent l="76200" t="76200" r="141605" b="136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617" cy="1232042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DF6FE0">
              <w:rPr>
                <w:noProof/>
                <w:lang w:val="en-US"/>
              </w:rPr>
              <w:drawing>
                <wp:inline distT="0" distB="0" distL="0" distR="0" wp14:anchorId="181E0D88" wp14:editId="120A5D12">
                  <wp:extent cx="3220278" cy="1655120"/>
                  <wp:effectExtent l="76200" t="76200" r="132715" b="135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851" cy="16698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A8800FA" w14:textId="0A223FB9" w:rsidR="008E378D" w:rsidRPr="008E378D" w:rsidRDefault="008E378D" w:rsidP="008E378D">
            <w:pPr>
              <w:pStyle w:val="ListParagraph"/>
              <w:numPr>
                <w:ilvl w:val="0"/>
                <w:numId w:val="18"/>
              </w:numPr>
              <w:spacing w:before="60" w:after="60"/>
              <w:ind w:left="247" w:hanging="24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Click number under “Declined” to view all declined request (supplemental and reallocation).</w:t>
            </w:r>
          </w:p>
          <w:p w14:paraId="72368573" w14:textId="5B8DBC05" w:rsidR="00DF6FE0" w:rsidRPr="008E378D" w:rsidRDefault="00010789" w:rsidP="008E378D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5248" behindDoc="0" locked="0" layoutInCell="1" allowOverlap="1" wp14:anchorId="1AF454C5" wp14:editId="7DF7F5B7">
                      <wp:simplePos x="0" y="0"/>
                      <wp:positionH relativeFrom="column">
                        <wp:posOffset>1306830</wp:posOffset>
                      </wp:positionH>
                      <wp:positionV relativeFrom="paragraph">
                        <wp:posOffset>1124585</wp:posOffset>
                      </wp:positionV>
                      <wp:extent cx="146050" cy="153035"/>
                      <wp:effectExtent l="0" t="0" r="25400" b="18415"/>
                      <wp:wrapNone/>
                      <wp:docPr id="123" name="Rectangle 1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53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5438210" id="Rectangle 123" o:spid="_x0000_s1026" style="position:absolute;margin-left:102.9pt;margin-top:88.55pt;width:11.5pt;height:12.0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="008E378D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6272" behindDoc="0" locked="0" layoutInCell="1" allowOverlap="1" wp14:anchorId="0D2BCF49" wp14:editId="1FF184CE">
                      <wp:simplePos x="0" y="0"/>
                      <wp:positionH relativeFrom="column">
                        <wp:posOffset>2747645</wp:posOffset>
                      </wp:positionH>
                      <wp:positionV relativeFrom="paragraph">
                        <wp:posOffset>1132205</wp:posOffset>
                      </wp:positionV>
                      <wp:extent cx="102235" cy="167640"/>
                      <wp:effectExtent l="0" t="0" r="12065" b="22860"/>
                      <wp:wrapNone/>
                      <wp:docPr id="125" name="Rectangle 1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5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B16143" id="Rectangle 125" o:spid="_x0000_s1026" style="position:absolute;margin-left:216.35pt;margin-top:89.15pt;width:8.05pt;height:13.2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" filled="f" strokecolor="#c00000" strokeweight="1pt"/>
                  </w:pict>
                </mc:Fallback>
              </mc:AlternateContent>
            </w:r>
            <w:r w:rsidR="008E378D">
              <w:rPr>
                <w:rFonts w:ascii="Arial" w:hAnsi="Arial" w:cs="Arial"/>
                <w:lang w:val="en-PH"/>
              </w:rPr>
              <w:t xml:space="preserve">   </w:t>
            </w:r>
            <w:r w:rsidR="00DF6FE0">
              <w:rPr>
                <w:noProof/>
                <w:lang w:val="en-US"/>
              </w:rPr>
              <w:drawing>
                <wp:inline distT="0" distB="0" distL="0" distR="0" wp14:anchorId="3AED1AA4" wp14:editId="0F971B7A">
                  <wp:extent cx="3283889" cy="1249640"/>
                  <wp:effectExtent l="76200" t="76200" r="126365" b="14160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2627" cy="125677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8BA6B74" w14:textId="67E0D7B0" w:rsidR="00DF6FE0" w:rsidRPr="00DF6FE0" w:rsidRDefault="00DF6FE0" w:rsidP="008E378D">
            <w:pPr>
              <w:pStyle w:val="ListParagraph"/>
              <w:spacing w:before="60" w:after="60"/>
              <w:ind w:hanging="563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BF59A6" wp14:editId="69986B5D">
                  <wp:extent cx="3450866" cy="1292251"/>
                  <wp:effectExtent l="76200" t="76200" r="130810" b="136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802" cy="129559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179877D" w14:textId="3E8DED6D" w:rsidR="00DB1E12" w:rsidRDefault="00DB1E12" w:rsidP="00EC313D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2029F9" w:rsidRPr="00C84D08" w14:paraId="49EC72BD" w14:textId="77777777" w:rsidTr="00752BA7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63B24ACC" w14:textId="77777777" w:rsidR="002029F9" w:rsidRPr="00C84D08" w:rsidRDefault="002029F9" w:rsidP="002029F9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2029F9" w:rsidRPr="008E378D" w14:paraId="60AAE608" w14:textId="77777777" w:rsidTr="00752BA7">
              <w:tc>
                <w:tcPr>
                  <w:tcW w:w="2700" w:type="dxa"/>
                  <w:shd w:val="clear" w:color="auto" w:fill="DBE5F1"/>
                  <w:vAlign w:val="center"/>
                </w:tcPr>
                <w:p w14:paraId="0EFA9574" w14:textId="77777777" w:rsidR="002029F9" w:rsidRPr="008E378D" w:rsidRDefault="002029F9" w:rsidP="002029F9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3E443FFC" w14:textId="4F0DAA41" w:rsidR="002029F9" w:rsidRPr="008E378D" w:rsidRDefault="002029F9" w:rsidP="002029F9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8E378D">
                    <w:rPr>
                      <w:rFonts w:ascii="Arial" w:hAnsi="Arial" w:cs="Arial"/>
                      <w:lang w:val="sv-SE"/>
                    </w:rPr>
                    <w:t>Manual Follow Up (Email)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5B576CE7" w14:textId="77777777" w:rsidR="002029F9" w:rsidRPr="008E378D" w:rsidRDefault="002029F9" w:rsidP="002029F9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43F9C943" w14:textId="2167A7E8" w:rsidR="002029F9" w:rsidRPr="008E378D" w:rsidRDefault="002029F9" w:rsidP="002029F9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 w:rsidR="00462ACE">
                    <w:rPr>
                      <w:rFonts w:ascii="Arial" w:hAnsi="Arial" w:cs="Arial"/>
                    </w:rPr>
                    <w:t>6</w:t>
                  </w:r>
                </w:p>
              </w:tc>
            </w:tr>
          </w:tbl>
          <w:p w14:paraId="43958B35" w14:textId="6F41CBF7" w:rsidR="002029F9" w:rsidRDefault="00C33CFE" w:rsidP="008E378D">
            <w:pPr>
              <w:pStyle w:val="ListParagraph"/>
              <w:numPr>
                <w:ilvl w:val="0"/>
                <w:numId w:val="19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9344" behindDoc="0" locked="0" layoutInCell="1" allowOverlap="1" wp14:anchorId="7ACD9608" wp14:editId="4345453D">
                      <wp:simplePos x="0" y="0"/>
                      <wp:positionH relativeFrom="column">
                        <wp:posOffset>2286635</wp:posOffset>
                      </wp:positionH>
                      <wp:positionV relativeFrom="paragraph">
                        <wp:posOffset>5311775</wp:posOffset>
                      </wp:positionV>
                      <wp:extent cx="694690" cy="134620"/>
                      <wp:effectExtent l="0" t="0" r="10160" b="17780"/>
                      <wp:wrapNone/>
                      <wp:docPr id="136" name="Rectangl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94690" cy="134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D0035E" id="Rectangle 136" o:spid="_x0000_s1026" style="position:absolute;margin-left:180.05pt;margin-top:418.25pt;width:54.7pt;height:10.6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s3mAIAAIgFAAAOAAAAZHJzL2Uyb0RvYy54bWysVE1v2zAMvQ/YfxB0X52kadY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" filled="f" strokecolor="#c00000" strokeweight="1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7296" behindDoc="0" locked="0" layoutInCell="1" allowOverlap="1" wp14:anchorId="1B49931D" wp14:editId="11BA3557">
                      <wp:simplePos x="0" y="0"/>
                      <wp:positionH relativeFrom="column">
                        <wp:posOffset>638810</wp:posOffset>
                      </wp:positionH>
                      <wp:positionV relativeFrom="paragraph">
                        <wp:posOffset>1195705</wp:posOffset>
                      </wp:positionV>
                      <wp:extent cx="214630" cy="174625"/>
                      <wp:effectExtent l="0" t="0" r="13970" b="15875"/>
                      <wp:wrapNone/>
                      <wp:docPr id="133" name="Rectangl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4630" cy="174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3F9CEC" id="Rectangle 133" o:spid="_x0000_s1026" style="position:absolute;margin-left:50.3pt;margin-top:94.15pt;width:16.9pt;height:13.7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" filled="f" strokecolor="#c00000" strokeweight="1pt"/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68320" behindDoc="0" locked="0" layoutInCell="1" allowOverlap="1" wp14:anchorId="62DECBF8" wp14:editId="37934BCC">
                      <wp:simplePos x="0" y="0"/>
                      <wp:positionH relativeFrom="column">
                        <wp:posOffset>2265045</wp:posOffset>
                      </wp:positionH>
                      <wp:positionV relativeFrom="paragraph">
                        <wp:posOffset>3373755</wp:posOffset>
                      </wp:positionV>
                      <wp:extent cx="712470" cy="86995"/>
                      <wp:effectExtent l="0" t="0" r="11430" b="27305"/>
                      <wp:wrapNone/>
                      <wp:docPr id="134" name="Rectangle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2470" cy="869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B3CDD6" id="Rectangle 134" o:spid="_x0000_s1026" style="position:absolute;margin-left:178.35pt;margin-top:265.65pt;width:56.1pt;height:6.85pt;z-index:25176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" filled="f" strokecolor="#c00000" strokeweight="1pt"/>
                  </w:pict>
                </mc:Fallback>
              </mc:AlternateContent>
            </w:r>
            <w:r w:rsidR="002029F9">
              <w:rPr>
                <w:rFonts w:ascii="Arial" w:hAnsi="Arial" w:cs="Arial"/>
                <w:lang w:val="en-PH"/>
              </w:rPr>
              <w:t xml:space="preserve">Go to </w:t>
            </w:r>
            <w:r w:rsidR="00E13421">
              <w:rPr>
                <w:rFonts w:ascii="Arial" w:hAnsi="Arial" w:cs="Arial"/>
                <w:lang w:val="en-PH"/>
              </w:rPr>
              <w:t xml:space="preserve">Dashboard and click </w:t>
            </w:r>
            <w:r w:rsidR="002029F9">
              <w:rPr>
                <w:rFonts w:ascii="Arial" w:hAnsi="Arial" w:cs="Arial"/>
                <w:lang w:val="en-PH"/>
              </w:rPr>
              <w:t>“Send follow Up”</w:t>
            </w:r>
            <w:r w:rsidR="00F110AE">
              <w:rPr>
                <w:rFonts w:ascii="Arial" w:hAnsi="Arial" w:cs="Arial"/>
                <w:lang w:val="en-PH"/>
              </w:rPr>
              <w:br/>
            </w:r>
            <w:r w:rsidR="00F110AE">
              <w:rPr>
                <w:noProof/>
                <w:lang w:val="en-US"/>
              </w:rPr>
              <w:drawing>
                <wp:inline distT="0" distB="0" distL="0" distR="0" wp14:anchorId="6CFD4411" wp14:editId="3E6C2E8D">
                  <wp:extent cx="3713259" cy="1772687"/>
                  <wp:effectExtent l="76200" t="76200" r="135255" b="13271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671" cy="178338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F110AE">
              <w:rPr>
                <w:rFonts w:ascii="Arial" w:hAnsi="Arial" w:cs="Arial"/>
                <w:lang w:val="en-PH"/>
              </w:rPr>
              <w:br/>
            </w:r>
            <w:r w:rsidR="00F110AE">
              <w:rPr>
                <w:noProof/>
                <w:lang w:val="en-US"/>
              </w:rPr>
              <w:drawing>
                <wp:inline distT="0" distB="0" distL="0" distR="0" wp14:anchorId="0D35B6FB" wp14:editId="61B7BCDE">
                  <wp:extent cx="3721211" cy="1738867"/>
                  <wp:effectExtent l="76200" t="76200" r="127000" b="12827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362" cy="1745947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F110AE">
              <w:rPr>
                <w:rFonts w:ascii="Arial" w:hAnsi="Arial" w:cs="Arial"/>
                <w:lang w:val="en-PH"/>
              </w:rPr>
              <w:br/>
            </w:r>
            <w:r w:rsidR="00F110AE">
              <w:rPr>
                <w:noProof/>
                <w:lang w:val="en-US"/>
              </w:rPr>
              <w:drawing>
                <wp:inline distT="0" distB="0" distL="0" distR="0" wp14:anchorId="53737D08" wp14:editId="25DDE3DC">
                  <wp:extent cx="3746170" cy="1717482"/>
                  <wp:effectExtent l="76200" t="76200" r="140335" b="13081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6077" cy="1722024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6B077F7" w14:textId="77777777" w:rsidR="002029F9" w:rsidRPr="002029F9" w:rsidRDefault="002029F9" w:rsidP="002029F9">
            <w:pPr>
              <w:pStyle w:val="ListParagraph"/>
              <w:spacing w:before="60" w:after="60"/>
              <w:rPr>
                <w:rFonts w:ascii="Arial" w:hAnsi="Arial" w:cs="Arial"/>
                <w:lang w:val="en-PH"/>
              </w:rPr>
            </w:pPr>
          </w:p>
          <w:p w14:paraId="27D4728F" w14:textId="23554DF4" w:rsidR="002029F9" w:rsidRPr="002029F9" w:rsidRDefault="002029F9" w:rsidP="002029F9">
            <w:pPr>
              <w:pStyle w:val="ListParagraph"/>
              <w:spacing w:before="60" w:after="60"/>
              <w:rPr>
                <w:rFonts w:ascii="Arial" w:hAnsi="Arial" w:cs="Arial"/>
                <w:lang w:val="en-PH"/>
              </w:rPr>
            </w:pPr>
          </w:p>
          <w:p w14:paraId="1A48D48D" w14:textId="40A42D34" w:rsidR="00DB1E12" w:rsidRDefault="00DB1E12" w:rsidP="00EC313D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1F1270AA" w14:textId="37A962E5" w:rsidR="00F110AE" w:rsidRDefault="00F110AE" w:rsidP="00EC313D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F110AE" w:rsidRPr="00C84D08" w14:paraId="774EFD8F" w14:textId="77777777" w:rsidTr="00752BA7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7B9AA8E9" w14:textId="77777777" w:rsidR="00F110AE" w:rsidRPr="00C84D08" w:rsidRDefault="00F110AE" w:rsidP="00F110AE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F110AE" w:rsidRPr="00C84D08" w14:paraId="75F58275" w14:textId="77777777" w:rsidTr="00752BA7">
              <w:tc>
                <w:tcPr>
                  <w:tcW w:w="2700" w:type="dxa"/>
                  <w:shd w:val="clear" w:color="auto" w:fill="DBE5F1"/>
                  <w:vAlign w:val="center"/>
                </w:tcPr>
                <w:p w14:paraId="2C624E29" w14:textId="77777777" w:rsidR="00F110AE" w:rsidRPr="008E378D" w:rsidRDefault="00F110AE" w:rsidP="00F110AE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25D546F" w14:textId="5AFFBE18" w:rsidR="00F110AE" w:rsidRPr="008E378D" w:rsidRDefault="00F110AE" w:rsidP="00F110AE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 w:rsidRPr="008E378D">
                    <w:rPr>
                      <w:rFonts w:ascii="Arial" w:hAnsi="Arial" w:cs="Arial"/>
                      <w:lang w:val="sv-SE"/>
                    </w:rPr>
                    <w:t>Refile Declined Request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617D027C" w14:textId="77777777" w:rsidR="00F110AE" w:rsidRPr="008E378D" w:rsidRDefault="00F110AE" w:rsidP="00F110AE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13D538EC" w14:textId="6749C8A6" w:rsidR="00F110AE" w:rsidRPr="008E378D" w:rsidRDefault="00F110AE" w:rsidP="00F110AE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 w:rsidR="00462ACE">
                    <w:rPr>
                      <w:rFonts w:ascii="Arial" w:hAnsi="Arial" w:cs="Arial"/>
                    </w:rPr>
                    <w:t>7</w:t>
                  </w:r>
                </w:p>
              </w:tc>
            </w:tr>
          </w:tbl>
          <w:p w14:paraId="0D2622DA" w14:textId="030F200D" w:rsidR="00F110AE" w:rsidRDefault="008E378D" w:rsidP="008E378D">
            <w:pPr>
              <w:pStyle w:val="ListParagraph"/>
              <w:numPr>
                <w:ilvl w:val="0"/>
                <w:numId w:val="20"/>
              </w:numPr>
              <w:spacing w:before="60" w:after="60"/>
              <w:ind w:left="157" w:hanging="18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7C3A437A" wp14:editId="7CBAA415">
                      <wp:simplePos x="0" y="0"/>
                      <wp:positionH relativeFrom="column">
                        <wp:posOffset>3084830</wp:posOffset>
                      </wp:positionH>
                      <wp:positionV relativeFrom="paragraph">
                        <wp:posOffset>1209040</wp:posOffset>
                      </wp:positionV>
                      <wp:extent cx="248285" cy="189865"/>
                      <wp:effectExtent l="0" t="0" r="18415" b="19685"/>
                      <wp:wrapNone/>
                      <wp:docPr id="138" name="Rectangle 1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285" cy="1898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A28457" id="Rectangle 138" o:spid="_x0000_s1026" style="position:absolute;margin-left:242.9pt;margin-top:95.2pt;width:19.55pt;height:14.9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" filled="f" strokecolor="#c00000" strokeweight="1pt"/>
                  </w:pict>
                </mc:Fallback>
              </mc:AlternateContent>
            </w:r>
            <w:r w:rsidR="00F110AE">
              <w:rPr>
                <w:rFonts w:ascii="Arial" w:hAnsi="Arial" w:cs="Arial"/>
                <w:lang w:val="en-PH"/>
              </w:rPr>
              <w:t>Go to Dashboard and click “</w:t>
            </w:r>
            <w:r w:rsidR="00F110AE" w:rsidRPr="00E13421">
              <w:rPr>
                <w:rFonts w:ascii="Arial" w:hAnsi="Arial" w:cs="Arial"/>
                <w:lang w:val="en-PH"/>
              </w:rPr>
              <w:t>Cancelled / Declined Request</w:t>
            </w:r>
            <w:r>
              <w:rPr>
                <w:rFonts w:ascii="Arial" w:hAnsi="Arial" w:cs="Arial"/>
                <w:lang w:val="en-PH"/>
              </w:rPr>
              <w:t>”.</w:t>
            </w:r>
            <w:r w:rsidR="00F110AE">
              <w:rPr>
                <w:rFonts w:ascii="Arial" w:hAnsi="Arial" w:cs="Arial"/>
                <w:lang w:val="en-PH"/>
              </w:rPr>
              <w:br/>
            </w:r>
            <w:r w:rsidR="00F110AE">
              <w:rPr>
                <w:noProof/>
                <w:lang w:val="en-US"/>
              </w:rPr>
              <w:drawing>
                <wp:inline distT="0" distB="0" distL="0" distR="0" wp14:anchorId="52517A6C" wp14:editId="6565F1A5">
                  <wp:extent cx="3787971" cy="1765190"/>
                  <wp:effectExtent l="76200" t="76200" r="136525" b="14033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164" cy="177506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37CF05D" w14:textId="7223040D" w:rsidR="00F110AE" w:rsidRPr="008E378D" w:rsidRDefault="008E378D" w:rsidP="008E378D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2416" behindDoc="0" locked="0" layoutInCell="1" allowOverlap="1" wp14:anchorId="0995BD32" wp14:editId="3DC9F181">
                      <wp:simplePos x="0" y="0"/>
                      <wp:positionH relativeFrom="column">
                        <wp:posOffset>3659505</wp:posOffset>
                      </wp:positionH>
                      <wp:positionV relativeFrom="paragraph">
                        <wp:posOffset>972185</wp:posOffset>
                      </wp:positionV>
                      <wp:extent cx="196215" cy="87630"/>
                      <wp:effectExtent l="0" t="0" r="13335" b="26670"/>
                      <wp:wrapNone/>
                      <wp:docPr id="141" name="Rectangle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6215" cy="876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498CC6D" id="Rectangle 141" o:spid="_x0000_s1026" style="position:absolute;margin-left:288.15pt;margin-top:76.55pt;width:15.45pt;height:6.9pt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5DF65BCE" wp14:editId="6BCEA0BA">
                      <wp:simplePos x="0" y="0"/>
                      <wp:positionH relativeFrom="column">
                        <wp:posOffset>642620</wp:posOffset>
                      </wp:positionH>
                      <wp:positionV relativeFrom="paragraph">
                        <wp:posOffset>952500</wp:posOffset>
                      </wp:positionV>
                      <wp:extent cx="3204210" cy="142875"/>
                      <wp:effectExtent l="0" t="0" r="15240" b="28575"/>
                      <wp:wrapNone/>
                      <wp:docPr id="140" name="Rectangle 1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04210" cy="1428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D7F6F6" id="Rectangle 140" o:spid="_x0000_s1026" style="position:absolute;margin-left:50.6pt;margin-top:75pt;width:252.3pt;height:11.2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ascii="Arial" w:hAnsi="Arial" w:cs="Arial"/>
                <w:lang w:val="en-PH"/>
              </w:rPr>
              <w:t>2.</w:t>
            </w:r>
            <w:r w:rsidR="00597B3F" w:rsidRPr="008E378D">
              <w:rPr>
                <w:rFonts w:ascii="Arial" w:hAnsi="Arial" w:cs="Arial"/>
                <w:lang w:val="en-PH"/>
              </w:rPr>
              <w:t xml:space="preserve"> Click “Refile”</w:t>
            </w:r>
            <w:r w:rsidR="00597B3F">
              <w:rPr>
                <w:rFonts w:ascii="Arial" w:hAnsi="Arial" w:cs="Arial"/>
                <w:lang w:val="en-PH"/>
              </w:rPr>
              <w:t>.</w:t>
            </w:r>
            <w:r w:rsidR="00F110AE" w:rsidRPr="008E378D">
              <w:rPr>
                <w:rFonts w:ascii="Arial" w:hAnsi="Arial" w:cs="Arial"/>
                <w:lang w:val="en-PH"/>
              </w:rPr>
              <w:br/>
            </w:r>
            <w:r w:rsidR="00F110AE">
              <w:rPr>
                <w:noProof/>
                <w:lang w:val="en-US"/>
              </w:rPr>
              <w:drawing>
                <wp:inline distT="0" distB="0" distL="0" distR="0" wp14:anchorId="610D855D" wp14:editId="2851AC4A">
                  <wp:extent cx="3768918" cy="1841860"/>
                  <wp:effectExtent l="76200" t="76200" r="136525" b="13970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172" cy="185908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E102319" w14:textId="6AB8D13E" w:rsidR="00F767F2" w:rsidRDefault="008E378D" w:rsidP="00F767F2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3. </w:t>
            </w:r>
            <w:r w:rsidR="00F110AE" w:rsidRPr="008E378D">
              <w:rPr>
                <w:rFonts w:ascii="Arial" w:hAnsi="Arial" w:cs="Arial"/>
                <w:lang w:val="en-PH"/>
              </w:rPr>
              <w:t>You may now change all content and resubmit again.</w:t>
            </w:r>
            <w:r>
              <w:rPr>
                <w:rFonts w:ascii="Arial" w:hAnsi="Arial" w:cs="Arial"/>
                <w:lang w:val="en-PH"/>
              </w:rPr>
              <w:t xml:space="preserve"> Click submit to proceed.</w:t>
            </w:r>
          </w:p>
          <w:p w14:paraId="0303C451" w14:textId="2CF376A4" w:rsidR="00F767F2" w:rsidRDefault="00F767F2" w:rsidP="00F767F2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E4FD90" wp14:editId="2BE058CD">
                  <wp:extent cx="3854344" cy="1948070"/>
                  <wp:effectExtent l="76200" t="76200" r="127635" b="12890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842" cy="195590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31B311F" w14:textId="5A6BDDA6" w:rsidR="0005568E" w:rsidRDefault="0005568E" w:rsidP="00F767F2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</w:p>
          <w:p w14:paraId="77230AC9" w14:textId="1D13F200" w:rsidR="0005568E" w:rsidRDefault="0005568E" w:rsidP="00F767F2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05568E" w:rsidRPr="00C84D08" w14:paraId="63E75BEE" w14:textId="77777777" w:rsidTr="00787A36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033358EE" w14:textId="77777777" w:rsidR="0005568E" w:rsidRPr="00C84D08" w:rsidRDefault="0005568E" w:rsidP="0005568E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05568E" w:rsidRPr="008E378D" w14:paraId="2B3BDAF5" w14:textId="77777777" w:rsidTr="00787A36">
              <w:tc>
                <w:tcPr>
                  <w:tcW w:w="2700" w:type="dxa"/>
                  <w:shd w:val="clear" w:color="auto" w:fill="DBE5F1"/>
                  <w:vAlign w:val="center"/>
                </w:tcPr>
                <w:p w14:paraId="3DBE9F84" w14:textId="77777777" w:rsidR="0005568E" w:rsidRPr="008E378D" w:rsidRDefault="0005568E" w:rsidP="0005568E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54FA6491" w14:textId="121DDA3E" w:rsidR="0005568E" w:rsidRPr="008E378D" w:rsidRDefault="0005568E" w:rsidP="0005568E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>
                    <w:rPr>
                      <w:rFonts w:ascii="Arial" w:hAnsi="Arial" w:cs="Arial"/>
                      <w:lang w:val="sv-SE"/>
                    </w:rPr>
                    <w:t>Refile Declined Reallocation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4F0F1CF" w14:textId="77777777" w:rsidR="0005568E" w:rsidRPr="008E378D" w:rsidRDefault="0005568E" w:rsidP="0005568E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4A795197" w14:textId="0037742F" w:rsidR="0005568E" w:rsidRPr="008E378D" w:rsidRDefault="0005568E" w:rsidP="0005568E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 w:rsidR="00462ACE">
                    <w:rPr>
                      <w:rFonts w:ascii="Arial" w:hAnsi="Arial" w:cs="Arial"/>
                    </w:rPr>
                    <w:t>8</w:t>
                  </w:r>
                </w:p>
              </w:tc>
            </w:tr>
          </w:tbl>
          <w:p w14:paraId="2137BDD9" w14:textId="39D291FD" w:rsidR="0005568E" w:rsidRDefault="0005568E" w:rsidP="00F767F2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1. Go to Dashboard and click “</w:t>
            </w:r>
            <w:r w:rsidRPr="00E13421">
              <w:rPr>
                <w:rFonts w:ascii="Arial" w:hAnsi="Arial" w:cs="Arial"/>
                <w:lang w:val="en-PH"/>
              </w:rPr>
              <w:t>Cancelled / Declined Request</w:t>
            </w:r>
            <w:r>
              <w:rPr>
                <w:rFonts w:ascii="Arial" w:hAnsi="Arial" w:cs="Arial"/>
                <w:lang w:val="en-PH"/>
              </w:rPr>
              <w:t>”.</w:t>
            </w:r>
          </w:p>
          <w:p w14:paraId="3AF48573" w14:textId="6AD12156" w:rsidR="0005568E" w:rsidRDefault="00597B3F" w:rsidP="00597B3F">
            <w:pPr>
              <w:spacing w:before="60" w:after="60"/>
              <w:ind w:left="157" w:firstLine="9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2896" behindDoc="0" locked="0" layoutInCell="1" allowOverlap="1" wp14:anchorId="399D739E" wp14:editId="69CF6ED7">
                      <wp:simplePos x="0" y="0"/>
                      <wp:positionH relativeFrom="column">
                        <wp:posOffset>3870960</wp:posOffset>
                      </wp:positionH>
                      <wp:positionV relativeFrom="paragraph">
                        <wp:posOffset>1537970</wp:posOffset>
                      </wp:positionV>
                      <wp:extent cx="111125" cy="174625"/>
                      <wp:effectExtent l="0" t="0" r="22225" b="15875"/>
                      <wp:wrapNone/>
                      <wp:docPr id="28" name="Rectangl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125" cy="174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F4C68B" id="Rectangle 28" o:spid="_x0000_s1026" style="position:absolute;margin-left:304.8pt;margin-top:121.1pt;width:8.75pt;height:13.75pt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" filled="f" strokecolor="#c00000" strokeweight="1pt"/>
                  </w:pict>
                </mc:Fallback>
              </mc:AlternateContent>
            </w:r>
            <w:r w:rsidR="0005568E">
              <w:rPr>
                <w:noProof/>
                <w:lang w:val="en-US"/>
              </w:rPr>
              <w:drawing>
                <wp:inline distT="0" distB="0" distL="0" distR="0" wp14:anchorId="0FF4D961" wp14:editId="77A0857D">
                  <wp:extent cx="4609457" cy="1669774"/>
                  <wp:effectExtent l="76200" t="76200" r="134620" b="1403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8547" cy="167668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3323A3C" w14:textId="75FFE559" w:rsidR="00597B3F" w:rsidRDefault="00597B3F" w:rsidP="00597B3F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2. </w:t>
            </w:r>
            <w:r w:rsidRPr="008E378D">
              <w:rPr>
                <w:rFonts w:ascii="Arial" w:hAnsi="Arial" w:cs="Arial"/>
                <w:lang w:val="en-PH"/>
              </w:rPr>
              <w:t>Click “Refile”</w:t>
            </w:r>
            <w:r>
              <w:rPr>
                <w:rFonts w:ascii="Arial" w:hAnsi="Arial" w:cs="Arial"/>
                <w:lang w:val="en-PH"/>
              </w:rPr>
              <w:t xml:space="preserve">. Choose if “No endorsement needed” or “Need endorsement”. </w:t>
            </w:r>
          </w:p>
          <w:p w14:paraId="5C690D05" w14:textId="068B1567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793920" behindDoc="0" locked="0" layoutInCell="1" allowOverlap="1" wp14:anchorId="3F535646" wp14:editId="658524C6">
                      <wp:simplePos x="0" y="0"/>
                      <wp:positionH relativeFrom="column">
                        <wp:posOffset>889635</wp:posOffset>
                      </wp:positionH>
                      <wp:positionV relativeFrom="paragraph">
                        <wp:posOffset>1068070</wp:posOffset>
                      </wp:positionV>
                      <wp:extent cx="3832225" cy="150495"/>
                      <wp:effectExtent l="0" t="0" r="15875" b="2095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32225" cy="15049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1B8DBE4" id="Rectangle 32" o:spid="_x0000_s1026" style="position:absolute;margin-left:70.05pt;margin-top:84.1pt;width:301.75pt;height:11.8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" filled="f" strokecolor="#c00000" strokeweight="1pt"/>
                  </w:pict>
                </mc:Fallback>
              </mc:AlternateContent>
            </w:r>
            <w:r>
              <w:rPr>
                <w:noProof/>
                <w:lang w:val="en-US"/>
              </w:rPr>
              <w:drawing>
                <wp:inline distT="0" distB="0" distL="0" distR="0" wp14:anchorId="4CBC3DFA" wp14:editId="6B8378F6">
                  <wp:extent cx="4603806" cy="1746840"/>
                  <wp:effectExtent l="76200" t="76200" r="139700" b="13970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758" cy="175820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27DAD5D4" w14:textId="5FA5C550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  <w:r>
              <w:object w:dxaOrig="12270" w:dyaOrig="3810" w14:anchorId="420FF23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70.95pt;height:115.8pt" o:ole="">
                  <v:imagedata r:id="rId70" o:title=""/>
                </v:shape>
                <o:OLEObject Type="Embed" ProgID="PBrush" ShapeID="_x0000_i1025" DrawAspect="Content" ObjectID="_1659333065" r:id="rId71"/>
              </w:object>
            </w:r>
          </w:p>
          <w:p w14:paraId="758F8858" w14:textId="08050FE7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453FD3AE" w14:textId="5D388ABD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5D2F511F" w14:textId="31F8F6E6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724A401" w14:textId="2569DAD3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68FC9F06" w14:textId="35C39982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BE4CE45" w14:textId="461ED76C" w:rsidR="00597B3F" w:rsidRDefault="00597B3F" w:rsidP="00597B3F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0FE9606C" w14:textId="40EAED96" w:rsidR="00597B3F" w:rsidRDefault="00597B3F" w:rsidP="00597B3F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7258F8FD" w14:textId="1AB097CD" w:rsidR="00597B3F" w:rsidRDefault="00597B3F" w:rsidP="00597B3F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lastRenderedPageBreak/>
              <w:t xml:space="preserve">4. </w:t>
            </w:r>
            <w:r w:rsidRPr="008E378D">
              <w:rPr>
                <w:rFonts w:ascii="Arial" w:hAnsi="Arial" w:cs="Arial"/>
                <w:lang w:val="en-PH"/>
              </w:rPr>
              <w:t>You may now change all content and resubmit again.</w:t>
            </w:r>
            <w:r>
              <w:rPr>
                <w:rFonts w:ascii="Arial" w:hAnsi="Arial" w:cs="Arial"/>
                <w:lang w:val="en-PH"/>
              </w:rPr>
              <w:t xml:space="preserve"> Click submit to proceed.</w:t>
            </w:r>
          </w:p>
          <w:p w14:paraId="530F3529" w14:textId="58F05CEC" w:rsidR="0005568E" w:rsidRDefault="00597B3F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DA27F4" wp14:editId="5FEF9433">
                  <wp:extent cx="4691021" cy="2520960"/>
                  <wp:effectExtent l="76200" t="76200" r="128905" b="12700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0228" cy="252590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829ABE5" w14:textId="0EB0F272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551B6B6" w14:textId="09B73958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551F9F69" w14:textId="4DCC627B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4EAEB84" w14:textId="12C49AF7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1B79A17E" w14:textId="71F83BDF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5B1DDA83" w14:textId="2A0E0059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76302B4C" w14:textId="69314833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2ABC158" w14:textId="7FF376C6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A2078C0" w14:textId="1FC6A833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32F768F" w14:textId="5FC0AC8A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7DA81534" w14:textId="46E017ED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1E02BEA2" w14:textId="1B3B7F28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5489E1E5" w14:textId="76F1A4F6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F526865" w14:textId="3FE31BFC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06B56FE9" w14:textId="2C720DE0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E8B1169" w14:textId="1186AB1B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765EE361" w14:textId="70CB097B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837AB92" w14:textId="5A30128F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0144E2E0" w14:textId="234272DE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473D69D7" w14:textId="0533C983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EC66023" w14:textId="6DC3E624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0F60F130" w14:textId="0C272086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5417677B" w14:textId="4617FBFA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212A8E6A" w14:textId="14657BF5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145121F3" w14:textId="77777777" w:rsidR="005D2A80" w:rsidRDefault="005D2A80" w:rsidP="00462ACE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5D2A80" w:rsidRPr="00C84D08" w14:paraId="28B06351" w14:textId="77777777" w:rsidTr="007908C8">
              <w:tc>
                <w:tcPr>
                  <w:tcW w:w="11093" w:type="dxa"/>
                  <w:gridSpan w:val="4"/>
                  <w:shd w:val="clear" w:color="auto" w:fill="BFBFBF"/>
                  <w:vAlign w:val="center"/>
                </w:tcPr>
                <w:p w14:paraId="3F227A08" w14:textId="521CC9D6" w:rsidR="005D2A80" w:rsidRPr="00C84D08" w:rsidRDefault="005D2A80" w:rsidP="005D2A80">
                  <w:pPr>
                    <w:spacing w:before="60" w:after="60"/>
                    <w:rPr>
                      <w:rFonts w:ascii="Arial" w:hAnsi="Arial" w:cs="Arial"/>
                      <w:sz w:val="18"/>
                      <w:szCs w:val="22"/>
                    </w:rPr>
                  </w:pPr>
                  <w:r w:rsidRPr="00C84D08">
                    <w:rPr>
                      <w:rFonts w:ascii="Arial" w:hAnsi="Arial" w:cs="Arial"/>
                      <w:b/>
                      <w:sz w:val="18"/>
                      <w:szCs w:val="22"/>
                    </w:rPr>
                    <w:lastRenderedPageBreak/>
                    <w:t xml:space="preserve">Scenario </w:t>
                  </w:r>
                </w:p>
              </w:tc>
            </w:tr>
            <w:tr w:rsidR="005D2A80" w:rsidRPr="008E378D" w14:paraId="3367E11F" w14:textId="77777777" w:rsidTr="007908C8">
              <w:tc>
                <w:tcPr>
                  <w:tcW w:w="2700" w:type="dxa"/>
                  <w:shd w:val="clear" w:color="auto" w:fill="DBE5F1"/>
                  <w:vAlign w:val="center"/>
                </w:tcPr>
                <w:p w14:paraId="11DEEF2C" w14:textId="77777777" w:rsidR="005D2A80" w:rsidRPr="008E378D" w:rsidRDefault="005D2A80" w:rsidP="005D2A80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308A2F2C" w14:textId="37AB8F59" w:rsidR="005D2A80" w:rsidRPr="008E378D" w:rsidRDefault="005D2A80" w:rsidP="005D2A80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>
                    <w:rPr>
                      <w:rFonts w:ascii="Arial" w:hAnsi="Arial" w:cs="Arial"/>
                      <w:lang w:val="sv-SE"/>
                    </w:rPr>
                    <w:t>Cancel review again request.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404069B3" w14:textId="77777777" w:rsidR="005D2A80" w:rsidRPr="008E378D" w:rsidRDefault="005D2A80" w:rsidP="005D2A80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0223D325" w14:textId="4A0C9A4E" w:rsidR="005D2A80" w:rsidRPr="008E378D" w:rsidRDefault="005D2A80" w:rsidP="005D2A80">
                  <w:pPr>
                    <w:spacing w:before="60" w:after="60"/>
                    <w:rPr>
                      <w:rFonts w:ascii="Arial" w:hAnsi="Arial" w:cs="Arial"/>
                    </w:rPr>
                  </w:pPr>
                  <w:r w:rsidRPr="008E378D">
                    <w:rPr>
                      <w:rFonts w:ascii="Arial" w:hAnsi="Arial" w:cs="Arial"/>
                    </w:rPr>
                    <w:t>1</w:t>
                  </w:r>
                  <w:r>
                    <w:rPr>
                      <w:rFonts w:ascii="Arial" w:hAnsi="Arial" w:cs="Arial"/>
                    </w:rPr>
                    <w:t>9</w:t>
                  </w:r>
                </w:p>
              </w:tc>
            </w:tr>
          </w:tbl>
          <w:p w14:paraId="4F7C1A80" w14:textId="2F3D7DE3" w:rsidR="005D2A80" w:rsidRDefault="005D2A80" w:rsidP="005D2A80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t xml:space="preserve">1. </w:t>
            </w:r>
            <w:r>
              <w:rPr>
                <w:rFonts w:ascii="Arial" w:hAnsi="Arial" w:cs="Arial"/>
                <w:lang w:val="en-PH"/>
              </w:rPr>
              <w:t>Go to Dashboard and click “Review Again Request”.</w:t>
            </w:r>
          </w:p>
          <w:p w14:paraId="651345F4" w14:textId="6063396E" w:rsidR="005D2A80" w:rsidRDefault="005D2A80" w:rsidP="005D2A80">
            <w:pPr>
              <w:spacing w:before="60" w:after="60"/>
              <w:ind w:left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E0FAED" wp14:editId="43811059">
                  <wp:extent cx="4938146" cy="1795194"/>
                  <wp:effectExtent l="76200" t="76200" r="129540" b="128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5255" cy="1797778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99F289F" w14:textId="3C69BDCA" w:rsidR="005D2A80" w:rsidRDefault="005D2A80" w:rsidP="005D2A80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>2. Click “cancel button” then input remarks to proceed.</w:t>
            </w:r>
          </w:p>
          <w:p w14:paraId="6282B555" w14:textId="2D065998" w:rsidR="005D2A80" w:rsidRDefault="005D2A80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6DB119" wp14:editId="0CA4F060">
                  <wp:extent cx="4953663" cy="1940131"/>
                  <wp:effectExtent l="76200" t="76200" r="132715" b="13652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263" cy="195054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7A7D636" w14:textId="7B22695E" w:rsidR="005D2A80" w:rsidRDefault="005D2A80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76ED6F" wp14:editId="26ECAF98">
                  <wp:extent cx="4953635" cy="1620561"/>
                  <wp:effectExtent l="76200" t="76200" r="132715" b="13208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8083" cy="1628559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7231258B" w14:textId="4A660FA7" w:rsidR="00BB5317" w:rsidRDefault="00BB5317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487360B2" w14:textId="50FCD601" w:rsidR="00BB5317" w:rsidRDefault="00BB5317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202143E" w14:textId="2013E0BB" w:rsidR="00BB5317" w:rsidRDefault="00BB5317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p w14:paraId="35A119C9" w14:textId="77777777" w:rsidR="00BB5317" w:rsidRDefault="00BB5317" w:rsidP="005D2A80">
            <w:pPr>
              <w:spacing w:before="60" w:after="60"/>
              <w:ind w:firstLine="247"/>
              <w:rPr>
                <w:rFonts w:ascii="Arial" w:hAnsi="Arial" w:cs="Arial"/>
                <w:lang w:val="en-PH"/>
              </w:rPr>
            </w:pPr>
          </w:p>
          <w:tbl>
            <w:tblPr>
              <w:tblpPr w:leftFromText="180" w:rightFromText="180" w:vertAnchor="text" w:horzAnchor="margin" w:tblpY="-119"/>
              <w:tblOverlap w:val="never"/>
              <w:tblW w:w="11093" w:type="dxa"/>
              <w:tblBorders>
                <w:top w:val="single" w:sz="4" w:space="0" w:color="808080"/>
                <w:left w:val="single" w:sz="4" w:space="0" w:color="808080"/>
                <w:bottom w:val="single" w:sz="4" w:space="0" w:color="808080"/>
                <w:right w:val="single" w:sz="4" w:space="0" w:color="808080"/>
                <w:insideH w:val="single" w:sz="4" w:space="0" w:color="808080"/>
                <w:insideV w:val="single" w:sz="4" w:space="0" w:color="808080"/>
              </w:tblBorders>
              <w:tblLayout w:type="fixed"/>
              <w:tblLook w:val="00A0" w:firstRow="1" w:lastRow="0" w:firstColumn="1" w:lastColumn="0" w:noHBand="0" w:noVBand="0"/>
            </w:tblPr>
            <w:tblGrid>
              <w:gridCol w:w="2700"/>
              <w:gridCol w:w="3533"/>
              <w:gridCol w:w="1890"/>
              <w:gridCol w:w="2970"/>
            </w:tblGrid>
            <w:tr w:rsidR="00BB5317" w:rsidRPr="008E378D" w14:paraId="01C81D2B" w14:textId="77777777" w:rsidTr="00997CA2">
              <w:tc>
                <w:tcPr>
                  <w:tcW w:w="2700" w:type="dxa"/>
                  <w:shd w:val="clear" w:color="auto" w:fill="DBE5F1"/>
                  <w:vAlign w:val="center"/>
                </w:tcPr>
                <w:p w14:paraId="253331D5" w14:textId="77777777" w:rsidR="00BB5317" w:rsidRPr="008E378D" w:rsidRDefault="00BB5317" w:rsidP="00BB5317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lastRenderedPageBreak/>
                    <w:t>Description</w:t>
                  </w:r>
                </w:p>
              </w:tc>
              <w:tc>
                <w:tcPr>
                  <w:tcW w:w="3533" w:type="dxa"/>
                  <w:vAlign w:val="center"/>
                </w:tcPr>
                <w:p w14:paraId="380B8EB2" w14:textId="4B03C020" w:rsidR="00BB5317" w:rsidRPr="008E378D" w:rsidRDefault="00BB5317" w:rsidP="00BB5317">
                  <w:pPr>
                    <w:spacing w:before="60" w:after="60"/>
                    <w:rPr>
                      <w:rFonts w:ascii="Arial" w:hAnsi="Arial" w:cs="Arial"/>
                      <w:lang w:val="sv-SE"/>
                    </w:rPr>
                  </w:pPr>
                  <w:r>
                    <w:rPr>
                      <w:rFonts w:ascii="Arial" w:hAnsi="Arial" w:cs="Arial"/>
                      <w:lang w:val="sv-SE"/>
                    </w:rPr>
                    <w:t>Reply in review again status</w:t>
                  </w:r>
                </w:p>
              </w:tc>
              <w:tc>
                <w:tcPr>
                  <w:tcW w:w="1890" w:type="dxa"/>
                  <w:shd w:val="clear" w:color="auto" w:fill="DBE5F1"/>
                  <w:vAlign w:val="center"/>
                </w:tcPr>
                <w:p w14:paraId="2E6E2618" w14:textId="77777777" w:rsidR="00BB5317" w:rsidRPr="008E378D" w:rsidRDefault="00BB5317" w:rsidP="00BB5317">
                  <w:pPr>
                    <w:spacing w:before="60" w:after="60"/>
                    <w:rPr>
                      <w:rFonts w:ascii="Arial" w:hAnsi="Arial" w:cs="Arial"/>
                      <w:b/>
                    </w:rPr>
                  </w:pPr>
                  <w:r w:rsidRPr="008E378D">
                    <w:rPr>
                      <w:rFonts w:ascii="Arial" w:hAnsi="Arial" w:cs="Arial"/>
                      <w:b/>
                    </w:rPr>
                    <w:t>Scenario No.</w:t>
                  </w:r>
                </w:p>
              </w:tc>
              <w:tc>
                <w:tcPr>
                  <w:tcW w:w="2970" w:type="dxa"/>
                  <w:vAlign w:val="center"/>
                </w:tcPr>
                <w:p w14:paraId="52B841FB" w14:textId="377DD007" w:rsidR="00BB5317" w:rsidRPr="008E378D" w:rsidRDefault="00BB5317" w:rsidP="00BB5317">
                  <w:pPr>
                    <w:spacing w:before="60" w:after="60"/>
                    <w:rPr>
                      <w:rFonts w:ascii="Arial" w:hAnsi="Arial" w:cs="Arial"/>
                    </w:rPr>
                  </w:pPr>
                  <w:r>
                    <w:rPr>
                      <w:rFonts w:ascii="Arial" w:hAnsi="Arial" w:cs="Arial"/>
                    </w:rPr>
                    <w:t>20</w:t>
                  </w:r>
                </w:p>
              </w:tc>
            </w:tr>
          </w:tbl>
          <w:p w14:paraId="1024A496" w14:textId="3B00BC56" w:rsidR="00BB5317" w:rsidRDefault="00BB5317" w:rsidP="00BB5317">
            <w:pPr>
              <w:spacing w:before="60" w:after="60"/>
              <w:ind w:left="157" w:hanging="15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b/>
                <w:lang w:val="en-PH"/>
              </w:rPr>
              <w:t>1.</w:t>
            </w:r>
            <w:r>
              <w:rPr>
                <w:rFonts w:ascii="Arial" w:hAnsi="Arial" w:cs="Arial"/>
                <w:lang w:val="en-PH"/>
              </w:rPr>
              <w:t xml:space="preserve"> Go to Dashboard and click “Review Again Request”.</w:t>
            </w:r>
            <w:r w:rsidR="00163DF0">
              <w:rPr>
                <w:rFonts w:ascii="Arial" w:hAnsi="Arial" w:cs="Arial"/>
                <w:lang w:val="en-PH"/>
              </w:rPr>
              <w:t xml:space="preserve"> </w:t>
            </w:r>
          </w:p>
          <w:p w14:paraId="360A9755" w14:textId="1989FF5B" w:rsidR="00BB5317" w:rsidRDefault="002E0976" w:rsidP="004872E4">
            <w:pPr>
              <w:spacing w:before="60" w:after="60"/>
              <w:ind w:left="157" w:firstLine="90"/>
              <w:rPr>
                <w:rFonts w:ascii="Arial" w:hAnsi="Arial" w:cs="Arial"/>
                <w:b/>
                <w:lang w:val="en-PH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5E1602D3" wp14:editId="6AD3919E">
                      <wp:simplePos x="0" y="0"/>
                      <wp:positionH relativeFrom="column">
                        <wp:posOffset>759294</wp:posOffset>
                      </wp:positionH>
                      <wp:positionV relativeFrom="paragraph">
                        <wp:posOffset>940242</wp:posOffset>
                      </wp:positionV>
                      <wp:extent cx="159026" cy="174928"/>
                      <wp:effectExtent l="0" t="0" r="12700" b="15875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9026" cy="1749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CCA2AC3" id="Rectangle 58" o:spid="_x0000_s1026" style="position:absolute;margin-left:59.8pt;margin-top:74.05pt;width:12.5pt;height:13.75pt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" filled="f" strokecolor="#c00000" strokeweight="1pt"/>
                  </w:pict>
                </mc:Fallback>
              </mc:AlternateContent>
            </w:r>
            <w:r w:rsidR="004872E4">
              <w:rPr>
                <w:noProof/>
                <w:lang w:val="en-US"/>
              </w:rPr>
              <w:drawing>
                <wp:inline distT="0" distB="0" distL="0" distR="0" wp14:anchorId="1125B18B" wp14:editId="2A15C695">
                  <wp:extent cx="4111210" cy="1882951"/>
                  <wp:effectExtent l="76200" t="76200" r="137160" b="13652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0283" cy="1887106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421D5D3C" w14:textId="022D8E49" w:rsidR="004872E4" w:rsidRDefault="002E0976" w:rsidP="004872E4">
            <w:pPr>
              <w:spacing w:before="60" w:after="60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b/>
                <w:lang w:val="en-PH"/>
              </w:rPr>
              <w:t xml:space="preserve">2. </w:t>
            </w:r>
            <w:r>
              <w:rPr>
                <w:rFonts w:ascii="Arial" w:hAnsi="Arial" w:cs="Arial"/>
                <w:lang w:val="en-PH"/>
              </w:rPr>
              <w:t>Click “reply” button</w:t>
            </w:r>
            <w:r w:rsidR="000C6D52">
              <w:rPr>
                <w:rFonts w:ascii="Arial" w:hAnsi="Arial" w:cs="Arial"/>
                <w:lang w:val="en-PH"/>
              </w:rPr>
              <w:t xml:space="preserve"> then input remarks and attach file if needed. Click submit to proceed.</w:t>
            </w:r>
          </w:p>
          <w:p w14:paraId="28B846A9" w14:textId="460C7BFB" w:rsidR="000C6D52" w:rsidRDefault="000C6D52" w:rsidP="000C6D52">
            <w:pPr>
              <w:spacing w:before="60" w:after="60"/>
              <w:ind w:left="337" w:hanging="337"/>
              <w:rPr>
                <w:rFonts w:ascii="Arial" w:hAnsi="Arial" w:cs="Arial"/>
                <w:lang w:val="en-PH"/>
              </w:rPr>
            </w:pPr>
            <w:r>
              <w:rPr>
                <w:rFonts w:ascii="Arial" w:hAnsi="Arial" w:cs="Arial"/>
                <w:lang w:val="en-PH"/>
              </w:rPr>
              <w:t xml:space="preserve">     </w:t>
            </w:r>
            <w:r>
              <w:rPr>
                <w:noProof/>
                <w:lang w:val="en-US"/>
              </w:rPr>
              <w:drawing>
                <wp:inline distT="0" distB="0" distL="0" distR="0" wp14:anchorId="10B8481E" wp14:editId="63D4E6C1">
                  <wp:extent cx="4087136" cy="1415586"/>
                  <wp:effectExtent l="76200" t="76200" r="142240" b="127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3974" cy="1445663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67FD2858" w14:textId="2890CC5A" w:rsidR="00384134" w:rsidRDefault="00384134" w:rsidP="00384134">
            <w:pPr>
              <w:spacing w:before="60" w:after="60"/>
              <w:ind w:left="337"/>
              <w:rPr>
                <w:rFonts w:ascii="Arial" w:hAnsi="Arial" w:cs="Arial"/>
                <w:lang w:val="en-PH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731413" wp14:editId="116E3970">
                  <wp:extent cx="4182386" cy="1639209"/>
                  <wp:effectExtent l="0" t="0" r="889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537" cy="165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FC59A8" w14:textId="3344ED65" w:rsidR="00945DD2" w:rsidRDefault="00945DD2" w:rsidP="00945DD2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4CD43753" w14:textId="77777777" w:rsidR="00945DD2" w:rsidRDefault="00945DD2" w:rsidP="00945DD2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1B3F8F5A" w14:textId="025F1CC8" w:rsidR="004D3645" w:rsidRDefault="004D3645" w:rsidP="004D3645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2D241DB1" w14:textId="7B311711" w:rsidR="004D3645" w:rsidRDefault="004D3645" w:rsidP="004D3645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254ED7A5" w14:textId="4CF9659C" w:rsidR="004D3645" w:rsidRDefault="004D3645" w:rsidP="004D3645">
            <w:pPr>
              <w:spacing w:before="60" w:after="60"/>
              <w:rPr>
                <w:rFonts w:ascii="Arial" w:hAnsi="Arial" w:cs="Arial"/>
                <w:lang w:val="en-PH"/>
              </w:rPr>
            </w:pPr>
          </w:p>
          <w:p w14:paraId="75EDEF84" w14:textId="30B480ED" w:rsidR="00F767F2" w:rsidRPr="00F767F2" w:rsidRDefault="00F767F2" w:rsidP="004D3645">
            <w:pPr>
              <w:spacing w:before="60" w:after="60"/>
              <w:ind w:left="157" w:hanging="157"/>
              <w:jc w:val="center"/>
              <w:rPr>
                <w:rFonts w:ascii="Arial" w:hAnsi="Arial" w:cs="Arial"/>
                <w:b/>
                <w:lang w:val="en-PH"/>
              </w:rPr>
            </w:pPr>
            <w:r>
              <w:rPr>
                <w:rFonts w:ascii="Arial" w:hAnsi="Arial" w:cs="Arial"/>
                <w:b/>
                <w:lang w:val="en-PH"/>
              </w:rPr>
              <w:t>-END-</w:t>
            </w:r>
          </w:p>
        </w:tc>
      </w:tr>
    </w:tbl>
    <w:p w14:paraId="260C3314" w14:textId="51728793" w:rsidR="00CF3871" w:rsidRDefault="00CF3871" w:rsidP="00D7273F">
      <w:pPr>
        <w:rPr>
          <w:rFonts w:ascii="Arial" w:hAnsi="Arial" w:cs="Arial"/>
          <w:b/>
          <w:sz w:val="18"/>
        </w:rPr>
      </w:pPr>
    </w:p>
    <w:p w14:paraId="31C7FA1B" w14:textId="177D5EB6" w:rsidR="005D2A80" w:rsidRDefault="005D2A80" w:rsidP="00D7273F">
      <w:pPr>
        <w:rPr>
          <w:rFonts w:ascii="Arial" w:hAnsi="Arial" w:cs="Arial"/>
          <w:b/>
          <w:sz w:val="18"/>
        </w:rPr>
      </w:pPr>
    </w:p>
    <w:p w14:paraId="3FA73C24" w14:textId="77777777" w:rsidR="005D2A80" w:rsidRDefault="005D2A80" w:rsidP="00D7273F">
      <w:pPr>
        <w:rPr>
          <w:rFonts w:ascii="Arial" w:hAnsi="Arial" w:cs="Arial"/>
          <w:b/>
          <w:sz w:val="18"/>
        </w:rPr>
      </w:pPr>
    </w:p>
    <w:sectPr w:rsidR="005D2A80" w:rsidSect="00AB6AD2">
      <w:headerReference w:type="default" r:id="rId79"/>
      <w:footerReference w:type="default" r:id="rId80"/>
      <w:type w:val="oddPage"/>
      <w:pgSz w:w="12240" w:h="15840" w:code="9"/>
      <w:pgMar w:top="1555" w:right="360" w:bottom="1138" w:left="850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43A94F" w14:textId="77777777" w:rsidR="007564FE" w:rsidRDefault="007564FE">
      <w:r>
        <w:separator/>
      </w:r>
    </w:p>
  </w:endnote>
  <w:endnote w:type="continuationSeparator" w:id="0">
    <w:p w14:paraId="1D5EE58E" w14:textId="77777777" w:rsidR="007564FE" w:rsidRDefault="007564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459506" w14:textId="55931861" w:rsidR="00365BF6" w:rsidRPr="007A3B4D" w:rsidRDefault="000022D2" w:rsidP="009D0541">
    <w:pPr>
      <w:pStyle w:val="Footer"/>
      <w:pBdr>
        <w:top w:val="single" w:sz="8" w:space="1" w:color="auto"/>
      </w:pBdr>
      <w:tabs>
        <w:tab w:val="clear" w:pos="4153"/>
        <w:tab w:val="clear" w:pos="8306"/>
        <w:tab w:val="right" w:pos="9720"/>
      </w:tabs>
      <w:ind w:right="-83"/>
      <w:rPr>
        <w:rFonts w:ascii="Arial" w:hAnsi="Arial" w:cs="Arial"/>
        <w:sz w:val="16"/>
        <w:szCs w:val="16"/>
        <w:lang w:val="fr-FR"/>
      </w:rPr>
    </w:pPr>
    <w:proofErr w:type="spellStart"/>
    <w:r>
      <w:rPr>
        <w:rFonts w:ascii="Arial" w:hAnsi="Arial" w:cs="Arial"/>
        <w:sz w:val="16"/>
        <w:szCs w:val="16"/>
        <w:lang w:val="fr-FR"/>
      </w:rPr>
      <w:t>Author</w:t>
    </w:r>
    <w:proofErr w:type="spellEnd"/>
    <w:r>
      <w:rPr>
        <w:rFonts w:ascii="Arial" w:hAnsi="Arial" w:cs="Arial"/>
        <w:sz w:val="16"/>
        <w:szCs w:val="16"/>
        <w:lang w:val="fr-FR"/>
      </w:rPr>
      <w:t xml:space="preserve"> : </w:t>
    </w:r>
    <w:r w:rsidR="003C5291">
      <w:rPr>
        <w:rFonts w:ascii="Arial" w:hAnsi="Arial" w:cs="Arial"/>
        <w:sz w:val="16"/>
        <w:szCs w:val="16"/>
        <w:lang w:val="fr-FR"/>
      </w:rPr>
      <w:t>LFUGGOC - ITD</w:t>
    </w:r>
    <w:r w:rsidR="00365BF6">
      <w:rPr>
        <w:rFonts w:ascii="Arial" w:hAnsi="Arial" w:cs="Arial"/>
        <w:sz w:val="16"/>
        <w:lang w:val="fr-FR"/>
      </w:rPr>
      <w:tab/>
      <w:t xml:space="preserve"> </w:t>
    </w:r>
    <w:r w:rsidR="00365BF6">
      <w:rPr>
        <w:rFonts w:ascii="Arial" w:hAnsi="Arial" w:cs="Arial"/>
        <w:sz w:val="16"/>
        <w:lang w:val="fr-FR"/>
      </w:rPr>
      <w:tab/>
    </w:r>
    <w:r w:rsidR="00365BF6" w:rsidRPr="00031ADB">
      <w:rPr>
        <w:rFonts w:ascii="Arial" w:hAnsi="Arial" w:cs="Arial"/>
        <w:sz w:val="16"/>
        <w:lang w:val="fr-FR"/>
      </w:rPr>
      <w:t xml:space="preserve">Page </w:t>
    </w:r>
    <w:r w:rsidR="00365BF6" w:rsidRPr="00031ADB">
      <w:rPr>
        <w:rFonts w:ascii="Arial" w:hAnsi="Arial" w:cs="Arial"/>
        <w:sz w:val="16"/>
        <w:lang w:val="fr-FR"/>
      </w:rPr>
      <w:fldChar w:fldCharType="begin"/>
    </w:r>
    <w:r w:rsidR="00365BF6" w:rsidRPr="00031ADB">
      <w:rPr>
        <w:rFonts w:ascii="Arial" w:hAnsi="Arial" w:cs="Arial"/>
        <w:sz w:val="16"/>
        <w:lang w:val="fr-FR"/>
      </w:rPr>
      <w:instrText xml:space="preserve"> PAGE  \* Arabic  \* MERGEFORMAT </w:instrText>
    </w:r>
    <w:r w:rsidR="00365BF6" w:rsidRPr="00031ADB">
      <w:rPr>
        <w:rFonts w:ascii="Arial" w:hAnsi="Arial" w:cs="Arial"/>
        <w:sz w:val="16"/>
        <w:lang w:val="fr-FR"/>
      </w:rPr>
      <w:fldChar w:fldCharType="separate"/>
    </w:r>
    <w:r w:rsidR="00E712BA">
      <w:rPr>
        <w:rFonts w:ascii="Arial" w:hAnsi="Arial" w:cs="Arial"/>
        <w:noProof/>
        <w:sz w:val="16"/>
        <w:lang w:val="fr-FR"/>
      </w:rPr>
      <w:t>12</w:t>
    </w:r>
    <w:r w:rsidR="00365BF6" w:rsidRPr="00031ADB">
      <w:rPr>
        <w:rFonts w:ascii="Arial" w:hAnsi="Arial" w:cs="Arial"/>
        <w:sz w:val="16"/>
        <w:lang w:val="fr-F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322DAAA" w14:textId="77777777" w:rsidR="007564FE" w:rsidRDefault="007564FE">
      <w:r>
        <w:separator/>
      </w:r>
    </w:p>
  </w:footnote>
  <w:footnote w:type="continuationSeparator" w:id="0">
    <w:p w14:paraId="2F57F444" w14:textId="77777777" w:rsidR="007564FE" w:rsidRDefault="007564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99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1E0" w:firstRow="1" w:lastRow="1" w:firstColumn="1" w:lastColumn="1" w:noHBand="0" w:noVBand="0"/>
    </w:tblPr>
    <w:tblGrid>
      <w:gridCol w:w="2376"/>
      <w:gridCol w:w="5954"/>
      <w:gridCol w:w="2668"/>
    </w:tblGrid>
    <w:tr w:rsidR="00365BF6" w14:paraId="4D548D55" w14:textId="77777777" w:rsidTr="001D1349">
      <w:trPr>
        <w:trHeight w:val="983"/>
      </w:trPr>
      <w:tc>
        <w:tcPr>
          <w:tcW w:w="2376" w:type="dxa"/>
        </w:tcPr>
        <w:p w14:paraId="13633B46" w14:textId="77777777" w:rsidR="00365BF6" w:rsidRPr="00523D69" w:rsidRDefault="00365BF6" w:rsidP="007A3B4D">
          <w:pPr>
            <w:pStyle w:val="Header"/>
            <w:spacing w:before="60"/>
          </w:pPr>
          <w:r>
            <w:rPr>
              <w:noProof/>
              <w:lang w:val="en-US"/>
            </w:rPr>
            <w:drawing>
              <wp:anchor distT="0" distB="0" distL="114300" distR="114300" simplePos="0" relativeHeight="251659264" behindDoc="0" locked="0" layoutInCell="1" allowOverlap="1" wp14:anchorId="3FBEC6F4" wp14:editId="5BED1444">
                <wp:simplePos x="0" y="0"/>
                <wp:positionH relativeFrom="column">
                  <wp:posOffset>-32385</wp:posOffset>
                </wp:positionH>
                <wp:positionV relativeFrom="paragraph">
                  <wp:posOffset>36830</wp:posOffset>
                </wp:positionV>
                <wp:extent cx="1233062" cy="576000"/>
                <wp:effectExtent l="0" t="0" r="5715" b="0"/>
                <wp:wrapNone/>
                <wp:docPr id="41" name="Picture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LFUG-GOC logo_As of 2018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3062" cy="57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5954" w:type="dxa"/>
          <w:vAlign w:val="center"/>
        </w:tcPr>
        <w:p w14:paraId="60E5AFCA" w14:textId="248459C7" w:rsidR="00365BF6" w:rsidRDefault="003C5291" w:rsidP="007A3B4D">
          <w:pPr>
            <w:pStyle w:val="Header"/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Budget Request</w:t>
          </w:r>
          <w:r w:rsidR="00365BF6">
            <w:rPr>
              <w:rFonts w:ascii="Arial" w:hAnsi="Arial" w:cs="Arial"/>
              <w:b/>
            </w:rPr>
            <w:t xml:space="preserve"> Portal</w:t>
          </w:r>
        </w:p>
        <w:p w14:paraId="199512DA" w14:textId="31B75B08" w:rsidR="00365BF6" w:rsidRPr="00B55384" w:rsidRDefault="00365BF6" w:rsidP="00B55384">
          <w:pPr>
            <w:pStyle w:val="Header"/>
            <w:spacing w:before="60"/>
            <w:jc w:val="center"/>
            <w:rPr>
              <w:rFonts w:ascii="Arial" w:hAnsi="Arial" w:cs="Arial"/>
              <w:b/>
            </w:rPr>
          </w:pPr>
          <w:r>
            <w:rPr>
              <w:rFonts w:ascii="Arial" w:hAnsi="Arial" w:cs="Arial"/>
              <w:b/>
            </w:rPr>
            <w:t>USER GUIDE</w:t>
          </w:r>
        </w:p>
      </w:tc>
      <w:tc>
        <w:tcPr>
          <w:tcW w:w="2668" w:type="dxa"/>
        </w:tcPr>
        <w:p w14:paraId="088E9194" w14:textId="77777777" w:rsidR="00365BF6" w:rsidRDefault="00365BF6" w:rsidP="00B55384">
          <w:pPr>
            <w:pStyle w:val="Header"/>
            <w:spacing w:before="60"/>
            <w:ind w:right="-468"/>
            <w:rPr>
              <w:rFonts w:ascii="Arial" w:hAnsi="Arial" w:cs="Arial"/>
              <w:sz w:val="16"/>
              <w:szCs w:val="16"/>
            </w:rPr>
          </w:pPr>
        </w:p>
        <w:p w14:paraId="2556E3FC" w14:textId="3EEC62F2" w:rsidR="00597B3F" w:rsidRDefault="0065336F" w:rsidP="00B55384">
          <w:pPr>
            <w:pStyle w:val="Header"/>
            <w:spacing w:before="60"/>
            <w:ind w:right="-468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Version: 1.5</w:t>
          </w:r>
        </w:p>
        <w:p w14:paraId="0701061F" w14:textId="1560C8F1" w:rsidR="00B55384" w:rsidRDefault="0065336F" w:rsidP="00B55384">
          <w:pPr>
            <w:pStyle w:val="Header"/>
            <w:spacing w:before="60"/>
            <w:ind w:right="-468"/>
            <w:rPr>
              <w:rFonts w:ascii="Arial" w:hAnsi="Arial" w:cs="Arial"/>
              <w:sz w:val="16"/>
              <w:szCs w:val="16"/>
            </w:rPr>
          </w:pPr>
          <w:r>
            <w:rPr>
              <w:rFonts w:ascii="Arial" w:hAnsi="Arial" w:cs="Arial"/>
              <w:sz w:val="16"/>
              <w:szCs w:val="16"/>
            </w:rPr>
            <w:t>Released date: August 7</w:t>
          </w:r>
          <w:r w:rsidR="00B55384">
            <w:rPr>
              <w:rFonts w:ascii="Arial" w:hAnsi="Arial" w:cs="Arial"/>
              <w:sz w:val="16"/>
              <w:szCs w:val="16"/>
            </w:rPr>
            <w:t>, 2020</w:t>
          </w:r>
        </w:p>
      </w:tc>
    </w:tr>
  </w:tbl>
  <w:p w14:paraId="49E398E2" w14:textId="77777777" w:rsidR="00365BF6" w:rsidRDefault="00365BF6" w:rsidP="00EE7C57">
    <w:pPr>
      <w:pStyle w:val="Header"/>
      <w:jc w:val="right"/>
    </w:pPr>
  </w:p>
  <w:p w14:paraId="16287F21" w14:textId="77777777" w:rsidR="00365BF6" w:rsidRDefault="00365BF6" w:rsidP="00EE7C57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"/>
      <w:lvlText w:val="%1."/>
      <w:legacy w:legacy="1" w:legacySpace="0" w:legacyIndent="720"/>
      <w:lvlJc w:val="left"/>
      <w:pPr>
        <w:ind w:left="761" w:hanging="720"/>
      </w:pPr>
      <w:rPr>
        <w:rFonts w:cs="Times New Roman"/>
      </w:rPr>
    </w:lvl>
    <w:lvl w:ilvl="1">
      <w:start w:val="1"/>
      <w:numFmt w:val="decimal"/>
      <w:pStyle w:val="Heading2"/>
      <w:lvlText w:val="%1.%2."/>
      <w:legacy w:legacy="1" w:legacySpace="0" w:legacyIndent="720"/>
      <w:lvlJc w:val="left"/>
      <w:pPr>
        <w:ind w:left="761" w:hanging="720"/>
      </w:pPr>
      <w:rPr>
        <w:rFonts w:cs="Times New Roman"/>
      </w:rPr>
    </w:lvl>
    <w:lvl w:ilvl="2">
      <w:start w:val="1"/>
      <w:numFmt w:val="decimal"/>
      <w:pStyle w:val="Heading3"/>
      <w:lvlText w:val="%1.%2.%3."/>
      <w:legacy w:legacy="1" w:legacySpace="0" w:legacyIndent="720"/>
      <w:lvlJc w:val="left"/>
      <w:pPr>
        <w:ind w:left="2070" w:hanging="720"/>
      </w:pPr>
      <w:rPr>
        <w:rFonts w:cs="Times New Roman"/>
      </w:rPr>
    </w:lvl>
    <w:lvl w:ilvl="3">
      <w:start w:val="1"/>
      <w:numFmt w:val="decimal"/>
      <w:pStyle w:val="Heading4"/>
      <w:lvlText w:val="%1.%2.%3.%4."/>
      <w:legacy w:legacy="1" w:legacySpace="0" w:legacyIndent="720"/>
      <w:lvlJc w:val="left"/>
      <w:pPr>
        <w:ind w:left="2790" w:hanging="720"/>
      </w:pPr>
      <w:rPr>
        <w:rFonts w:cs="Times New Roman"/>
      </w:rPr>
    </w:lvl>
    <w:lvl w:ilvl="4">
      <w:start w:val="1"/>
      <w:numFmt w:val="decimal"/>
      <w:pStyle w:val="Heading5"/>
      <w:lvlText w:val="%1.%2.%3.%4.%5."/>
      <w:legacy w:legacy="1" w:legacySpace="0" w:legacyIndent="720"/>
      <w:lvlJc w:val="left"/>
      <w:pPr>
        <w:ind w:left="3510" w:hanging="720"/>
      </w:pPr>
      <w:rPr>
        <w:rFonts w:cs="Times New Roman"/>
      </w:rPr>
    </w:lvl>
    <w:lvl w:ilvl="5">
      <w:start w:val="1"/>
      <w:numFmt w:val="decimal"/>
      <w:pStyle w:val="Heading6"/>
      <w:lvlText w:val="%1.%2.%3.%4.%5.%6."/>
      <w:legacy w:legacy="1" w:legacySpace="0" w:legacyIndent="720"/>
      <w:lvlJc w:val="left"/>
      <w:pPr>
        <w:ind w:left="4230" w:hanging="720"/>
      </w:pPr>
      <w:rPr>
        <w:rFonts w:cs="Times New Roman"/>
      </w:rPr>
    </w:lvl>
    <w:lvl w:ilvl="6">
      <w:start w:val="1"/>
      <w:numFmt w:val="decimal"/>
      <w:pStyle w:val="Heading7"/>
      <w:lvlText w:val="%1.%2.%3.%4.%5.%6.%7."/>
      <w:legacy w:legacy="1" w:legacySpace="0" w:legacyIndent="720"/>
      <w:lvlJc w:val="left"/>
      <w:pPr>
        <w:ind w:left="4950" w:hanging="720"/>
      </w:pPr>
      <w:rPr>
        <w:rFonts w:cs="Times New Roman"/>
      </w:rPr>
    </w:lvl>
    <w:lvl w:ilvl="7">
      <w:start w:val="1"/>
      <w:numFmt w:val="decimal"/>
      <w:pStyle w:val="Heading8"/>
      <w:lvlText w:val="%1.%2.%3.%4.%5.%6.%7.%8."/>
      <w:legacy w:legacy="1" w:legacySpace="0" w:legacyIndent="720"/>
      <w:lvlJc w:val="left"/>
      <w:pPr>
        <w:ind w:left="5670" w:hanging="720"/>
      </w:pPr>
      <w:rPr>
        <w:rFonts w:cs="Times New Roman"/>
      </w:rPr>
    </w:lvl>
    <w:lvl w:ilvl="8">
      <w:start w:val="1"/>
      <w:numFmt w:val="decimal"/>
      <w:pStyle w:val="Heading9"/>
      <w:lvlText w:val="%1.%2.%3.%4.%5.%6.%7.%8.%9."/>
      <w:legacy w:legacy="1" w:legacySpace="0" w:legacyIndent="720"/>
      <w:lvlJc w:val="left"/>
      <w:pPr>
        <w:ind w:left="6390" w:hanging="720"/>
      </w:pPr>
      <w:rPr>
        <w:rFonts w:cs="Times New Roman"/>
      </w:rPr>
    </w:lvl>
  </w:abstractNum>
  <w:abstractNum w:abstractNumId="1" w15:restartNumberingAfterBreak="0">
    <w:nsid w:val="012F1AB9"/>
    <w:multiLevelType w:val="hybridMultilevel"/>
    <w:tmpl w:val="C818D3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B5F97"/>
    <w:multiLevelType w:val="hybridMultilevel"/>
    <w:tmpl w:val="DDA817F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D85626"/>
    <w:multiLevelType w:val="hybridMultilevel"/>
    <w:tmpl w:val="5ECE90A8"/>
    <w:lvl w:ilvl="0" w:tplc="140438D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92588F"/>
    <w:multiLevelType w:val="hybridMultilevel"/>
    <w:tmpl w:val="5448C8CA"/>
    <w:lvl w:ilvl="0" w:tplc="9FB46490">
      <w:numFmt w:val="bullet"/>
      <w:lvlText w:val="-"/>
      <w:lvlJc w:val="left"/>
      <w:pPr>
        <w:ind w:left="46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5" w15:restartNumberingAfterBreak="0">
    <w:nsid w:val="0DC90511"/>
    <w:multiLevelType w:val="hybridMultilevel"/>
    <w:tmpl w:val="A2DA07A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E3203"/>
    <w:multiLevelType w:val="hybridMultilevel"/>
    <w:tmpl w:val="343AE6C6"/>
    <w:lvl w:ilvl="0" w:tplc="801ADC04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7" w15:restartNumberingAfterBreak="0">
    <w:nsid w:val="127662F2"/>
    <w:multiLevelType w:val="hybridMultilevel"/>
    <w:tmpl w:val="FD46FE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A12217"/>
    <w:multiLevelType w:val="hybridMultilevel"/>
    <w:tmpl w:val="9A82FC0A"/>
    <w:lvl w:ilvl="0" w:tplc="D6980056">
      <w:start w:val="3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20E23728"/>
    <w:multiLevelType w:val="hybridMultilevel"/>
    <w:tmpl w:val="D8F240C2"/>
    <w:lvl w:ilvl="0" w:tplc="868C15FC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0" w15:restartNumberingAfterBreak="0">
    <w:nsid w:val="20F17F1C"/>
    <w:multiLevelType w:val="hybridMultilevel"/>
    <w:tmpl w:val="82D83BB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1B30A37"/>
    <w:multiLevelType w:val="hybridMultilevel"/>
    <w:tmpl w:val="E72E7A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B20A5E"/>
    <w:multiLevelType w:val="hybridMultilevel"/>
    <w:tmpl w:val="B2EC99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A4D1744"/>
    <w:multiLevelType w:val="hybridMultilevel"/>
    <w:tmpl w:val="71DC69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4B3038"/>
    <w:multiLevelType w:val="hybridMultilevel"/>
    <w:tmpl w:val="2A78AC9E"/>
    <w:lvl w:ilvl="0" w:tplc="3409000D">
      <w:start w:val="1"/>
      <w:numFmt w:val="bullet"/>
      <w:lvlText w:val=""/>
      <w:lvlJc w:val="left"/>
      <w:pPr>
        <w:ind w:left="1778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5" w15:restartNumberingAfterBreak="0">
    <w:nsid w:val="2E64770F"/>
    <w:multiLevelType w:val="hybridMultilevel"/>
    <w:tmpl w:val="14DCB504"/>
    <w:lvl w:ilvl="0" w:tplc="2520945C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  <w:b w:val="0"/>
        <w:i/>
        <w:sz w:val="16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6" w15:restartNumberingAfterBreak="0">
    <w:nsid w:val="31B7745C"/>
    <w:multiLevelType w:val="hybridMultilevel"/>
    <w:tmpl w:val="04CC3FF2"/>
    <w:lvl w:ilvl="0" w:tplc="9A345554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283088B"/>
    <w:multiLevelType w:val="hybridMultilevel"/>
    <w:tmpl w:val="330E0716"/>
    <w:lvl w:ilvl="0" w:tplc="98B49E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655237E"/>
    <w:multiLevelType w:val="hybridMultilevel"/>
    <w:tmpl w:val="2854868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7561EAA"/>
    <w:multiLevelType w:val="hybridMultilevel"/>
    <w:tmpl w:val="B114BDA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BE45F4A"/>
    <w:multiLevelType w:val="hybridMultilevel"/>
    <w:tmpl w:val="768678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3753348"/>
    <w:multiLevelType w:val="hybridMultilevel"/>
    <w:tmpl w:val="2D1AA4A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6D928A8"/>
    <w:multiLevelType w:val="hybridMultilevel"/>
    <w:tmpl w:val="1F36BC32"/>
    <w:lvl w:ilvl="0" w:tplc="297E4B6E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3" w15:restartNumberingAfterBreak="0">
    <w:nsid w:val="47E8518D"/>
    <w:multiLevelType w:val="hybridMultilevel"/>
    <w:tmpl w:val="20608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592659"/>
    <w:multiLevelType w:val="hybridMultilevel"/>
    <w:tmpl w:val="D870BE02"/>
    <w:lvl w:ilvl="0" w:tplc="890652DA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5" w15:restartNumberingAfterBreak="0">
    <w:nsid w:val="55902F97"/>
    <w:multiLevelType w:val="hybridMultilevel"/>
    <w:tmpl w:val="232828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561A6E12"/>
    <w:multiLevelType w:val="hybridMultilevel"/>
    <w:tmpl w:val="97D2CF64"/>
    <w:lvl w:ilvl="0" w:tplc="2C1691D8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7" w15:restartNumberingAfterBreak="0">
    <w:nsid w:val="610966B2"/>
    <w:multiLevelType w:val="hybridMultilevel"/>
    <w:tmpl w:val="39C4A41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3F31B2E"/>
    <w:multiLevelType w:val="hybridMultilevel"/>
    <w:tmpl w:val="37D08B8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189545E"/>
    <w:multiLevelType w:val="hybridMultilevel"/>
    <w:tmpl w:val="80A48B6E"/>
    <w:lvl w:ilvl="0" w:tplc="73923A50">
      <w:numFmt w:val="bullet"/>
      <w:lvlText w:val="-"/>
      <w:lvlJc w:val="left"/>
      <w:pPr>
        <w:ind w:left="40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30" w15:restartNumberingAfterBreak="0">
    <w:nsid w:val="76270FD7"/>
    <w:multiLevelType w:val="hybridMultilevel"/>
    <w:tmpl w:val="280CBBFA"/>
    <w:lvl w:ilvl="0" w:tplc="447E032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  <w:i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A4F55"/>
    <w:multiLevelType w:val="hybridMultilevel"/>
    <w:tmpl w:val="6722FF40"/>
    <w:lvl w:ilvl="0" w:tplc="4A841510">
      <w:numFmt w:val="bullet"/>
      <w:lvlText w:val="-"/>
      <w:lvlJc w:val="left"/>
      <w:pPr>
        <w:ind w:left="46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32" w15:restartNumberingAfterBreak="0">
    <w:nsid w:val="7F0B219E"/>
    <w:multiLevelType w:val="hybridMultilevel"/>
    <w:tmpl w:val="87E86CEC"/>
    <w:lvl w:ilvl="0" w:tplc="D9565CD4">
      <w:numFmt w:val="bullet"/>
      <w:lvlText w:val="-"/>
      <w:lvlJc w:val="left"/>
      <w:pPr>
        <w:ind w:left="465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7"/>
  </w:num>
  <w:num w:numId="4">
    <w:abstractNumId w:val="27"/>
  </w:num>
  <w:num w:numId="5">
    <w:abstractNumId w:val="16"/>
  </w:num>
  <w:num w:numId="6">
    <w:abstractNumId w:val="1"/>
  </w:num>
  <w:num w:numId="7">
    <w:abstractNumId w:val="13"/>
  </w:num>
  <w:num w:numId="8">
    <w:abstractNumId w:val="2"/>
  </w:num>
  <w:num w:numId="9">
    <w:abstractNumId w:val="20"/>
  </w:num>
  <w:num w:numId="10">
    <w:abstractNumId w:val="28"/>
  </w:num>
  <w:num w:numId="11">
    <w:abstractNumId w:val="25"/>
  </w:num>
  <w:num w:numId="12">
    <w:abstractNumId w:val="21"/>
  </w:num>
  <w:num w:numId="13">
    <w:abstractNumId w:val="10"/>
  </w:num>
  <w:num w:numId="14">
    <w:abstractNumId w:val="12"/>
  </w:num>
  <w:num w:numId="15">
    <w:abstractNumId w:val="5"/>
  </w:num>
  <w:num w:numId="16">
    <w:abstractNumId w:val="19"/>
  </w:num>
  <w:num w:numId="17">
    <w:abstractNumId w:val="18"/>
  </w:num>
  <w:num w:numId="18">
    <w:abstractNumId w:val="23"/>
  </w:num>
  <w:num w:numId="19">
    <w:abstractNumId w:val="7"/>
  </w:num>
  <w:num w:numId="20">
    <w:abstractNumId w:val="11"/>
  </w:num>
  <w:num w:numId="21">
    <w:abstractNumId w:val="14"/>
  </w:num>
  <w:num w:numId="22">
    <w:abstractNumId w:val="30"/>
  </w:num>
  <w:num w:numId="23">
    <w:abstractNumId w:val="32"/>
  </w:num>
  <w:num w:numId="24">
    <w:abstractNumId w:val="4"/>
  </w:num>
  <w:num w:numId="25">
    <w:abstractNumId w:val="6"/>
  </w:num>
  <w:num w:numId="26">
    <w:abstractNumId w:val="29"/>
  </w:num>
  <w:num w:numId="27">
    <w:abstractNumId w:val="15"/>
  </w:num>
  <w:num w:numId="28">
    <w:abstractNumId w:val="3"/>
  </w:num>
  <w:num w:numId="29">
    <w:abstractNumId w:val="26"/>
  </w:num>
  <w:num w:numId="30">
    <w:abstractNumId w:val="31"/>
  </w:num>
  <w:num w:numId="31">
    <w:abstractNumId w:val="9"/>
  </w:num>
  <w:num w:numId="32">
    <w:abstractNumId w:val="22"/>
  </w:num>
  <w:num w:numId="33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activeWritingStyle w:appName="MSWord" w:lang="en-AU" w:vendorID="64" w:dllVersion="131078" w:nlCheck="1" w:checkStyle="0"/>
  <w:activeWritingStyle w:appName="MSWord" w:lang="en-PH" w:vendorID="64" w:dllVersion="131078" w:nlCheck="1" w:checkStyle="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ADB"/>
    <w:rsid w:val="000009EF"/>
    <w:rsid w:val="00000FDC"/>
    <w:rsid w:val="00001E99"/>
    <w:rsid w:val="000022D2"/>
    <w:rsid w:val="0000411D"/>
    <w:rsid w:val="00005077"/>
    <w:rsid w:val="000059F3"/>
    <w:rsid w:val="0000677F"/>
    <w:rsid w:val="00010789"/>
    <w:rsid w:val="00011EE0"/>
    <w:rsid w:val="00012CD9"/>
    <w:rsid w:val="00015467"/>
    <w:rsid w:val="0001583C"/>
    <w:rsid w:val="00015D0B"/>
    <w:rsid w:val="0001752D"/>
    <w:rsid w:val="00021CB6"/>
    <w:rsid w:val="0002217B"/>
    <w:rsid w:val="000258C9"/>
    <w:rsid w:val="000261E3"/>
    <w:rsid w:val="00026F18"/>
    <w:rsid w:val="00031A2D"/>
    <w:rsid w:val="00031ADB"/>
    <w:rsid w:val="000328A4"/>
    <w:rsid w:val="000351D4"/>
    <w:rsid w:val="000355BA"/>
    <w:rsid w:val="00035773"/>
    <w:rsid w:val="00035B3B"/>
    <w:rsid w:val="00035BDB"/>
    <w:rsid w:val="000374B4"/>
    <w:rsid w:val="00037661"/>
    <w:rsid w:val="00040AE7"/>
    <w:rsid w:val="00043CA4"/>
    <w:rsid w:val="00044153"/>
    <w:rsid w:val="000449D0"/>
    <w:rsid w:val="00044A29"/>
    <w:rsid w:val="00044A3E"/>
    <w:rsid w:val="00046803"/>
    <w:rsid w:val="00047E44"/>
    <w:rsid w:val="00050EF8"/>
    <w:rsid w:val="00050FF7"/>
    <w:rsid w:val="000512C2"/>
    <w:rsid w:val="000518BC"/>
    <w:rsid w:val="00052386"/>
    <w:rsid w:val="00053996"/>
    <w:rsid w:val="0005568E"/>
    <w:rsid w:val="000609FC"/>
    <w:rsid w:val="00060FAB"/>
    <w:rsid w:val="0006188A"/>
    <w:rsid w:val="00061B64"/>
    <w:rsid w:val="00062583"/>
    <w:rsid w:val="00065322"/>
    <w:rsid w:val="00065B1C"/>
    <w:rsid w:val="00073C3F"/>
    <w:rsid w:val="0007523D"/>
    <w:rsid w:val="00077A55"/>
    <w:rsid w:val="0008182D"/>
    <w:rsid w:val="00081DFE"/>
    <w:rsid w:val="0008237A"/>
    <w:rsid w:val="0008414D"/>
    <w:rsid w:val="00084EEC"/>
    <w:rsid w:val="00084F2A"/>
    <w:rsid w:val="000855D0"/>
    <w:rsid w:val="0008622F"/>
    <w:rsid w:val="0008798E"/>
    <w:rsid w:val="00087A86"/>
    <w:rsid w:val="0009028F"/>
    <w:rsid w:val="00090CED"/>
    <w:rsid w:val="00091162"/>
    <w:rsid w:val="000928AD"/>
    <w:rsid w:val="00093D80"/>
    <w:rsid w:val="00096AD0"/>
    <w:rsid w:val="000971E2"/>
    <w:rsid w:val="00097373"/>
    <w:rsid w:val="00097E33"/>
    <w:rsid w:val="000A0833"/>
    <w:rsid w:val="000A12C5"/>
    <w:rsid w:val="000A1D6D"/>
    <w:rsid w:val="000A2FAC"/>
    <w:rsid w:val="000A31E8"/>
    <w:rsid w:val="000A3D0A"/>
    <w:rsid w:val="000A6C33"/>
    <w:rsid w:val="000A6D21"/>
    <w:rsid w:val="000A71BE"/>
    <w:rsid w:val="000B2033"/>
    <w:rsid w:val="000B20AA"/>
    <w:rsid w:val="000B3F68"/>
    <w:rsid w:val="000B3FC1"/>
    <w:rsid w:val="000B5217"/>
    <w:rsid w:val="000B5256"/>
    <w:rsid w:val="000B5D07"/>
    <w:rsid w:val="000B66E4"/>
    <w:rsid w:val="000B76DE"/>
    <w:rsid w:val="000B7EB5"/>
    <w:rsid w:val="000C0546"/>
    <w:rsid w:val="000C4623"/>
    <w:rsid w:val="000C526E"/>
    <w:rsid w:val="000C6B54"/>
    <w:rsid w:val="000C6D52"/>
    <w:rsid w:val="000D047B"/>
    <w:rsid w:val="000D0FE3"/>
    <w:rsid w:val="000D152F"/>
    <w:rsid w:val="000D2693"/>
    <w:rsid w:val="000D5071"/>
    <w:rsid w:val="000D51E9"/>
    <w:rsid w:val="000D5561"/>
    <w:rsid w:val="000D5C54"/>
    <w:rsid w:val="000D6194"/>
    <w:rsid w:val="000D6BE0"/>
    <w:rsid w:val="000D74DE"/>
    <w:rsid w:val="000D78C7"/>
    <w:rsid w:val="000E0D43"/>
    <w:rsid w:val="000E1589"/>
    <w:rsid w:val="000E1AE0"/>
    <w:rsid w:val="000E1E20"/>
    <w:rsid w:val="000E3076"/>
    <w:rsid w:val="000E39D5"/>
    <w:rsid w:val="000E3B2F"/>
    <w:rsid w:val="000E3E7A"/>
    <w:rsid w:val="000E4A6F"/>
    <w:rsid w:val="000E565F"/>
    <w:rsid w:val="000E73D2"/>
    <w:rsid w:val="000E7412"/>
    <w:rsid w:val="000F01E9"/>
    <w:rsid w:val="000F0BCC"/>
    <w:rsid w:val="000F13A1"/>
    <w:rsid w:val="000F2FE1"/>
    <w:rsid w:val="000F3EDB"/>
    <w:rsid w:val="000F4AFC"/>
    <w:rsid w:val="000F513E"/>
    <w:rsid w:val="000F5363"/>
    <w:rsid w:val="000F7D16"/>
    <w:rsid w:val="00100844"/>
    <w:rsid w:val="00100941"/>
    <w:rsid w:val="00102A3E"/>
    <w:rsid w:val="00103591"/>
    <w:rsid w:val="001060E8"/>
    <w:rsid w:val="001061B7"/>
    <w:rsid w:val="00107882"/>
    <w:rsid w:val="00110514"/>
    <w:rsid w:val="00111408"/>
    <w:rsid w:val="00114FB7"/>
    <w:rsid w:val="001173A1"/>
    <w:rsid w:val="0012133A"/>
    <w:rsid w:val="00121777"/>
    <w:rsid w:val="00121BBD"/>
    <w:rsid w:val="00121CF6"/>
    <w:rsid w:val="001220CA"/>
    <w:rsid w:val="0012345A"/>
    <w:rsid w:val="001240A0"/>
    <w:rsid w:val="00124251"/>
    <w:rsid w:val="001250D6"/>
    <w:rsid w:val="001259A0"/>
    <w:rsid w:val="00126BB6"/>
    <w:rsid w:val="001319C1"/>
    <w:rsid w:val="0013213A"/>
    <w:rsid w:val="00132DAE"/>
    <w:rsid w:val="00134192"/>
    <w:rsid w:val="001353C3"/>
    <w:rsid w:val="00135E49"/>
    <w:rsid w:val="001373BA"/>
    <w:rsid w:val="00137597"/>
    <w:rsid w:val="00140104"/>
    <w:rsid w:val="00141FB7"/>
    <w:rsid w:val="00142B6E"/>
    <w:rsid w:val="0014467B"/>
    <w:rsid w:val="0014489C"/>
    <w:rsid w:val="001459AE"/>
    <w:rsid w:val="00147103"/>
    <w:rsid w:val="00147916"/>
    <w:rsid w:val="00150FE3"/>
    <w:rsid w:val="0015231B"/>
    <w:rsid w:val="0015265D"/>
    <w:rsid w:val="001540FC"/>
    <w:rsid w:val="00154B1C"/>
    <w:rsid w:val="00155F74"/>
    <w:rsid w:val="0015613A"/>
    <w:rsid w:val="0016236A"/>
    <w:rsid w:val="00163DF0"/>
    <w:rsid w:val="001641BB"/>
    <w:rsid w:val="00165B25"/>
    <w:rsid w:val="00167E5C"/>
    <w:rsid w:val="00172452"/>
    <w:rsid w:val="00172A0E"/>
    <w:rsid w:val="001731E0"/>
    <w:rsid w:val="00173A82"/>
    <w:rsid w:val="001762D3"/>
    <w:rsid w:val="00177F02"/>
    <w:rsid w:val="00181AA7"/>
    <w:rsid w:val="00185206"/>
    <w:rsid w:val="00185E3B"/>
    <w:rsid w:val="00192083"/>
    <w:rsid w:val="00192276"/>
    <w:rsid w:val="0019288F"/>
    <w:rsid w:val="00192B42"/>
    <w:rsid w:val="00193614"/>
    <w:rsid w:val="00193778"/>
    <w:rsid w:val="00193DCC"/>
    <w:rsid w:val="00194F51"/>
    <w:rsid w:val="00196CF4"/>
    <w:rsid w:val="001979D7"/>
    <w:rsid w:val="001A043A"/>
    <w:rsid w:val="001A0508"/>
    <w:rsid w:val="001A2844"/>
    <w:rsid w:val="001A494F"/>
    <w:rsid w:val="001A6433"/>
    <w:rsid w:val="001A6436"/>
    <w:rsid w:val="001A6719"/>
    <w:rsid w:val="001A79CD"/>
    <w:rsid w:val="001B0B60"/>
    <w:rsid w:val="001B22FB"/>
    <w:rsid w:val="001B6363"/>
    <w:rsid w:val="001B66CB"/>
    <w:rsid w:val="001C0490"/>
    <w:rsid w:val="001C0D21"/>
    <w:rsid w:val="001C1FD3"/>
    <w:rsid w:val="001C22E4"/>
    <w:rsid w:val="001C2B6B"/>
    <w:rsid w:val="001C3E14"/>
    <w:rsid w:val="001C5183"/>
    <w:rsid w:val="001C618B"/>
    <w:rsid w:val="001C66AD"/>
    <w:rsid w:val="001C6EBC"/>
    <w:rsid w:val="001C77F3"/>
    <w:rsid w:val="001D0B5B"/>
    <w:rsid w:val="001D1349"/>
    <w:rsid w:val="001D18D4"/>
    <w:rsid w:val="001D3045"/>
    <w:rsid w:val="001D3A9F"/>
    <w:rsid w:val="001D3C95"/>
    <w:rsid w:val="001D6203"/>
    <w:rsid w:val="001D6D53"/>
    <w:rsid w:val="001D7054"/>
    <w:rsid w:val="001D79F6"/>
    <w:rsid w:val="001E0B14"/>
    <w:rsid w:val="001E0F8B"/>
    <w:rsid w:val="001E195A"/>
    <w:rsid w:val="001E2640"/>
    <w:rsid w:val="001E2A92"/>
    <w:rsid w:val="001E2E6E"/>
    <w:rsid w:val="001E456E"/>
    <w:rsid w:val="001E4D2F"/>
    <w:rsid w:val="001E503F"/>
    <w:rsid w:val="001E533A"/>
    <w:rsid w:val="001E6A9A"/>
    <w:rsid w:val="001E6C1A"/>
    <w:rsid w:val="001E7ED0"/>
    <w:rsid w:val="001F0AE3"/>
    <w:rsid w:val="001F14C0"/>
    <w:rsid w:val="001F1F17"/>
    <w:rsid w:val="001F48B6"/>
    <w:rsid w:val="001F59B5"/>
    <w:rsid w:val="001F7500"/>
    <w:rsid w:val="001F7652"/>
    <w:rsid w:val="001F7F97"/>
    <w:rsid w:val="00201256"/>
    <w:rsid w:val="00201C3A"/>
    <w:rsid w:val="00202522"/>
    <w:rsid w:val="002029F9"/>
    <w:rsid w:val="00205968"/>
    <w:rsid w:val="002068E8"/>
    <w:rsid w:val="002072F5"/>
    <w:rsid w:val="0021190B"/>
    <w:rsid w:val="00212C84"/>
    <w:rsid w:val="0021367B"/>
    <w:rsid w:val="00216CA6"/>
    <w:rsid w:val="00220A83"/>
    <w:rsid w:val="002231AE"/>
    <w:rsid w:val="00224497"/>
    <w:rsid w:val="0022543E"/>
    <w:rsid w:val="00225764"/>
    <w:rsid w:val="002261D8"/>
    <w:rsid w:val="00226B98"/>
    <w:rsid w:val="00226C43"/>
    <w:rsid w:val="00227010"/>
    <w:rsid w:val="0023045E"/>
    <w:rsid w:val="002332E2"/>
    <w:rsid w:val="00233472"/>
    <w:rsid w:val="002354FC"/>
    <w:rsid w:val="00236596"/>
    <w:rsid w:val="00237912"/>
    <w:rsid w:val="00240531"/>
    <w:rsid w:val="00240C1E"/>
    <w:rsid w:val="00240CEB"/>
    <w:rsid w:val="002457CB"/>
    <w:rsid w:val="00245AB8"/>
    <w:rsid w:val="0024761C"/>
    <w:rsid w:val="00250378"/>
    <w:rsid w:val="00251845"/>
    <w:rsid w:val="00251960"/>
    <w:rsid w:val="00251E3A"/>
    <w:rsid w:val="0025202C"/>
    <w:rsid w:val="0025301F"/>
    <w:rsid w:val="00253690"/>
    <w:rsid w:val="00253F95"/>
    <w:rsid w:val="0025497C"/>
    <w:rsid w:val="0026042C"/>
    <w:rsid w:val="00261296"/>
    <w:rsid w:val="002617A7"/>
    <w:rsid w:val="00261A48"/>
    <w:rsid w:val="00262925"/>
    <w:rsid w:val="00265A07"/>
    <w:rsid w:val="00270F11"/>
    <w:rsid w:val="002723E4"/>
    <w:rsid w:val="00274372"/>
    <w:rsid w:val="0027525C"/>
    <w:rsid w:val="00276D76"/>
    <w:rsid w:val="002773AA"/>
    <w:rsid w:val="002775FF"/>
    <w:rsid w:val="00280E5F"/>
    <w:rsid w:val="00281726"/>
    <w:rsid w:val="00285125"/>
    <w:rsid w:val="00286004"/>
    <w:rsid w:val="0028683C"/>
    <w:rsid w:val="00290E5B"/>
    <w:rsid w:val="00292C9C"/>
    <w:rsid w:val="00296811"/>
    <w:rsid w:val="002A084F"/>
    <w:rsid w:val="002A223A"/>
    <w:rsid w:val="002A4A95"/>
    <w:rsid w:val="002A4DF2"/>
    <w:rsid w:val="002B12EF"/>
    <w:rsid w:val="002B1362"/>
    <w:rsid w:val="002B24BE"/>
    <w:rsid w:val="002B404D"/>
    <w:rsid w:val="002B4AEF"/>
    <w:rsid w:val="002B5C5F"/>
    <w:rsid w:val="002C3D8D"/>
    <w:rsid w:val="002C6281"/>
    <w:rsid w:val="002C64D5"/>
    <w:rsid w:val="002C6A61"/>
    <w:rsid w:val="002C6ABD"/>
    <w:rsid w:val="002D0569"/>
    <w:rsid w:val="002D0B46"/>
    <w:rsid w:val="002D50B9"/>
    <w:rsid w:val="002D5909"/>
    <w:rsid w:val="002E0976"/>
    <w:rsid w:val="002E0F60"/>
    <w:rsid w:val="002E37AC"/>
    <w:rsid w:val="002E480D"/>
    <w:rsid w:val="002E4D00"/>
    <w:rsid w:val="002E67D1"/>
    <w:rsid w:val="002E70DB"/>
    <w:rsid w:val="002F0896"/>
    <w:rsid w:val="002F0964"/>
    <w:rsid w:val="002F1C55"/>
    <w:rsid w:val="002F31BA"/>
    <w:rsid w:val="002F38D1"/>
    <w:rsid w:val="002F3A99"/>
    <w:rsid w:val="002F49B6"/>
    <w:rsid w:val="002F5872"/>
    <w:rsid w:val="002F7774"/>
    <w:rsid w:val="002F7D3C"/>
    <w:rsid w:val="003006D4"/>
    <w:rsid w:val="00301EB6"/>
    <w:rsid w:val="003020FA"/>
    <w:rsid w:val="00302697"/>
    <w:rsid w:val="00302980"/>
    <w:rsid w:val="00303F37"/>
    <w:rsid w:val="00305C2E"/>
    <w:rsid w:val="00306B95"/>
    <w:rsid w:val="0031000F"/>
    <w:rsid w:val="00310210"/>
    <w:rsid w:val="00310CE0"/>
    <w:rsid w:val="0031200A"/>
    <w:rsid w:val="00321A82"/>
    <w:rsid w:val="00322445"/>
    <w:rsid w:val="00322DC9"/>
    <w:rsid w:val="003236C5"/>
    <w:rsid w:val="00323867"/>
    <w:rsid w:val="003300EE"/>
    <w:rsid w:val="00330935"/>
    <w:rsid w:val="00332EB3"/>
    <w:rsid w:val="003354B2"/>
    <w:rsid w:val="00337452"/>
    <w:rsid w:val="00337888"/>
    <w:rsid w:val="003400FE"/>
    <w:rsid w:val="00340EF8"/>
    <w:rsid w:val="00345A7A"/>
    <w:rsid w:val="00347C07"/>
    <w:rsid w:val="00350A67"/>
    <w:rsid w:val="00350CD1"/>
    <w:rsid w:val="00351A56"/>
    <w:rsid w:val="00353ED4"/>
    <w:rsid w:val="003565B0"/>
    <w:rsid w:val="0035773D"/>
    <w:rsid w:val="00357CE7"/>
    <w:rsid w:val="003628A9"/>
    <w:rsid w:val="0036376F"/>
    <w:rsid w:val="00365605"/>
    <w:rsid w:val="00365BF6"/>
    <w:rsid w:val="0037303F"/>
    <w:rsid w:val="003739D3"/>
    <w:rsid w:val="003740DE"/>
    <w:rsid w:val="00381A52"/>
    <w:rsid w:val="0038291F"/>
    <w:rsid w:val="00383C87"/>
    <w:rsid w:val="00384134"/>
    <w:rsid w:val="00385744"/>
    <w:rsid w:val="003859FF"/>
    <w:rsid w:val="00386B81"/>
    <w:rsid w:val="00386BDC"/>
    <w:rsid w:val="00387B9D"/>
    <w:rsid w:val="003906EE"/>
    <w:rsid w:val="003916B3"/>
    <w:rsid w:val="00391B82"/>
    <w:rsid w:val="00391FB0"/>
    <w:rsid w:val="00392C6D"/>
    <w:rsid w:val="00396A03"/>
    <w:rsid w:val="003A0040"/>
    <w:rsid w:val="003A3927"/>
    <w:rsid w:val="003A43B4"/>
    <w:rsid w:val="003A4524"/>
    <w:rsid w:val="003A6229"/>
    <w:rsid w:val="003A6F7C"/>
    <w:rsid w:val="003A70F7"/>
    <w:rsid w:val="003A7828"/>
    <w:rsid w:val="003B2BC8"/>
    <w:rsid w:val="003B4A2F"/>
    <w:rsid w:val="003B53A8"/>
    <w:rsid w:val="003B5770"/>
    <w:rsid w:val="003B6B4F"/>
    <w:rsid w:val="003C00C1"/>
    <w:rsid w:val="003C156A"/>
    <w:rsid w:val="003C15E7"/>
    <w:rsid w:val="003C2C42"/>
    <w:rsid w:val="003C3EC9"/>
    <w:rsid w:val="003C3F63"/>
    <w:rsid w:val="003C4B80"/>
    <w:rsid w:val="003C5291"/>
    <w:rsid w:val="003C68D1"/>
    <w:rsid w:val="003C6BFA"/>
    <w:rsid w:val="003D17D2"/>
    <w:rsid w:val="003D1FDB"/>
    <w:rsid w:val="003D3786"/>
    <w:rsid w:val="003D429C"/>
    <w:rsid w:val="003D51FD"/>
    <w:rsid w:val="003D5216"/>
    <w:rsid w:val="003D5A49"/>
    <w:rsid w:val="003D7A72"/>
    <w:rsid w:val="003E1C75"/>
    <w:rsid w:val="003E6967"/>
    <w:rsid w:val="003F00A0"/>
    <w:rsid w:val="003F0640"/>
    <w:rsid w:val="003F086D"/>
    <w:rsid w:val="003F0D04"/>
    <w:rsid w:val="003F244F"/>
    <w:rsid w:val="003F4ACB"/>
    <w:rsid w:val="003F58FE"/>
    <w:rsid w:val="00401957"/>
    <w:rsid w:val="00403EEE"/>
    <w:rsid w:val="00405187"/>
    <w:rsid w:val="00407198"/>
    <w:rsid w:val="004074DC"/>
    <w:rsid w:val="00410A32"/>
    <w:rsid w:val="00412AF6"/>
    <w:rsid w:val="004130CD"/>
    <w:rsid w:val="00413A03"/>
    <w:rsid w:val="00413DA0"/>
    <w:rsid w:val="004141C2"/>
    <w:rsid w:val="004150FA"/>
    <w:rsid w:val="004208C4"/>
    <w:rsid w:val="00422350"/>
    <w:rsid w:val="00422C0A"/>
    <w:rsid w:val="004245AF"/>
    <w:rsid w:val="00425F16"/>
    <w:rsid w:val="00426A24"/>
    <w:rsid w:val="00430A65"/>
    <w:rsid w:val="0043194F"/>
    <w:rsid w:val="004336A4"/>
    <w:rsid w:val="00433C6A"/>
    <w:rsid w:val="00434A7E"/>
    <w:rsid w:val="00435C04"/>
    <w:rsid w:val="00435EEA"/>
    <w:rsid w:val="00436D86"/>
    <w:rsid w:val="00437923"/>
    <w:rsid w:val="0044121A"/>
    <w:rsid w:val="00450C9B"/>
    <w:rsid w:val="00454E1C"/>
    <w:rsid w:val="0045728E"/>
    <w:rsid w:val="00460778"/>
    <w:rsid w:val="00460A67"/>
    <w:rsid w:val="00461260"/>
    <w:rsid w:val="00461BB5"/>
    <w:rsid w:val="00462ACE"/>
    <w:rsid w:val="00463C2B"/>
    <w:rsid w:val="00465B7B"/>
    <w:rsid w:val="0046615D"/>
    <w:rsid w:val="004702C4"/>
    <w:rsid w:val="004705EA"/>
    <w:rsid w:val="00470756"/>
    <w:rsid w:val="00470874"/>
    <w:rsid w:val="00473311"/>
    <w:rsid w:val="00474416"/>
    <w:rsid w:val="0047598F"/>
    <w:rsid w:val="00475AE5"/>
    <w:rsid w:val="00476870"/>
    <w:rsid w:val="0048077E"/>
    <w:rsid w:val="0048184B"/>
    <w:rsid w:val="004822BD"/>
    <w:rsid w:val="00484CB0"/>
    <w:rsid w:val="00485F0A"/>
    <w:rsid w:val="004872E4"/>
    <w:rsid w:val="0049088E"/>
    <w:rsid w:val="00491DD2"/>
    <w:rsid w:val="00491E0F"/>
    <w:rsid w:val="004937FE"/>
    <w:rsid w:val="00494322"/>
    <w:rsid w:val="004A192C"/>
    <w:rsid w:val="004A1959"/>
    <w:rsid w:val="004A3E96"/>
    <w:rsid w:val="004A4056"/>
    <w:rsid w:val="004A489F"/>
    <w:rsid w:val="004A49EE"/>
    <w:rsid w:val="004A4A3C"/>
    <w:rsid w:val="004A59D7"/>
    <w:rsid w:val="004B1BF9"/>
    <w:rsid w:val="004B2885"/>
    <w:rsid w:val="004B2EFA"/>
    <w:rsid w:val="004B3858"/>
    <w:rsid w:val="004B434B"/>
    <w:rsid w:val="004B611A"/>
    <w:rsid w:val="004C09AD"/>
    <w:rsid w:val="004C13C7"/>
    <w:rsid w:val="004C2A02"/>
    <w:rsid w:val="004C2A4B"/>
    <w:rsid w:val="004C3673"/>
    <w:rsid w:val="004C3939"/>
    <w:rsid w:val="004C4A6D"/>
    <w:rsid w:val="004C4B47"/>
    <w:rsid w:val="004C5C05"/>
    <w:rsid w:val="004C5E37"/>
    <w:rsid w:val="004D01F0"/>
    <w:rsid w:val="004D0277"/>
    <w:rsid w:val="004D05D4"/>
    <w:rsid w:val="004D105A"/>
    <w:rsid w:val="004D13FA"/>
    <w:rsid w:val="004D19CC"/>
    <w:rsid w:val="004D1B61"/>
    <w:rsid w:val="004D34ED"/>
    <w:rsid w:val="004D354E"/>
    <w:rsid w:val="004D3645"/>
    <w:rsid w:val="004D4A51"/>
    <w:rsid w:val="004D6618"/>
    <w:rsid w:val="004D768C"/>
    <w:rsid w:val="004E1881"/>
    <w:rsid w:val="004E2371"/>
    <w:rsid w:val="004E3AC2"/>
    <w:rsid w:val="004E3D48"/>
    <w:rsid w:val="004E4857"/>
    <w:rsid w:val="004E537C"/>
    <w:rsid w:val="004E5D83"/>
    <w:rsid w:val="004E7EA8"/>
    <w:rsid w:val="004F08DD"/>
    <w:rsid w:val="004F0960"/>
    <w:rsid w:val="004F1F82"/>
    <w:rsid w:val="00500C5B"/>
    <w:rsid w:val="00500E05"/>
    <w:rsid w:val="00501AA5"/>
    <w:rsid w:val="00505235"/>
    <w:rsid w:val="00505E22"/>
    <w:rsid w:val="00506CE3"/>
    <w:rsid w:val="00513C63"/>
    <w:rsid w:val="0052293F"/>
    <w:rsid w:val="00523D69"/>
    <w:rsid w:val="0052465E"/>
    <w:rsid w:val="005252E1"/>
    <w:rsid w:val="005256EE"/>
    <w:rsid w:val="00525C03"/>
    <w:rsid w:val="0052788D"/>
    <w:rsid w:val="00530E95"/>
    <w:rsid w:val="00532B14"/>
    <w:rsid w:val="0053447A"/>
    <w:rsid w:val="00536552"/>
    <w:rsid w:val="00540D60"/>
    <w:rsid w:val="0054112B"/>
    <w:rsid w:val="00541464"/>
    <w:rsid w:val="00545929"/>
    <w:rsid w:val="0054699B"/>
    <w:rsid w:val="00546D8D"/>
    <w:rsid w:val="00547676"/>
    <w:rsid w:val="005500DD"/>
    <w:rsid w:val="0055089A"/>
    <w:rsid w:val="00550C13"/>
    <w:rsid w:val="0055162B"/>
    <w:rsid w:val="00552A01"/>
    <w:rsid w:val="00553908"/>
    <w:rsid w:val="00553A3E"/>
    <w:rsid w:val="0055534B"/>
    <w:rsid w:val="00555990"/>
    <w:rsid w:val="00555C72"/>
    <w:rsid w:val="00556E17"/>
    <w:rsid w:val="00557AEA"/>
    <w:rsid w:val="00557B87"/>
    <w:rsid w:val="005604CB"/>
    <w:rsid w:val="0056147D"/>
    <w:rsid w:val="00562050"/>
    <w:rsid w:val="00563186"/>
    <w:rsid w:val="0056461C"/>
    <w:rsid w:val="00564DA3"/>
    <w:rsid w:val="00565947"/>
    <w:rsid w:val="00567449"/>
    <w:rsid w:val="00570E2F"/>
    <w:rsid w:val="00571B55"/>
    <w:rsid w:val="00571FB5"/>
    <w:rsid w:val="005726AD"/>
    <w:rsid w:val="00572941"/>
    <w:rsid w:val="0057563C"/>
    <w:rsid w:val="00575966"/>
    <w:rsid w:val="00580636"/>
    <w:rsid w:val="00580979"/>
    <w:rsid w:val="00580B4C"/>
    <w:rsid w:val="00581CF8"/>
    <w:rsid w:val="00581D06"/>
    <w:rsid w:val="00581FCC"/>
    <w:rsid w:val="005827C8"/>
    <w:rsid w:val="005828CE"/>
    <w:rsid w:val="00583497"/>
    <w:rsid w:val="0058412D"/>
    <w:rsid w:val="00590B96"/>
    <w:rsid w:val="00590D00"/>
    <w:rsid w:val="00590E01"/>
    <w:rsid w:val="0059339C"/>
    <w:rsid w:val="00595EFF"/>
    <w:rsid w:val="005965AE"/>
    <w:rsid w:val="005968D9"/>
    <w:rsid w:val="00597B3F"/>
    <w:rsid w:val="005A1B5D"/>
    <w:rsid w:val="005A37AE"/>
    <w:rsid w:val="005A4E28"/>
    <w:rsid w:val="005A5821"/>
    <w:rsid w:val="005A77FC"/>
    <w:rsid w:val="005B0A16"/>
    <w:rsid w:val="005B1260"/>
    <w:rsid w:val="005B2088"/>
    <w:rsid w:val="005B212C"/>
    <w:rsid w:val="005B2C91"/>
    <w:rsid w:val="005B36EA"/>
    <w:rsid w:val="005B49DF"/>
    <w:rsid w:val="005B6BDB"/>
    <w:rsid w:val="005B7C94"/>
    <w:rsid w:val="005C01D7"/>
    <w:rsid w:val="005C14E2"/>
    <w:rsid w:val="005C227E"/>
    <w:rsid w:val="005C3299"/>
    <w:rsid w:val="005C3D0F"/>
    <w:rsid w:val="005C47CB"/>
    <w:rsid w:val="005C4EE8"/>
    <w:rsid w:val="005C71E4"/>
    <w:rsid w:val="005D081C"/>
    <w:rsid w:val="005D18B4"/>
    <w:rsid w:val="005D2912"/>
    <w:rsid w:val="005D2A80"/>
    <w:rsid w:val="005D5A7D"/>
    <w:rsid w:val="005D5CB4"/>
    <w:rsid w:val="005D738A"/>
    <w:rsid w:val="005E0278"/>
    <w:rsid w:val="005E071F"/>
    <w:rsid w:val="005E07E5"/>
    <w:rsid w:val="005E1F81"/>
    <w:rsid w:val="005E395A"/>
    <w:rsid w:val="005E4CCA"/>
    <w:rsid w:val="005E55A0"/>
    <w:rsid w:val="005F46BF"/>
    <w:rsid w:val="005F51DD"/>
    <w:rsid w:val="005F67B6"/>
    <w:rsid w:val="00603D93"/>
    <w:rsid w:val="006072B0"/>
    <w:rsid w:val="006078EB"/>
    <w:rsid w:val="0061120C"/>
    <w:rsid w:val="0061192C"/>
    <w:rsid w:val="00615A11"/>
    <w:rsid w:val="0062164E"/>
    <w:rsid w:val="00622785"/>
    <w:rsid w:val="00622D39"/>
    <w:rsid w:val="00623FFA"/>
    <w:rsid w:val="0062402A"/>
    <w:rsid w:val="00625831"/>
    <w:rsid w:val="006260D0"/>
    <w:rsid w:val="00630081"/>
    <w:rsid w:val="00630D33"/>
    <w:rsid w:val="00640851"/>
    <w:rsid w:val="00640DF3"/>
    <w:rsid w:val="00642D9E"/>
    <w:rsid w:val="00644186"/>
    <w:rsid w:val="006443F4"/>
    <w:rsid w:val="006445B8"/>
    <w:rsid w:val="00646EB0"/>
    <w:rsid w:val="00651272"/>
    <w:rsid w:val="0065336F"/>
    <w:rsid w:val="006549A6"/>
    <w:rsid w:val="006565D8"/>
    <w:rsid w:val="00656F51"/>
    <w:rsid w:val="00660645"/>
    <w:rsid w:val="0066606F"/>
    <w:rsid w:val="00666AC6"/>
    <w:rsid w:val="00666B91"/>
    <w:rsid w:val="0066717D"/>
    <w:rsid w:val="0066736E"/>
    <w:rsid w:val="00672603"/>
    <w:rsid w:val="00676C00"/>
    <w:rsid w:val="00676E5C"/>
    <w:rsid w:val="00681062"/>
    <w:rsid w:val="00681E46"/>
    <w:rsid w:val="0068546F"/>
    <w:rsid w:val="00685E44"/>
    <w:rsid w:val="0068675B"/>
    <w:rsid w:val="00686F3F"/>
    <w:rsid w:val="00687AF6"/>
    <w:rsid w:val="0069011D"/>
    <w:rsid w:val="006902CB"/>
    <w:rsid w:val="006916D0"/>
    <w:rsid w:val="006919DF"/>
    <w:rsid w:val="00692556"/>
    <w:rsid w:val="006930F8"/>
    <w:rsid w:val="00693484"/>
    <w:rsid w:val="00693C14"/>
    <w:rsid w:val="006A0076"/>
    <w:rsid w:val="006A01F1"/>
    <w:rsid w:val="006A20EE"/>
    <w:rsid w:val="006A2B05"/>
    <w:rsid w:val="006A42B2"/>
    <w:rsid w:val="006A4849"/>
    <w:rsid w:val="006A4BF7"/>
    <w:rsid w:val="006A542E"/>
    <w:rsid w:val="006A64F6"/>
    <w:rsid w:val="006A6F47"/>
    <w:rsid w:val="006B060D"/>
    <w:rsid w:val="006B0765"/>
    <w:rsid w:val="006B1934"/>
    <w:rsid w:val="006B33E4"/>
    <w:rsid w:val="006B6425"/>
    <w:rsid w:val="006B7312"/>
    <w:rsid w:val="006C053D"/>
    <w:rsid w:val="006C0941"/>
    <w:rsid w:val="006C3E65"/>
    <w:rsid w:val="006C4725"/>
    <w:rsid w:val="006D0990"/>
    <w:rsid w:val="006D121B"/>
    <w:rsid w:val="006D1A7D"/>
    <w:rsid w:val="006D2ABF"/>
    <w:rsid w:val="006D5405"/>
    <w:rsid w:val="006E087E"/>
    <w:rsid w:val="006E1B0C"/>
    <w:rsid w:val="006E3135"/>
    <w:rsid w:val="006E415B"/>
    <w:rsid w:val="006E535A"/>
    <w:rsid w:val="006E5892"/>
    <w:rsid w:val="006E7468"/>
    <w:rsid w:val="006E7FA4"/>
    <w:rsid w:val="006F215C"/>
    <w:rsid w:val="006F26E4"/>
    <w:rsid w:val="006F309B"/>
    <w:rsid w:val="0070338E"/>
    <w:rsid w:val="00703B69"/>
    <w:rsid w:val="007059E8"/>
    <w:rsid w:val="00707049"/>
    <w:rsid w:val="0070712C"/>
    <w:rsid w:val="00710472"/>
    <w:rsid w:val="007108AF"/>
    <w:rsid w:val="00712744"/>
    <w:rsid w:val="00715862"/>
    <w:rsid w:val="0071677B"/>
    <w:rsid w:val="00720958"/>
    <w:rsid w:val="00721E69"/>
    <w:rsid w:val="007224B0"/>
    <w:rsid w:val="00722F7C"/>
    <w:rsid w:val="00723011"/>
    <w:rsid w:val="00726847"/>
    <w:rsid w:val="00726B97"/>
    <w:rsid w:val="00727374"/>
    <w:rsid w:val="00727467"/>
    <w:rsid w:val="00732B8B"/>
    <w:rsid w:val="0073447E"/>
    <w:rsid w:val="007344AC"/>
    <w:rsid w:val="00736782"/>
    <w:rsid w:val="00737133"/>
    <w:rsid w:val="00742EA2"/>
    <w:rsid w:val="00743925"/>
    <w:rsid w:val="00744893"/>
    <w:rsid w:val="00744FC4"/>
    <w:rsid w:val="0074656E"/>
    <w:rsid w:val="00746867"/>
    <w:rsid w:val="00746976"/>
    <w:rsid w:val="00750F23"/>
    <w:rsid w:val="00752BA7"/>
    <w:rsid w:val="00753C98"/>
    <w:rsid w:val="00754737"/>
    <w:rsid w:val="0075482B"/>
    <w:rsid w:val="007564FE"/>
    <w:rsid w:val="0075727E"/>
    <w:rsid w:val="00760122"/>
    <w:rsid w:val="00763547"/>
    <w:rsid w:val="00763806"/>
    <w:rsid w:val="00764010"/>
    <w:rsid w:val="00764F63"/>
    <w:rsid w:val="007651D4"/>
    <w:rsid w:val="007652D6"/>
    <w:rsid w:val="0076737E"/>
    <w:rsid w:val="00770697"/>
    <w:rsid w:val="007751AC"/>
    <w:rsid w:val="00776327"/>
    <w:rsid w:val="00777209"/>
    <w:rsid w:val="0077785B"/>
    <w:rsid w:val="00777C30"/>
    <w:rsid w:val="007820D9"/>
    <w:rsid w:val="007873E5"/>
    <w:rsid w:val="00787FB6"/>
    <w:rsid w:val="007925DB"/>
    <w:rsid w:val="00793040"/>
    <w:rsid w:val="00795070"/>
    <w:rsid w:val="00795AA5"/>
    <w:rsid w:val="007966E8"/>
    <w:rsid w:val="007979C6"/>
    <w:rsid w:val="007A10CC"/>
    <w:rsid w:val="007A27D3"/>
    <w:rsid w:val="007A2D41"/>
    <w:rsid w:val="007A3B4D"/>
    <w:rsid w:val="007A60A1"/>
    <w:rsid w:val="007B2D8D"/>
    <w:rsid w:val="007B3641"/>
    <w:rsid w:val="007B4892"/>
    <w:rsid w:val="007B4BAD"/>
    <w:rsid w:val="007B5482"/>
    <w:rsid w:val="007B5A13"/>
    <w:rsid w:val="007B744A"/>
    <w:rsid w:val="007C251D"/>
    <w:rsid w:val="007C3C70"/>
    <w:rsid w:val="007C54DF"/>
    <w:rsid w:val="007C7B41"/>
    <w:rsid w:val="007D132A"/>
    <w:rsid w:val="007D49A7"/>
    <w:rsid w:val="007D5306"/>
    <w:rsid w:val="007D5EDA"/>
    <w:rsid w:val="007D612D"/>
    <w:rsid w:val="007D70D0"/>
    <w:rsid w:val="007E0B1C"/>
    <w:rsid w:val="007E1B7A"/>
    <w:rsid w:val="007E2E1D"/>
    <w:rsid w:val="007E5091"/>
    <w:rsid w:val="007E61A1"/>
    <w:rsid w:val="007F2B86"/>
    <w:rsid w:val="007F2F94"/>
    <w:rsid w:val="007F3776"/>
    <w:rsid w:val="007F5796"/>
    <w:rsid w:val="007F6E56"/>
    <w:rsid w:val="007F74C0"/>
    <w:rsid w:val="0080042B"/>
    <w:rsid w:val="00801F24"/>
    <w:rsid w:val="00802619"/>
    <w:rsid w:val="00803680"/>
    <w:rsid w:val="00804991"/>
    <w:rsid w:val="00805558"/>
    <w:rsid w:val="00806CD9"/>
    <w:rsid w:val="00810259"/>
    <w:rsid w:val="008102E1"/>
    <w:rsid w:val="00811CD7"/>
    <w:rsid w:val="00811DD7"/>
    <w:rsid w:val="00812B70"/>
    <w:rsid w:val="00817AC8"/>
    <w:rsid w:val="0082040C"/>
    <w:rsid w:val="00821646"/>
    <w:rsid w:val="00821A7F"/>
    <w:rsid w:val="0082380E"/>
    <w:rsid w:val="00824226"/>
    <w:rsid w:val="00826304"/>
    <w:rsid w:val="00832AC9"/>
    <w:rsid w:val="00834877"/>
    <w:rsid w:val="00834F81"/>
    <w:rsid w:val="00841770"/>
    <w:rsid w:val="00841AC1"/>
    <w:rsid w:val="008447C4"/>
    <w:rsid w:val="00844D66"/>
    <w:rsid w:val="00847A21"/>
    <w:rsid w:val="00851AA3"/>
    <w:rsid w:val="00851F7A"/>
    <w:rsid w:val="00852FCF"/>
    <w:rsid w:val="0085320E"/>
    <w:rsid w:val="00854C1C"/>
    <w:rsid w:val="00855CBB"/>
    <w:rsid w:val="008570E4"/>
    <w:rsid w:val="00857B0D"/>
    <w:rsid w:val="00857B0F"/>
    <w:rsid w:val="00861F92"/>
    <w:rsid w:val="0086201A"/>
    <w:rsid w:val="00863F8A"/>
    <w:rsid w:val="00870897"/>
    <w:rsid w:val="008712AE"/>
    <w:rsid w:val="008714FB"/>
    <w:rsid w:val="0087216D"/>
    <w:rsid w:val="008732D9"/>
    <w:rsid w:val="0087460C"/>
    <w:rsid w:val="00875B0D"/>
    <w:rsid w:val="00877025"/>
    <w:rsid w:val="00877140"/>
    <w:rsid w:val="008776D1"/>
    <w:rsid w:val="00880287"/>
    <w:rsid w:val="008802EC"/>
    <w:rsid w:val="008825D1"/>
    <w:rsid w:val="00884003"/>
    <w:rsid w:val="00884714"/>
    <w:rsid w:val="00885483"/>
    <w:rsid w:val="00885AFD"/>
    <w:rsid w:val="00890657"/>
    <w:rsid w:val="008908C9"/>
    <w:rsid w:val="00891074"/>
    <w:rsid w:val="008923CA"/>
    <w:rsid w:val="0089396F"/>
    <w:rsid w:val="00893BD8"/>
    <w:rsid w:val="00894083"/>
    <w:rsid w:val="00894ED0"/>
    <w:rsid w:val="008951A6"/>
    <w:rsid w:val="008A1B62"/>
    <w:rsid w:val="008A1CED"/>
    <w:rsid w:val="008A272D"/>
    <w:rsid w:val="008A2EDC"/>
    <w:rsid w:val="008A5A60"/>
    <w:rsid w:val="008A761F"/>
    <w:rsid w:val="008B5A9A"/>
    <w:rsid w:val="008B68E6"/>
    <w:rsid w:val="008C1B4C"/>
    <w:rsid w:val="008C2976"/>
    <w:rsid w:val="008C37A3"/>
    <w:rsid w:val="008C4EBF"/>
    <w:rsid w:val="008C54DA"/>
    <w:rsid w:val="008C6038"/>
    <w:rsid w:val="008C703D"/>
    <w:rsid w:val="008C78A0"/>
    <w:rsid w:val="008C7B22"/>
    <w:rsid w:val="008D033D"/>
    <w:rsid w:val="008D35CA"/>
    <w:rsid w:val="008D361B"/>
    <w:rsid w:val="008D55EA"/>
    <w:rsid w:val="008D68A2"/>
    <w:rsid w:val="008E1862"/>
    <w:rsid w:val="008E2028"/>
    <w:rsid w:val="008E378D"/>
    <w:rsid w:val="008E3C99"/>
    <w:rsid w:val="008E4BF2"/>
    <w:rsid w:val="008E6481"/>
    <w:rsid w:val="008F0DFD"/>
    <w:rsid w:val="008F0E0E"/>
    <w:rsid w:val="008F1D8D"/>
    <w:rsid w:val="008F2B01"/>
    <w:rsid w:val="008F524E"/>
    <w:rsid w:val="008F679C"/>
    <w:rsid w:val="008F7494"/>
    <w:rsid w:val="008F7C0E"/>
    <w:rsid w:val="00902B29"/>
    <w:rsid w:val="00905307"/>
    <w:rsid w:val="009075E3"/>
    <w:rsid w:val="00910192"/>
    <w:rsid w:val="00911BF3"/>
    <w:rsid w:val="00914B6F"/>
    <w:rsid w:val="009160C8"/>
    <w:rsid w:val="00917BC1"/>
    <w:rsid w:val="0092121B"/>
    <w:rsid w:val="00921967"/>
    <w:rsid w:val="00922054"/>
    <w:rsid w:val="00922D8A"/>
    <w:rsid w:val="00923698"/>
    <w:rsid w:val="00923881"/>
    <w:rsid w:val="00925144"/>
    <w:rsid w:val="00925925"/>
    <w:rsid w:val="00927D79"/>
    <w:rsid w:val="00931B60"/>
    <w:rsid w:val="00931CE8"/>
    <w:rsid w:val="00931F0B"/>
    <w:rsid w:val="00932E03"/>
    <w:rsid w:val="00933C7F"/>
    <w:rsid w:val="00941BD1"/>
    <w:rsid w:val="00941DBB"/>
    <w:rsid w:val="00943B66"/>
    <w:rsid w:val="00945DD2"/>
    <w:rsid w:val="00946307"/>
    <w:rsid w:val="009477DF"/>
    <w:rsid w:val="00947BA5"/>
    <w:rsid w:val="009519A5"/>
    <w:rsid w:val="0095312A"/>
    <w:rsid w:val="00953780"/>
    <w:rsid w:val="009539C7"/>
    <w:rsid w:val="0095480D"/>
    <w:rsid w:val="0095481A"/>
    <w:rsid w:val="00954B65"/>
    <w:rsid w:val="00955281"/>
    <w:rsid w:val="009568E6"/>
    <w:rsid w:val="00960158"/>
    <w:rsid w:val="00961B40"/>
    <w:rsid w:val="009622DB"/>
    <w:rsid w:val="0096392F"/>
    <w:rsid w:val="00963EB4"/>
    <w:rsid w:val="00965B4C"/>
    <w:rsid w:val="00967983"/>
    <w:rsid w:val="00967F68"/>
    <w:rsid w:val="00967FBD"/>
    <w:rsid w:val="009709AD"/>
    <w:rsid w:val="00971FAC"/>
    <w:rsid w:val="009728E0"/>
    <w:rsid w:val="009730F3"/>
    <w:rsid w:val="00973A86"/>
    <w:rsid w:val="009753CA"/>
    <w:rsid w:val="009770A7"/>
    <w:rsid w:val="00983784"/>
    <w:rsid w:val="0098406F"/>
    <w:rsid w:val="009849AB"/>
    <w:rsid w:val="00984A54"/>
    <w:rsid w:val="00985620"/>
    <w:rsid w:val="009858B4"/>
    <w:rsid w:val="00987C36"/>
    <w:rsid w:val="00993499"/>
    <w:rsid w:val="0099448D"/>
    <w:rsid w:val="00994752"/>
    <w:rsid w:val="00994B09"/>
    <w:rsid w:val="00995648"/>
    <w:rsid w:val="009A0974"/>
    <w:rsid w:val="009A09EA"/>
    <w:rsid w:val="009A0C9A"/>
    <w:rsid w:val="009A183A"/>
    <w:rsid w:val="009A226A"/>
    <w:rsid w:val="009A3F29"/>
    <w:rsid w:val="009A5235"/>
    <w:rsid w:val="009A5284"/>
    <w:rsid w:val="009A54DE"/>
    <w:rsid w:val="009A7159"/>
    <w:rsid w:val="009A7CCE"/>
    <w:rsid w:val="009A7F26"/>
    <w:rsid w:val="009B00F5"/>
    <w:rsid w:val="009B196C"/>
    <w:rsid w:val="009B20BF"/>
    <w:rsid w:val="009B33EE"/>
    <w:rsid w:val="009B3C89"/>
    <w:rsid w:val="009B4062"/>
    <w:rsid w:val="009B51ED"/>
    <w:rsid w:val="009B72ED"/>
    <w:rsid w:val="009C07C4"/>
    <w:rsid w:val="009C0F39"/>
    <w:rsid w:val="009C399C"/>
    <w:rsid w:val="009C3CF8"/>
    <w:rsid w:val="009C4BAC"/>
    <w:rsid w:val="009C4F4A"/>
    <w:rsid w:val="009C6AF4"/>
    <w:rsid w:val="009D0541"/>
    <w:rsid w:val="009D1E3C"/>
    <w:rsid w:val="009D3989"/>
    <w:rsid w:val="009D3AEF"/>
    <w:rsid w:val="009D3E8A"/>
    <w:rsid w:val="009D7FFC"/>
    <w:rsid w:val="009E01A3"/>
    <w:rsid w:val="009E0269"/>
    <w:rsid w:val="009E333D"/>
    <w:rsid w:val="009E42E3"/>
    <w:rsid w:val="009E4F5B"/>
    <w:rsid w:val="009E73F3"/>
    <w:rsid w:val="009E7874"/>
    <w:rsid w:val="009F1174"/>
    <w:rsid w:val="009F15B8"/>
    <w:rsid w:val="009F295A"/>
    <w:rsid w:val="009F3457"/>
    <w:rsid w:val="009F547D"/>
    <w:rsid w:val="009F6A0C"/>
    <w:rsid w:val="00A014B5"/>
    <w:rsid w:val="00A01DD4"/>
    <w:rsid w:val="00A02AC7"/>
    <w:rsid w:val="00A048FB"/>
    <w:rsid w:val="00A0769B"/>
    <w:rsid w:val="00A1217A"/>
    <w:rsid w:val="00A12953"/>
    <w:rsid w:val="00A1372E"/>
    <w:rsid w:val="00A1383B"/>
    <w:rsid w:val="00A154A9"/>
    <w:rsid w:val="00A16AFB"/>
    <w:rsid w:val="00A20308"/>
    <w:rsid w:val="00A21AA6"/>
    <w:rsid w:val="00A2228D"/>
    <w:rsid w:val="00A22F3D"/>
    <w:rsid w:val="00A24AB0"/>
    <w:rsid w:val="00A25F8C"/>
    <w:rsid w:val="00A31D9A"/>
    <w:rsid w:val="00A33652"/>
    <w:rsid w:val="00A3404F"/>
    <w:rsid w:val="00A3425A"/>
    <w:rsid w:val="00A3460C"/>
    <w:rsid w:val="00A353EB"/>
    <w:rsid w:val="00A361ED"/>
    <w:rsid w:val="00A36837"/>
    <w:rsid w:val="00A36E82"/>
    <w:rsid w:val="00A370B7"/>
    <w:rsid w:val="00A40AC1"/>
    <w:rsid w:val="00A41B61"/>
    <w:rsid w:val="00A43C55"/>
    <w:rsid w:val="00A43E2A"/>
    <w:rsid w:val="00A44EF2"/>
    <w:rsid w:val="00A46AC0"/>
    <w:rsid w:val="00A47D13"/>
    <w:rsid w:val="00A514E8"/>
    <w:rsid w:val="00A529DF"/>
    <w:rsid w:val="00A54035"/>
    <w:rsid w:val="00A54175"/>
    <w:rsid w:val="00A5524F"/>
    <w:rsid w:val="00A5572E"/>
    <w:rsid w:val="00A56CD6"/>
    <w:rsid w:val="00A610B3"/>
    <w:rsid w:val="00A615EE"/>
    <w:rsid w:val="00A61E31"/>
    <w:rsid w:val="00A62204"/>
    <w:rsid w:val="00A626E5"/>
    <w:rsid w:val="00A64FF5"/>
    <w:rsid w:val="00A67872"/>
    <w:rsid w:val="00A717CB"/>
    <w:rsid w:val="00A77A72"/>
    <w:rsid w:val="00A80459"/>
    <w:rsid w:val="00A84C99"/>
    <w:rsid w:val="00A850E7"/>
    <w:rsid w:val="00A85118"/>
    <w:rsid w:val="00A86435"/>
    <w:rsid w:val="00A86C9A"/>
    <w:rsid w:val="00A87049"/>
    <w:rsid w:val="00A90010"/>
    <w:rsid w:val="00A9155E"/>
    <w:rsid w:val="00A9246A"/>
    <w:rsid w:val="00A92822"/>
    <w:rsid w:val="00A9292B"/>
    <w:rsid w:val="00A92FA5"/>
    <w:rsid w:val="00A9381D"/>
    <w:rsid w:val="00A93BE7"/>
    <w:rsid w:val="00A93F96"/>
    <w:rsid w:val="00A940A8"/>
    <w:rsid w:val="00A95141"/>
    <w:rsid w:val="00A9562B"/>
    <w:rsid w:val="00A973A1"/>
    <w:rsid w:val="00AA0416"/>
    <w:rsid w:val="00AA1175"/>
    <w:rsid w:val="00AA11CE"/>
    <w:rsid w:val="00AA384F"/>
    <w:rsid w:val="00AA4C96"/>
    <w:rsid w:val="00AA53ED"/>
    <w:rsid w:val="00AA790B"/>
    <w:rsid w:val="00AB0BCB"/>
    <w:rsid w:val="00AB2700"/>
    <w:rsid w:val="00AB2E2D"/>
    <w:rsid w:val="00AB3E31"/>
    <w:rsid w:val="00AB6AD2"/>
    <w:rsid w:val="00AC020E"/>
    <w:rsid w:val="00AC1B2C"/>
    <w:rsid w:val="00AC3163"/>
    <w:rsid w:val="00AC4277"/>
    <w:rsid w:val="00AC59B7"/>
    <w:rsid w:val="00AC5CA0"/>
    <w:rsid w:val="00AC5F01"/>
    <w:rsid w:val="00AC75CC"/>
    <w:rsid w:val="00AC76BF"/>
    <w:rsid w:val="00AD4B1F"/>
    <w:rsid w:val="00AD5146"/>
    <w:rsid w:val="00AE098A"/>
    <w:rsid w:val="00AE0D60"/>
    <w:rsid w:val="00AE2711"/>
    <w:rsid w:val="00AE3DC3"/>
    <w:rsid w:val="00AE51A8"/>
    <w:rsid w:val="00AE5AF6"/>
    <w:rsid w:val="00AE7E7D"/>
    <w:rsid w:val="00AF06B7"/>
    <w:rsid w:val="00AF1A46"/>
    <w:rsid w:val="00AF44D7"/>
    <w:rsid w:val="00AF4CD1"/>
    <w:rsid w:val="00AF5370"/>
    <w:rsid w:val="00AF6F9A"/>
    <w:rsid w:val="00AF70BC"/>
    <w:rsid w:val="00B02D3E"/>
    <w:rsid w:val="00B0446B"/>
    <w:rsid w:val="00B07925"/>
    <w:rsid w:val="00B12695"/>
    <w:rsid w:val="00B12A58"/>
    <w:rsid w:val="00B1351D"/>
    <w:rsid w:val="00B13931"/>
    <w:rsid w:val="00B141E1"/>
    <w:rsid w:val="00B14745"/>
    <w:rsid w:val="00B16714"/>
    <w:rsid w:val="00B2031D"/>
    <w:rsid w:val="00B20CA1"/>
    <w:rsid w:val="00B21FF0"/>
    <w:rsid w:val="00B228D0"/>
    <w:rsid w:val="00B22B4A"/>
    <w:rsid w:val="00B23114"/>
    <w:rsid w:val="00B241E8"/>
    <w:rsid w:val="00B24BEA"/>
    <w:rsid w:val="00B25B58"/>
    <w:rsid w:val="00B27071"/>
    <w:rsid w:val="00B31CCB"/>
    <w:rsid w:val="00B326B9"/>
    <w:rsid w:val="00B33694"/>
    <w:rsid w:val="00B358E6"/>
    <w:rsid w:val="00B36FF4"/>
    <w:rsid w:val="00B37DD6"/>
    <w:rsid w:val="00B427C5"/>
    <w:rsid w:val="00B4381B"/>
    <w:rsid w:val="00B44D21"/>
    <w:rsid w:val="00B45D8C"/>
    <w:rsid w:val="00B45DD5"/>
    <w:rsid w:val="00B472BA"/>
    <w:rsid w:val="00B472FE"/>
    <w:rsid w:val="00B50C37"/>
    <w:rsid w:val="00B50F5C"/>
    <w:rsid w:val="00B53C02"/>
    <w:rsid w:val="00B5403A"/>
    <w:rsid w:val="00B55384"/>
    <w:rsid w:val="00B55B46"/>
    <w:rsid w:val="00B55B9D"/>
    <w:rsid w:val="00B577C6"/>
    <w:rsid w:val="00B60609"/>
    <w:rsid w:val="00B624D2"/>
    <w:rsid w:val="00B656F0"/>
    <w:rsid w:val="00B65D92"/>
    <w:rsid w:val="00B70A6B"/>
    <w:rsid w:val="00B72926"/>
    <w:rsid w:val="00B74A4B"/>
    <w:rsid w:val="00B74FE2"/>
    <w:rsid w:val="00B772DE"/>
    <w:rsid w:val="00B80D2A"/>
    <w:rsid w:val="00B81684"/>
    <w:rsid w:val="00B82790"/>
    <w:rsid w:val="00B82DA3"/>
    <w:rsid w:val="00B86DF1"/>
    <w:rsid w:val="00B92DB1"/>
    <w:rsid w:val="00B930F3"/>
    <w:rsid w:val="00B95289"/>
    <w:rsid w:val="00B952C2"/>
    <w:rsid w:val="00B955E9"/>
    <w:rsid w:val="00B97200"/>
    <w:rsid w:val="00B977A0"/>
    <w:rsid w:val="00BA5002"/>
    <w:rsid w:val="00BA6D87"/>
    <w:rsid w:val="00BB12ED"/>
    <w:rsid w:val="00BB1F89"/>
    <w:rsid w:val="00BB309A"/>
    <w:rsid w:val="00BB5317"/>
    <w:rsid w:val="00BB61D0"/>
    <w:rsid w:val="00BB7705"/>
    <w:rsid w:val="00BC08F9"/>
    <w:rsid w:val="00BC0ED1"/>
    <w:rsid w:val="00BC0EE7"/>
    <w:rsid w:val="00BC222D"/>
    <w:rsid w:val="00BC419B"/>
    <w:rsid w:val="00BC4DE7"/>
    <w:rsid w:val="00BC5CC3"/>
    <w:rsid w:val="00BD0D21"/>
    <w:rsid w:val="00BD1E84"/>
    <w:rsid w:val="00BD2EA2"/>
    <w:rsid w:val="00BD2F84"/>
    <w:rsid w:val="00BD3F8D"/>
    <w:rsid w:val="00BD4AB9"/>
    <w:rsid w:val="00BD5A38"/>
    <w:rsid w:val="00BD5C84"/>
    <w:rsid w:val="00BD5CE8"/>
    <w:rsid w:val="00BD68A8"/>
    <w:rsid w:val="00BE06FE"/>
    <w:rsid w:val="00BE15BB"/>
    <w:rsid w:val="00BE189D"/>
    <w:rsid w:val="00BE2DC8"/>
    <w:rsid w:val="00BE42AC"/>
    <w:rsid w:val="00BE4A20"/>
    <w:rsid w:val="00BE4D6C"/>
    <w:rsid w:val="00BE5725"/>
    <w:rsid w:val="00BF1B73"/>
    <w:rsid w:val="00BF52C2"/>
    <w:rsid w:val="00BF797B"/>
    <w:rsid w:val="00C00555"/>
    <w:rsid w:val="00C018F2"/>
    <w:rsid w:val="00C03688"/>
    <w:rsid w:val="00C03C61"/>
    <w:rsid w:val="00C068FB"/>
    <w:rsid w:val="00C076B3"/>
    <w:rsid w:val="00C10188"/>
    <w:rsid w:val="00C141DA"/>
    <w:rsid w:val="00C153FF"/>
    <w:rsid w:val="00C158D9"/>
    <w:rsid w:val="00C16A6F"/>
    <w:rsid w:val="00C17236"/>
    <w:rsid w:val="00C21339"/>
    <w:rsid w:val="00C22199"/>
    <w:rsid w:val="00C2265B"/>
    <w:rsid w:val="00C22C45"/>
    <w:rsid w:val="00C239F2"/>
    <w:rsid w:val="00C23EDF"/>
    <w:rsid w:val="00C26077"/>
    <w:rsid w:val="00C272DD"/>
    <w:rsid w:val="00C2743F"/>
    <w:rsid w:val="00C31BD6"/>
    <w:rsid w:val="00C331C0"/>
    <w:rsid w:val="00C33CFE"/>
    <w:rsid w:val="00C35C6A"/>
    <w:rsid w:val="00C40636"/>
    <w:rsid w:val="00C43952"/>
    <w:rsid w:val="00C439D3"/>
    <w:rsid w:val="00C44D2E"/>
    <w:rsid w:val="00C453E5"/>
    <w:rsid w:val="00C46C98"/>
    <w:rsid w:val="00C50C24"/>
    <w:rsid w:val="00C513CA"/>
    <w:rsid w:val="00C51CD9"/>
    <w:rsid w:val="00C52E9B"/>
    <w:rsid w:val="00C532B2"/>
    <w:rsid w:val="00C53CAF"/>
    <w:rsid w:val="00C5418B"/>
    <w:rsid w:val="00C54BCC"/>
    <w:rsid w:val="00C54F39"/>
    <w:rsid w:val="00C55054"/>
    <w:rsid w:val="00C55969"/>
    <w:rsid w:val="00C55D22"/>
    <w:rsid w:val="00C560CE"/>
    <w:rsid w:val="00C5665D"/>
    <w:rsid w:val="00C577C5"/>
    <w:rsid w:val="00C610B8"/>
    <w:rsid w:val="00C61123"/>
    <w:rsid w:val="00C62B59"/>
    <w:rsid w:val="00C64928"/>
    <w:rsid w:val="00C65ABE"/>
    <w:rsid w:val="00C66DF5"/>
    <w:rsid w:val="00C6710C"/>
    <w:rsid w:val="00C70C8E"/>
    <w:rsid w:val="00C70FDD"/>
    <w:rsid w:val="00C711F5"/>
    <w:rsid w:val="00C731E7"/>
    <w:rsid w:val="00C7352F"/>
    <w:rsid w:val="00C76A33"/>
    <w:rsid w:val="00C77551"/>
    <w:rsid w:val="00C80B68"/>
    <w:rsid w:val="00C84D08"/>
    <w:rsid w:val="00C85290"/>
    <w:rsid w:val="00C858F4"/>
    <w:rsid w:val="00C872D6"/>
    <w:rsid w:val="00C873C9"/>
    <w:rsid w:val="00C91E2E"/>
    <w:rsid w:val="00C92203"/>
    <w:rsid w:val="00C92A67"/>
    <w:rsid w:val="00C94D82"/>
    <w:rsid w:val="00CA3B58"/>
    <w:rsid w:val="00CA60DE"/>
    <w:rsid w:val="00CB0132"/>
    <w:rsid w:val="00CB0164"/>
    <w:rsid w:val="00CB29F0"/>
    <w:rsid w:val="00CB37FE"/>
    <w:rsid w:val="00CB5739"/>
    <w:rsid w:val="00CB5CA9"/>
    <w:rsid w:val="00CB69E4"/>
    <w:rsid w:val="00CB6E45"/>
    <w:rsid w:val="00CC0E1F"/>
    <w:rsid w:val="00CC0F08"/>
    <w:rsid w:val="00CC2401"/>
    <w:rsid w:val="00CC2420"/>
    <w:rsid w:val="00CC2F1B"/>
    <w:rsid w:val="00CC4C5F"/>
    <w:rsid w:val="00CC4D4D"/>
    <w:rsid w:val="00CC51FC"/>
    <w:rsid w:val="00CD0498"/>
    <w:rsid w:val="00CD05FA"/>
    <w:rsid w:val="00CD1776"/>
    <w:rsid w:val="00CD1B20"/>
    <w:rsid w:val="00CD1E68"/>
    <w:rsid w:val="00CD3B4F"/>
    <w:rsid w:val="00CD405B"/>
    <w:rsid w:val="00CD5570"/>
    <w:rsid w:val="00CD65B6"/>
    <w:rsid w:val="00CD6A63"/>
    <w:rsid w:val="00CD789A"/>
    <w:rsid w:val="00CD7D89"/>
    <w:rsid w:val="00CE0BCB"/>
    <w:rsid w:val="00CE4389"/>
    <w:rsid w:val="00CE606A"/>
    <w:rsid w:val="00CE6D4F"/>
    <w:rsid w:val="00CE779F"/>
    <w:rsid w:val="00CF23BA"/>
    <w:rsid w:val="00CF2C21"/>
    <w:rsid w:val="00CF2CD6"/>
    <w:rsid w:val="00CF3871"/>
    <w:rsid w:val="00CF6D2D"/>
    <w:rsid w:val="00CF6F79"/>
    <w:rsid w:val="00D005F3"/>
    <w:rsid w:val="00D00EF5"/>
    <w:rsid w:val="00D12600"/>
    <w:rsid w:val="00D13284"/>
    <w:rsid w:val="00D175AC"/>
    <w:rsid w:val="00D17F78"/>
    <w:rsid w:val="00D22A87"/>
    <w:rsid w:val="00D233A0"/>
    <w:rsid w:val="00D307C7"/>
    <w:rsid w:val="00D318F4"/>
    <w:rsid w:val="00D326DC"/>
    <w:rsid w:val="00D34461"/>
    <w:rsid w:val="00D346DC"/>
    <w:rsid w:val="00D354D1"/>
    <w:rsid w:val="00D35C18"/>
    <w:rsid w:val="00D440D4"/>
    <w:rsid w:val="00D443D8"/>
    <w:rsid w:val="00D44EA5"/>
    <w:rsid w:val="00D452FC"/>
    <w:rsid w:val="00D46081"/>
    <w:rsid w:val="00D4687E"/>
    <w:rsid w:val="00D52188"/>
    <w:rsid w:val="00D61DB2"/>
    <w:rsid w:val="00D7048D"/>
    <w:rsid w:val="00D71AC1"/>
    <w:rsid w:val="00D7273F"/>
    <w:rsid w:val="00D72A3C"/>
    <w:rsid w:val="00D735E5"/>
    <w:rsid w:val="00D74BEF"/>
    <w:rsid w:val="00D75537"/>
    <w:rsid w:val="00D77D94"/>
    <w:rsid w:val="00D806E2"/>
    <w:rsid w:val="00D82A61"/>
    <w:rsid w:val="00D858C8"/>
    <w:rsid w:val="00D86D75"/>
    <w:rsid w:val="00D86FBF"/>
    <w:rsid w:val="00D87A70"/>
    <w:rsid w:val="00D907F2"/>
    <w:rsid w:val="00D92DD0"/>
    <w:rsid w:val="00D9363E"/>
    <w:rsid w:val="00D94601"/>
    <w:rsid w:val="00D947C6"/>
    <w:rsid w:val="00D949B1"/>
    <w:rsid w:val="00D94BAF"/>
    <w:rsid w:val="00D94CCE"/>
    <w:rsid w:val="00D972CA"/>
    <w:rsid w:val="00DA0D62"/>
    <w:rsid w:val="00DA27C4"/>
    <w:rsid w:val="00DA37A9"/>
    <w:rsid w:val="00DA7639"/>
    <w:rsid w:val="00DA772F"/>
    <w:rsid w:val="00DA7853"/>
    <w:rsid w:val="00DB1E12"/>
    <w:rsid w:val="00DB2465"/>
    <w:rsid w:val="00DB5319"/>
    <w:rsid w:val="00DB55DE"/>
    <w:rsid w:val="00DB6EC0"/>
    <w:rsid w:val="00DB7A07"/>
    <w:rsid w:val="00DC2BA4"/>
    <w:rsid w:val="00DC349E"/>
    <w:rsid w:val="00DC3838"/>
    <w:rsid w:val="00DC416D"/>
    <w:rsid w:val="00DC4321"/>
    <w:rsid w:val="00DC4A89"/>
    <w:rsid w:val="00DC5C3D"/>
    <w:rsid w:val="00DD4C71"/>
    <w:rsid w:val="00DD4E88"/>
    <w:rsid w:val="00DD72C1"/>
    <w:rsid w:val="00DE131C"/>
    <w:rsid w:val="00DE1DCA"/>
    <w:rsid w:val="00DE4328"/>
    <w:rsid w:val="00DE4528"/>
    <w:rsid w:val="00DE5BB5"/>
    <w:rsid w:val="00DE6B8B"/>
    <w:rsid w:val="00DE70C3"/>
    <w:rsid w:val="00DF15FE"/>
    <w:rsid w:val="00DF1FD5"/>
    <w:rsid w:val="00DF2610"/>
    <w:rsid w:val="00DF2DFE"/>
    <w:rsid w:val="00DF3F20"/>
    <w:rsid w:val="00DF527E"/>
    <w:rsid w:val="00DF5B7D"/>
    <w:rsid w:val="00DF6FE0"/>
    <w:rsid w:val="00DF7084"/>
    <w:rsid w:val="00E009C0"/>
    <w:rsid w:val="00E067C6"/>
    <w:rsid w:val="00E0734C"/>
    <w:rsid w:val="00E0754C"/>
    <w:rsid w:val="00E10653"/>
    <w:rsid w:val="00E1149C"/>
    <w:rsid w:val="00E124D5"/>
    <w:rsid w:val="00E13421"/>
    <w:rsid w:val="00E15233"/>
    <w:rsid w:val="00E167F9"/>
    <w:rsid w:val="00E174A4"/>
    <w:rsid w:val="00E2145A"/>
    <w:rsid w:val="00E22322"/>
    <w:rsid w:val="00E250A9"/>
    <w:rsid w:val="00E2647D"/>
    <w:rsid w:val="00E272E7"/>
    <w:rsid w:val="00E27527"/>
    <w:rsid w:val="00E327CA"/>
    <w:rsid w:val="00E337B2"/>
    <w:rsid w:val="00E341E7"/>
    <w:rsid w:val="00E35289"/>
    <w:rsid w:val="00E36523"/>
    <w:rsid w:val="00E3798A"/>
    <w:rsid w:val="00E415E5"/>
    <w:rsid w:val="00E41669"/>
    <w:rsid w:val="00E43027"/>
    <w:rsid w:val="00E43716"/>
    <w:rsid w:val="00E43E97"/>
    <w:rsid w:val="00E4513B"/>
    <w:rsid w:val="00E455AB"/>
    <w:rsid w:val="00E46604"/>
    <w:rsid w:val="00E51355"/>
    <w:rsid w:val="00E55380"/>
    <w:rsid w:val="00E554BA"/>
    <w:rsid w:val="00E55E45"/>
    <w:rsid w:val="00E57885"/>
    <w:rsid w:val="00E644F1"/>
    <w:rsid w:val="00E66AF9"/>
    <w:rsid w:val="00E712BA"/>
    <w:rsid w:val="00E72C59"/>
    <w:rsid w:val="00E736E7"/>
    <w:rsid w:val="00E7519D"/>
    <w:rsid w:val="00E76223"/>
    <w:rsid w:val="00E76966"/>
    <w:rsid w:val="00E8055D"/>
    <w:rsid w:val="00E8055E"/>
    <w:rsid w:val="00E80A3E"/>
    <w:rsid w:val="00E815E3"/>
    <w:rsid w:val="00E81B8B"/>
    <w:rsid w:val="00E82D71"/>
    <w:rsid w:val="00E833A1"/>
    <w:rsid w:val="00E83BDA"/>
    <w:rsid w:val="00E86952"/>
    <w:rsid w:val="00E87A66"/>
    <w:rsid w:val="00E900C7"/>
    <w:rsid w:val="00E902DA"/>
    <w:rsid w:val="00E90616"/>
    <w:rsid w:val="00E912D9"/>
    <w:rsid w:val="00E9262E"/>
    <w:rsid w:val="00E92FB3"/>
    <w:rsid w:val="00E934AB"/>
    <w:rsid w:val="00E934EB"/>
    <w:rsid w:val="00E940F0"/>
    <w:rsid w:val="00E94816"/>
    <w:rsid w:val="00E95925"/>
    <w:rsid w:val="00E97E8B"/>
    <w:rsid w:val="00EA050F"/>
    <w:rsid w:val="00EA14D1"/>
    <w:rsid w:val="00EA640F"/>
    <w:rsid w:val="00EA6D20"/>
    <w:rsid w:val="00EA77D5"/>
    <w:rsid w:val="00EB04E9"/>
    <w:rsid w:val="00EB1B17"/>
    <w:rsid w:val="00EB4296"/>
    <w:rsid w:val="00EB4405"/>
    <w:rsid w:val="00EB4494"/>
    <w:rsid w:val="00EB4A85"/>
    <w:rsid w:val="00EB5088"/>
    <w:rsid w:val="00EB5194"/>
    <w:rsid w:val="00EB59B7"/>
    <w:rsid w:val="00EB5CAE"/>
    <w:rsid w:val="00EB6739"/>
    <w:rsid w:val="00EB6B2C"/>
    <w:rsid w:val="00EC1144"/>
    <w:rsid w:val="00EC1999"/>
    <w:rsid w:val="00EC1F9B"/>
    <w:rsid w:val="00EC2700"/>
    <w:rsid w:val="00EC2BAD"/>
    <w:rsid w:val="00EC313D"/>
    <w:rsid w:val="00EC331A"/>
    <w:rsid w:val="00EC4CB1"/>
    <w:rsid w:val="00EC5CBD"/>
    <w:rsid w:val="00EC6059"/>
    <w:rsid w:val="00EC67AF"/>
    <w:rsid w:val="00ED044B"/>
    <w:rsid w:val="00ED0F75"/>
    <w:rsid w:val="00ED17F9"/>
    <w:rsid w:val="00ED1B0A"/>
    <w:rsid w:val="00ED2525"/>
    <w:rsid w:val="00ED2628"/>
    <w:rsid w:val="00ED3416"/>
    <w:rsid w:val="00ED34DE"/>
    <w:rsid w:val="00ED3818"/>
    <w:rsid w:val="00ED5572"/>
    <w:rsid w:val="00EE12E7"/>
    <w:rsid w:val="00EE1542"/>
    <w:rsid w:val="00EE2099"/>
    <w:rsid w:val="00EE2432"/>
    <w:rsid w:val="00EE2789"/>
    <w:rsid w:val="00EE28B4"/>
    <w:rsid w:val="00EE2FC8"/>
    <w:rsid w:val="00EE32EA"/>
    <w:rsid w:val="00EE3C47"/>
    <w:rsid w:val="00EE5F51"/>
    <w:rsid w:val="00EE704F"/>
    <w:rsid w:val="00EE7C57"/>
    <w:rsid w:val="00EF13C1"/>
    <w:rsid w:val="00EF469D"/>
    <w:rsid w:val="00EF53B4"/>
    <w:rsid w:val="00EF76F0"/>
    <w:rsid w:val="00F00E34"/>
    <w:rsid w:val="00F0188B"/>
    <w:rsid w:val="00F01EC8"/>
    <w:rsid w:val="00F023FD"/>
    <w:rsid w:val="00F04C5E"/>
    <w:rsid w:val="00F04EC7"/>
    <w:rsid w:val="00F059B6"/>
    <w:rsid w:val="00F110AE"/>
    <w:rsid w:val="00F1310D"/>
    <w:rsid w:val="00F135DF"/>
    <w:rsid w:val="00F13610"/>
    <w:rsid w:val="00F13CDD"/>
    <w:rsid w:val="00F15636"/>
    <w:rsid w:val="00F16283"/>
    <w:rsid w:val="00F2171D"/>
    <w:rsid w:val="00F217A5"/>
    <w:rsid w:val="00F21F78"/>
    <w:rsid w:val="00F22282"/>
    <w:rsid w:val="00F22C82"/>
    <w:rsid w:val="00F24914"/>
    <w:rsid w:val="00F24EF9"/>
    <w:rsid w:val="00F2707F"/>
    <w:rsid w:val="00F32910"/>
    <w:rsid w:val="00F33873"/>
    <w:rsid w:val="00F33D63"/>
    <w:rsid w:val="00F34E30"/>
    <w:rsid w:val="00F35CBC"/>
    <w:rsid w:val="00F360BE"/>
    <w:rsid w:val="00F36707"/>
    <w:rsid w:val="00F37E28"/>
    <w:rsid w:val="00F40595"/>
    <w:rsid w:val="00F41C55"/>
    <w:rsid w:val="00F4583E"/>
    <w:rsid w:val="00F461A3"/>
    <w:rsid w:val="00F471A4"/>
    <w:rsid w:val="00F503B2"/>
    <w:rsid w:val="00F54D77"/>
    <w:rsid w:val="00F60676"/>
    <w:rsid w:val="00F61879"/>
    <w:rsid w:val="00F6258B"/>
    <w:rsid w:val="00F639A8"/>
    <w:rsid w:val="00F66660"/>
    <w:rsid w:val="00F667BE"/>
    <w:rsid w:val="00F72764"/>
    <w:rsid w:val="00F735A4"/>
    <w:rsid w:val="00F73BAA"/>
    <w:rsid w:val="00F7572F"/>
    <w:rsid w:val="00F761AE"/>
    <w:rsid w:val="00F767F2"/>
    <w:rsid w:val="00F76D4A"/>
    <w:rsid w:val="00F76EC6"/>
    <w:rsid w:val="00F80E54"/>
    <w:rsid w:val="00F870BD"/>
    <w:rsid w:val="00F90421"/>
    <w:rsid w:val="00F95A75"/>
    <w:rsid w:val="00F97C80"/>
    <w:rsid w:val="00FA031B"/>
    <w:rsid w:val="00FA48E3"/>
    <w:rsid w:val="00FA7263"/>
    <w:rsid w:val="00FB1EF5"/>
    <w:rsid w:val="00FB2A0C"/>
    <w:rsid w:val="00FB3E2F"/>
    <w:rsid w:val="00FB50C6"/>
    <w:rsid w:val="00FB5DA9"/>
    <w:rsid w:val="00FB6DA4"/>
    <w:rsid w:val="00FB6FDE"/>
    <w:rsid w:val="00FC04B8"/>
    <w:rsid w:val="00FC246B"/>
    <w:rsid w:val="00FC2572"/>
    <w:rsid w:val="00FC25DF"/>
    <w:rsid w:val="00FC3258"/>
    <w:rsid w:val="00FC32E1"/>
    <w:rsid w:val="00FC470A"/>
    <w:rsid w:val="00FC5B85"/>
    <w:rsid w:val="00FC5E4C"/>
    <w:rsid w:val="00FC6C9C"/>
    <w:rsid w:val="00FC6E4D"/>
    <w:rsid w:val="00FD0FD9"/>
    <w:rsid w:val="00FD30D9"/>
    <w:rsid w:val="00FD47CB"/>
    <w:rsid w:val="00FD62AB"/>
    <w:rsid w:val="00FD79A5"/>
    <w:rsid w:val="00FE0209"/>
    <w:rsid w:val="00FE4256"/>
    <w:rsid w:val="00FE5978"/>
    <w:rsid w:val="00FE5EF0"/>
    <w:rsid w:val="00FE639E"/>
    <w:rsid w:val="00FE6A63"/>
    <w:rsid w:val="00FF0B2C"/>
    <w:rsid w:val="00FF2355"/>
    <w:rsid w:val="00FF3549"/>
    <w:rsid w:val="00FF46F2"/>
    <w:rsid w:val="00FF68B8"/>
    <w:rsid w:val="00FF7971"/>
    <w:rsid w:val="12EA3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182A7B4"/>
  <w15:chartTrackingRefBased/>
  <w15:docId w15:val="{35B2A079-01EF-4BA6-B8B3-3F70F53A2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PH" w:eastAsia="en-P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73C9"/>
    <w:rPr>
      <w:lang w:val="en-AU" w:eastAsia="en-US"/>
    </w:rPr>
  </w:style>
  <w:style w:type="paragraph" w:styleId="Heading1">
    <w:name w:val="heading 1"/>
    <w:basedOn w:val="Normal"/>
    <w:next w:val="Normal"/>
    <w:qFormat/>
    <w:rsid w:val="006445B8"/>
    <w:pPr>
      <w:keepNext/>
      <w:numPr>
        <w:numId w:val="1"/>
      </w:numPr>
      <w:spacing w:before="120" w:after="60"/>
      <w:outlineLvl w:val="0"/>
    </w:pPr>
    <w:rPr>
      <w:rFonts w:ascii="Arial" w:hAnsi="Arial"/>
      <w:b/>
      <w:kern w:val="28"/>
      <w:sz w:val="28"/>
      <w:lang w:val="en-US"/>
    </w:rPr>
  </w:style>
  <w:style w:type="paragraph" w:styleId="Heading2">
    <w:name w:val="heading 2"/>
    <w:aliases w:val="h2 main heading,B Sub/Bold"/>
    <w:basedOn w:val="Normal"/>
    <w:qFormat/>
    <w:rsid w:val="006445B8"/>
    <w:pPr>
      <w:numPr>
        <w:ilvl w:val="1"/>
        <w:numId w:val="1"/>
      </w:numPr>
      <w:ind w:left="850"/>
      <w:outlineLvl w:val="1"/>
    </w:pPr>
    <w:rPr>
      <w:rFonts w:ascii="Arial" w:hAnsi="Arial"/>
      <w:b/>
      <w:sz w:val="24"/>
      <w:lang w:val="en-US"/>
    </w:rPr>
  </w:style>
  <w:style w:type="paragraph" w:styleId="Heading3">
    <w:name w:val="heading 3"/>
    <w:basedOn w:val="Normal"/>
    <w:next w:val="Normal"/>
    <w:qFormat/>
    <w:rsid w:val="006445B8"/>
    <w:pPr>
      <w:keepNext/>
      <w:numPr>
        <w:ilvl w:val="2"/>
        <w:numId w:val="1"/>
      </w:numPr>
      <w:spacing w:before="240" w:after="60"/>
      <w:ind w:left="85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rsid w:val="006445B8"/>
    <w:pPr>
      <w:keepNext/>
      <w:numPr>
        <w:ilvl w:val="3"/>
        <w:numId w:val="1"/>
      </w:numPr>
      <w:spacing w:before="240" w:after="60"/>
      <w:ind w:left="85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rsid w:val="006445B8"/>
    <w:pPr>
      <w:numPr>
        <w:ilvl w:val="4"/>
        <w:numId w:val="1"/>
      </w:numPr>
      <w:spacing w:before="240" w:after="60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rsid w:val="006445B8"/>
    <w:pPr>
      <w:numPr>
        <w:ilvl w:val="5"/>
        <w:numId w:val="1"/>
      </w:numPr>
      <w:spacing w:before="240" w:after="60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rsid w:val="006445B8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2"/>
    </w:rPr>
  </w:style>
  <w:style w:type="paragraph" w:styleId="Heading8">
    <w:name w:val="heading 8"/>
    <w:basedOn w:val="Normal"/>
    <w:next w:val="Normal"/>
    <w:qFormat/>
    <w:rsid w:val="006445B8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2"/>
    </w:rPr>
  </w:style>
  <w:style w:type="paragraph" w:styleId="Heading9">
    <w:name w:val="heading 9"/>
    <w:basedOn w:val="Normal"/>
    <w:next w:val="Normal"/>
    <w:qFormat/>
    <w:rsid w:val="006445B8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ommentText">
    <w:name w:val="annotation text"/>
    <w:basedOn w:val="Normal"/>
    <w:semiHidden/>
    <w:rsid w:val="006445B8"/>
    <w:rPr>
      <w:lang w:val="en-US"/>
    </w:rPr>
  </w:style>
  <w:style w:type="paragraph" w:styleId="Header">
    <w:name w:val="header"/>
    <w:aliases w:val="hdr"/>
    <w:basedOn w:val="Normal"/>
    <w:link w:val="HeaderChar"/>
    <w:rsid w:val="006445B8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link w:val="FooterChar"/>
    <w:rsid w:val="006445B8"/>
    <w:pPr>
      <w:tabs>
        <w:tab w:val="center" w:pos="4153"/>
        <w:tab w:val="right" w:pos="8306"/>
      </w:tabs>
    </w:pPr>
  </w:style>
  <w:style w:type="paragraph" w:styleId="Title">
    <w:name w:val="Title"/>
    <w:basedOn w:val="Normal"/>
    <w:qFormat/>
    <w:rsid w:val="006445B8"/>
    <w:pPr>
      <w:jc w:val="center"/>
    </w:pPr>
    <w:rPr>
      <w:rFonts w:ascii="Verdana" w:hAnsi="Verdana"/>
      <w:b/>
      <w:sz w:val="24"/>
    </w:rPr>
  </w:style>
  <w:style w:type="character" w:styleId="PageNumber">
    <w:name w:val="page number"/>
    <w:rsid w:val="00DA37A9"/>
    <w:rPr>
      <w:rFonts w:cs="Times New Roman"/>
    </w:rPr>
  </w:style>
  <w:style w:type="paragraph" w:styleId="BalloonText">
    <w:name w:val="Balloon Text"/>
    <w:basedOn w:val="Normal"/>
    <w:link w:val="BalloonTextChar"/>
    <w:semiHidden/>
    <w:rsid w:val="005B2C91"/>
    <w:rPr>
      <w:rFonts w:ascii="Tahoma" w:hAnsi="Tahoma"/>
      <w:sz w:val="16"/>
      <w:lang w:eastAsia="x-none"/>
    </w:rPr>
  </w:style>
  <w:style w:type="character" w:customStyle="1" w:styleId="BalloonTextChar">
    <w:name w:val="Balloon Text Char"/>
    <w:link w:val="BalloonText"/>
    <w:rsid w:val="005B2C91"/>
    <w:rPr>
      <w:rFonts w:ascii="Tahoma" w:hAnsi="Tahoma"/>
      <w:sz w:val="16"/>
      <w:lang w:val="en-AU" w:eastAsia="x-none"/>
    </w:rPr>
  </w:style>
  <w:style w:type="table" w:styleId="TableGrid">
    <w:name w:val="Table Grid"/>
    <w:basedOn w:val="TableNormal"/>
    <w:rsid w:val="00A1372E"/>
    <w:rPr>
      <w:rFonts w:ascii="Calibri" w:hAnsi="Calibri"/>
      <w:sz w:val="22"/>
      <w:szCs w:val="22"/>
      <w:lang w:val="en-US"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Strong">
    <w:name w:val="Strong"/>
    <w:qFormat/>
    <w:rsid w:val="00811CD7"/>
    <w:rPr>
      <w:rFonts w:ascii="Times New Roman" w:hAnsi="Times New Roman"/>
      <w:b/>
    </w:rPr>
  </w:style>
  <w:style w:type="character" w:customStyle="1" w:styleId="HeaderChar">
    <w:name w:val="Header Char"/>
    <w:aliases w:val="hdr Char"/>
    <w:link w:val="Header"/>
    <w:rsid w:val="00031ADB"/>
    <w:rPr>
      <w:lang w:val="en-AU" w:eastAsia="en-US"/>
    </w:rPr>
  </w:style>
  <w:style w:type="character" w:customStyle="1" w:styleId="FooterChar">
    <w:name w:val="Footer Char"/>
    <w:link w:val="Footer"/>
    <w:rsid w:val="00031ADB"/>
    <w:rPr>
      <w:lang w:val="en-AU" w:eastAsia="en-US"/>
    </w:rPr>
  </w:style>
  <w:style w:type="paragraph" w:styleId="BlockText">
    <w:name w:val="Block Text"/>
    <w:basedOn w:val="Normal"/>
    <w:rsid w:val="00F90421"/>
    <w:pPr>
      <w:widowControl w:val="0"/>
      <w:spacing w:before="60"/>
    </w:pPr>
    <w:rPr>
      <w:rFonts w:ascii="Arial" w:hAnsi="Arial"/>
      <w:sz w:val="18"/>
      <w:lang w:val="en-US"/>
    </w:rPr>
  </w:style>
  <w:style w:type="character" w:styleId="Emphasis">
    <w:name w:val="Emphasis"/>
    <w:qFormat/>
    <w:rsid w:val="00DB7A07"/>
    <w:rPr>
      <w:i/>
    </w:rPr>
  </w:style>
  <w:style w:type="paragraph" w:customStyle="1" w:styleId="NormalforGraphicalDesign">
    <w:name w:val="Normal for Graphical Design"/>
    <w:basedOn w:val="Normal"/>
    <w:rsid w:val="006B33E4"/>
    <w:pPr>
      <w:spacing w:before="240" w:after="240"/>
      <w:jc w:val="both"/>
    </w:pPr>
    <w:rPr>
      <w:rFonts w:ascii="Calibri" w:hAnsi="Calibri"/>
      <w:sz w:val="24"/>
      <w:szCs w:val="22"/>
      <w:lang w:val="en-US"/>
    </w:rPr>
  </w:style>
  <w:style w:type="character" w:customStyle="1" w:styleId="Object">
    <w:name w:val="Object"/>
    <w:rsid w:val="00CE606A"/>
    <w:rPr>
      <w:rFonts w:ascii="Arial" w:hAnsi="Arial"/>
      <w:i/>
      <w:sz w:val="20"/>
    </w:rPr>
  </w:style>
  <w:style w:type="paragraph" w:styleId="List">
    <w:name w:val="List"/>
    <w:basedOn w:val="Normal"/>
    <w:rsid w:val="00CE606A"/>
    <w:pPr>
      <w:spacing w:before="60" w:after="60"/>
    </w:pPr>
    <w:rPr>
      <w:rFonts w:ascii="Arial" w:eastAsia="SimSun" w:hAnsi="Arial"/>
      <w:lang w:val="en-US"/>
    </w:rPr>
  </w:style>
  <w:style w:type="paragraph" w:customStyle="1" w:styleId="TableHeading">
    <w:name w:val="Table Heading"/>
    <w:basedOn w:val="Normal"/>
    <w:rsid w:val="00CE606A"/>
    <w:pPr>
      <w:spacing w:before="60" w:after="60"/>
    </w:pPr>
    <w:rPr>
      <w:rFonts w:ascii="Arial" w:eastAsia="SimSun" w:hAnsi="Arial"/>
      <w:b/>
      <w:lang w:val="de-DE"/>
    </w:rPr>
  </w:style>
  <w:style w:type="paragraph" w:customStyle="1" w:styleId="TableText">
    <w:name w:val="Table Text"/>
    <w:basedOn w:val="TableHeading"/>
    <w:rsid w:val="00CE606A"/>
    <w:rPr>
      <w:b w:val="0"/>
    </w:rPr>
  </w:style>
  <w:style w:type="character" w:customStyle="1" w:styleId="UserInput">
    <w:name w:val="User Input"/>
    <w:rsid w:val="00CE606A"/>
    <w:rPr>
      <w:rFonts w:ascii="Courier New" w:hAnsi="Courier New"/>
      <w:b/>
      <w:sz w:val="20"/>
    </w:rPr>
  </w:style>
  <w:style w:type="character" w:styleId="Hyperlink">
    <w:name w:val="Hyperlink"/>
    <w:uiPriority w:val="99"/>
    <w:semiHidden/>
    <w:unhideWhenUsed/>
    <w:rsid w:val="003F0D04"/>
    <w:rPr>
      <w:strike w:val="0"/>
      <w:dstrike w:val="0"/>
      <w:color w:val="0063A4"/>
      <w:u w:val="none"/>
      <w:effect w:val="none"/>
    </w:rPr>
  </w:style>
  <w:style w:type="paragraph" w:styleId="NormalWeb">
    <w:name w:val="Normal (Web)"/>
    <w:basedOn w:val="Normal"/>
    <w:uiPriority w:val="99"/>
    <w:semiHidden/>
    <w:unhideWhenUsed/>
    <w:rsid w:val="00EE1542"/>
    <w:pPr>
      <w:spacing w:before="100" w:beforeAutospacing="1" w:after="100" w:afterAutospacing="1"/>
    </w:pPr>
    <w:rPr>
      <w:sz w:val="24"/>
      <w:szCs w:val="24"/>
      <w:lang w:val="en-PH" w:eastAsia="en-PH"/>
    </w:rPr>
  </w:style>
  <w:style w:type="paragraph" w:styleId="Caption">
    <w:name w:val="caption"/>
    <w:basedOn w:val="Normal"/>
    <w:next w:val="Normal"/>
    <w:uiPriority w:val="35"/>
    <w:unhideWhenUsed/>
    <w:qFormat/>
    <w:rsid w:val="00E55380"/>
    <w:rPr>
      <w:b/>
      <w:bCs/>
    </w:rPr>
  </w:style>
  <w:style w:type="paragraph" w:styleId="ListParagraph">
    <w:name w:val="List Paragraph"/>
    <w:basedOn w:val="Normal"/>
    <w:uiPriority w:val="34"/>
    <w:qFormat/>
    <w:rsid w:val="005729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67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png"/><Relationship Id="rId8" Type="http://schemas.openxmlformats.org/officeDocument/2006/relationships/hyperlink" Target="http://10.96.4.138:8668/login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oleObject" Target="embeddings/oleObject1.bin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aio1\Documents\20%20Work\30%20Projects\30%20BCDA\PM%20Project%20Management\01%20Progress%20Report\02%20PSR\PM36%20Project%20Status%20Report%20T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4645B0-84D5-479E-9EB2-2F5EE4ABB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PM36 Project Status Report T2.0.dotx</Template>
  <TotalTime>70</TotalTime>
  <Pages>29</Pages>
  <Words>1551</Words>
  <Characters>8841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Budget Request Portal User Guide V1.6</vt:lpstr>
    </vt:vector>
  </TitlesOfParts>
  <Company>Hewlett-Packard</Company>
  <LinksUpToDate>false</LinksUpToDate>
  <CharactersWithSpaces>10372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Budget Request Portal User Guide V1.6</dc:title>
  <dc:subject/>
  <dc:creator>User</dc:creator>
  <cp:keywords/>
  <dc:description/>
  <cp:lastModifiedBy>Renz Cabato</cp:lastModifiedBy>
  <cp:revision>3</cp:revision>
  <cp:lastPrinted>2020-08-08T00:38:00Z</cp:lastPrinted>
  <dcterms:created xsi:type="dcterms:W3CDTF">2020-08-13T01:30:00Z</dcterms:created>
  <dcterms:modified xsi:type="dcterms:W3CDTF">2020-08-19T01:05:00Z</dcterms:modified>
</cp:coreProperties>
</file>